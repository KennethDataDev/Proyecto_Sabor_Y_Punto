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4BCE5" w14:textId="51852FFC" w:rsidR="001E59F3" w:rsidRPr="004C0AD1" w:rsidRDefault="00CD3D69" w:rsidP="00A91D75">
      <w:r w:rsidRPr="004C0AD1">
        <w:rPr>
          <w:noProof/>
          <w:lang w:bidi="es-ES"/>
        </w:rPr>
        <w:drawing>
          <wp:anchor distT="0" distB="0" distL="114300" distR="114300" simplePos="0" relativeHeight="251658240" behindDoc="1" locked="0" layoutInCell="1" allowOverlap="1" wp14:anchorId="490BD4BC" wp14:editId="682DFF52">
            <wp:simplePos x="0" y="0"/>
            <wp:positionH relativeFrom="column">
              <wp:posOffset>-9525</wp:posOffset>
            </wp:positionH>
            <wp:positionV relativeFrom="page">
              <wp:posOffset>2489835</wp:posOffset>
            </wp:positionV>
            <wp:extent cx="6219825" cy="4138930"/>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9"/>
                    <a:stretch>
                      <a:fillRect/>
                    </a:stretch>
                  </pic:blipFill>
                  <pic:spPr>
                    <a:xfrm>
                      <a:off x="0" y="0"/>
                      <a:ext cx="6219825" cy="4138930"/>
                    </a:xfrm>
                    <a:prstGeom prst="rect">
                      <a:avLst/>
                    </a:prstGeom>
                  </pic:spPr>
                </pic:pic>
              </a:graphicData>
            </a:graphic>
            <wp14:sizeRelH relativeFrom="margin">
              <wp14:pctWidth>0</wp14:pctWidth>
            </wp14:sizeRelH>
            <wp14:sizeRelV relativeFrom="margin">
              <wp14:pctHeight>0</wp14:pctHeight>
            </wp14:sizeRelV>
          </wp:anchor>
        </w:drawing>
      </w:r>
      <w:r w:rsidR="00A91D75" w:rsidRPr="004C0AD1">
        <w:rPr>
          <w:noProof/>
          <w:lang w:bidi="es-ES"/>
        </w:rPr>
        <mc:AlternateContent>
          <mc:Choice Requires="wps">
            <w:drawing>
              <wp:anchor distT="0" distB="0" distL="114300" distR="114300" simplePos="0" relativeHeight="251657216" behindDoc="1" locked="0" layoutInCell="1" allowOverlap="1" wp14:anchorId="1D45FCD5" wp14:editId="210146F4">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A81CFC"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fca08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14:paraId="594CB27C" w14:textId="77777777" w:rsidTr="00A91D75">
        <w:trPr>
          <w:trHeight w:val="2150"/>
        </w:trPr>
        <w:tc>
          <w:tcPr>
            <w:tcW w:w="5760" w:type="dxa"/>
            <w:tcBorders>
              <w:top w:val="nil"/>
              <w:left w:val="nil"/>
              <w:bottom w:val="nil"/>
              <w:right w:val="nil"/>
            </w:tcBorders>
            <w:vAlign w:val="center"/>
          </w:tcPr>
          <w:p w14:paraId="7CBF6BF0" w14:textId="5F31B3E7" w:rsidR="00A91D75" w:rsidRPr="004C0AD1" w:rsidRDefault="00C6323A" w:rsidP="00A91D75">
            <w:pPr>
              <w:pStyle w:val="Ttulo"/>
              <w:framePr w:hSpace="0" w:wrap="auto" w:vAnchor="margin" w:xAlign="left" w:yAlign="inline"/>
            </w:pPr>
            <w:r w:rsidRPr="004C0AD1">
              <w:rPr>
                <w:noProof/>
                <w:lang w:bidi="es-ES"/>
              </w:rPr>
              <mc:AlternateContent>
                <mc:Choice Requires="wps">
                  <w:drawing>
                    <wp:anchor distT="0" distB="0" distL="114300" distR="114300" simplePos="0" relativeHeight="251659264" behindDoc="1" locked="0" layoutInCell="1" allowOverlap="1" wp14:anchorId="4FF8A5EA" wp14:editId="1101E3DE">
                      <wp:simplePos x="0" y="0"/>
                      <wp:positionH relativeFrom="column">
                        <wp:posOffset>-716915</wp:posOffset>
                      </wp:positionH>
                      <wp:positionV relativeFrom="page">
                        <wp:posOffset>-97790</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FEF46" id="Rectángulo: Una sola esquina cortada 4" o:spid="_x0000_s1026" alt="rectángulo de color"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9302a [3215]" stroked="f">
                      <v:path arrowok="t" o:connecttype="custom" o:connectlocs="0,0;3935703,0;4686935,751232;4686935,1570990;0,1570990;0,0" o:connectangles="0,0,0,0,0,0"/>
                      <w10:wrap anchory="page"/>
                    </v:shape>
                  </w:pict>
                </mc:Fallback>
              </mc:AlternateContent>
            </w:r>
            <w:r w:rsidR="00CD3D69">
              <w:rPr>
                <w:lang w:bidi="es-ES"/>
              </w:rPr>
              <w:t>CODE STREAM</w:t>
            </w:r>
          </w:p>
          <w:p w14:paraId="569CD2B8" w14:textId="590EC4B1" w:rsidR="00A91D75" w:rsidRPr="004C0AD1" w:rsidRDefault="00CD3D69" w:rsidP="00A91D75">
            <w:pPr>
              <w:pStyle w:val="Ttulo"/>
              <w:framePr w:hSpace="0" w:wrap="auto" w:vAnchor="margin" w:xAlign="left" w:yAlign="inline"/>
            </w:pPr>
            <w:r w:rsidRPr="00CD3D69">
              <w:rPr>
                <w:color w:val="FFDF6A" w:themeColor="accent1" w:themeTint="99"/>
                <w:lang w:bidi="es-ES"/>
              </w:rPr>
              <w:t>Technology</w:t>
            </w:r>
          </w:p>
        </w:tc>
      </w:tr>
      <w:tr w:rsidR="00CD3D69" w:rsidRPr="004C0AD1" w14:paraId="32131788" w14:textId="77777777" w:rsidTr="00A91D75">
        <w:trPr>
          <w:trHeight w:val="2150"/>
        </w:trPr>
        <w:tc>
          <w:tcPr>
            <w:tcW w:w="5760" w:type="dxa"/>
            <w:tcBorders>
              <w:top w:val="nil"/>
              <w:left w:val="nil"/>
              <w:bottom w:val="nil"/>
              <w:right w:val="nil"/>
            </w:tcBorders>
            <w:vAlign w:val="center"/>
          </w:tcPr>
          <w:p w14:paraId="604AD67B" w14:textId="7F148A08" w:rsidR="00CD3D69" w:rsidRPr="004C0AD1" w:rsidRDefault="00CD3D69" w:rsidP="00A91D75">
            <w:pPr>
              <w:pStyle w:val="Ttulo"/>
              <w:framePr w:hSpace="0" w:wrap="auto" w:vAnchor="margin" w:xAlign="left" w:yAlign="inline"/>
              <w:rPr>
                <w:noProof/>
                <w:lang w:bidi="es-ES"/>
              </w:rPr>
            </w:pPr>
            <w:r w:rsidRPr="004C0AD1">
              <w:rPr>
                <w:noProof/>
                <w:lang w:bidi="es-ES"/>
              </w:rPr>
              <mc:AlternateContent>
                <mc:Choice Requires="wps">
                  <w:drawing>
                    <wp:anchor distT="0" distB="0" distL="114300" distR="114300" simplePos="0" relativeHeight="251661312" behindDoc="0" locked="0" layoutInCell="1" allowOverlap="1" wp14:anchorId="108F77AB" wp14:editId="1921C6A6">
                      <wp:simplePos x="0" y="0"/>
                      <wp:positionH relativeFrom="margin">
                        <wp:posOffset>-74295</wp:posOffset>
                      </wp:positionH>
                      <wp:positionV relativeFrom="margin">
                        <wp:posOffset>431165</wp:posOffset>
                      </wp:positionV>
                      <wp:extent cx="4498340" cy="388620"/>
                      <wp:effectExtent l="0" t="0" r="0" b="11430"/>
                      <wp:wrapNone/>
                      <wp:docPr id="6" name="Cuadro de texto 6"/>
                      <wp:cNvGraphicFramePr/>
                      <a:graphic xmlns:a="http://schemas.openxmlformats.org/drawingml/2006/main">
                        <a:graphicData uri="http://schemas.microsoft.com/office/word/2010/wordprocessingShape">
                          <wps:wsp>
                            <wps:cNvSpPr txBox="1"/>
                            <wps:spPr>
                              <a:xfrm>
                                <a:off x="0" y="0"/>
                                <a:ext cx="4498340" cy="388620"/>
                              </a:xfrm>
                              <a:prstGeom prst="rect">
                                <a:avLst/>
                              </a:prstGeom>
                              <a:noFill/>
                              <a:ln w="6350">
                                <a:noFill/>
                              </a:ln>
                            </wps:spPr>
                            <wps:txbx>
                              <w:txbxContent>
                                <w:p w14:paraId="15DD28B2" w14:textId="31105FD9" w:rsidR="00A91D75" w:rsidRPr="00A91D75" w:rsidRDefault="00786C7F" w:rsidP="00A91D75">
                                  <w:pPr>
                                    <w:pStyle w:val="Subttulo"/>
                                  </w:pPr>
                                  <w:r w:rsidRPr="007C6033">
                                    <w:rPr>
                                      <w:rFonts w:ascii="Times New Roman" w:eastAsia="Times New Roman" w:hAnsi="Times New Roman" w:cs="Times New Roman"/>
                                      <w:i/>
                                      <w:iCs/>
                                      <w:lang w:eastAsia="es-MX"/>
                                    </w:rPr>
                                    <w:t>Pensamos en código, crecemos en equipo.</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8F77AB" id="_x0000_t202" coordsize="21600,21600" o:spt="202" path="m,l,21600r21600,l21600,xe">
                      <v:stroke joinstyle="miter"/>
                      <v:path gradientshapeok="t" o:connecttype="rect"/>
                    </v:shapetype>
                    <v:shape id="Cuadro de texto 6" o:spid="_x0000_s1026" type="#_x0000_t202" style="position:absolute;margin-left:-5.85pt;margin-top:33.95pt;width:354.2pt;height:30.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" filled="f" stroked="f" strokeweight=".5pt">
                      <v:textbox inset=",,,0">
                        <w:txbxContent>
                          <w:p w14:paraId="15DD28B2" w14:textId="31105FD9" w:rsidR="00A91D75" w:rsidRPr="00A91D75" w:rsidRDefault="00786C7F" w:rsidP="00A91D75">
                            <w:pPr>
                              <w:pStyle w:val="Subttulo"/>
                            </w:pPr>
                            <w:r w:rsidRPr="007C6033">
                              <w:rPr>
                                <w:rFonts w:ascii="Times New Roman" w:eastAsia="Times New Roman" w:hAnsi="Times New Roman" w:cs="Times New Roman"/>
                                <w:i/>
                                <w:iCs/>
                                <w:lang w:eastAsia="es-MX"/>
                              </w:rPr>
                              <w:t>Pensamos en código, crecemos en equipo.</w:t>
                            </w:r>
                          </w:p>
                        </w:txbxContent>
                      </v:textbox>
                      <w10:wrap anchorx="margin" anchory="margin"/>
                    </v:shape>
                  </w:pict>
                </mc:Fallback>
              </mc:AlternateContent>
            </w:r>
          </w:p>
        </w:tc>
      </w:tr>
    </w:tbl>
    <w:tbl>
      <w:tblPr>
        <w:tblpPr w:leftFromText="180" w:rightFromText="180" w:vertAnchor="text" w:tblpX="-80" w:tblpY="11853"/>
        <w:tblW w:w="9990" w:type="dxa"/>
        <w:tblBorders>
          <w:insideH w:val="single" w:sz="24" w:space="0" w:color="000000" w:themeColor="text1"/>
        </w:tblBorders>
        <w:tblCellMar>
          <w:left w:w="0" w:type="dxa"/>
          <w:right w:w="0" w:type="dxa"/>
        </w:tblCellMar>
        <w:tblLook w:val="0000" w:firstRow="0" w:lastRow="0" w:firstColumn="0" w:lastColumn="0" w:noHBand="0" w:noVBand="0"/>
      </w:tblPr>
      <w:tblGrid>
        <w:gridCol w:w="5197"/>
        <w:gridCol w:w="3013"/>
        <w:gridCol w:w="1780"/>
      </w:tblGrid>
      <w:tr w:rsidR="00786C7F" w:rsidRPr="004C0AD1" w14:paraId="07A99FC8" w14:textId="77777777" w:rsidTr="00C6323A">
        <w:trPr>
          <w:trHeight w:val="358"/>
        </w:trPr>
        <w:tc>
          <w:tcPr>
            <w:tcW w:w="3567" w:type="dxa"/>
          </w:tcPr>
          <w:p w14:paraId="6E68307C" w14:textId="7E9A434B" w:rsidR="00A91D75" w:rsidRPr="004C0AD1" w:rsidRDefault="00A91D75" w:rsidP="00A91D75"/>
        </w:tc>
        <w:tc>
          <w:tcPr>
            <w:tcW w:w="2940" w:type="dxa"/>
            <w:vAlign w:val="bottom"/>
          </w:tcPr>
          <w:p w14:paraId="2E190567" w14:textId="77777777" w:rsidR="00A91D75" w:rsidRPr="004C0AD1" w:rsidRDefault="00A91D75" w:rsidP="00A91D75"/>
        </w:tc>
        <w:tc>
          <w:tcPr>
            <w:tcW w:w="3483" w:type="dxa"/>
            <w:vAlign w:val="bottom"/>
          </w:tcPr>
          <w:p w14:paraId="10F0F9BE" w14:textId="12E05A97" w:rsidR="00A91D75" w:rsidRPr="004C0AD1" w:rsidRDefault="00A91D75" w:rsidP="00A91D75">
            <w:pPr>
              <w:jc w:val="right"/>
            </w:pPr>
          </w:p>
        </w:tc>
      </w:tr>
      <w:tr w:rsidR="00786C7F" w:rsidRPr="004C0AD1" w14:paraId="79584EB5" w14:textId="77777777" w:rsidTr="00C6323A">
        <w:trPr>
          <w:trHeight w:val="1197"/>
        </w:trPr>
        <w:tc>
          <w:tcPr>
            <w:tcW w:w="3567" w:type="dxa"/>
          </w:tcPr>
          <w:p w14:paraId="11636026" w14:textId="77777777" w:rsidR="00A91D75" w:rsidRPr="004C0AD1" w:rsidRDefault="00A91D75" w:rsidP="00A91D75">
            <w:r w:rsidRPr="004C0AD1">
              <w:rPr>
                <w:noProof/>
                <w:lang w:bidi="es-ES"/>
              </w:rPr>
              <mc:AlternateContent>
                <mc:Choice Requires="wps">
                  <w:drawing>
                    <wp:inline distT="0" distB="0" distL="0" distR="0" wp14:anchorId="5FB89488" wp14:editId="46DE0FDF">
                      <wp:extent cx="3300249"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3300249" cy="1062990"/>
                              </a:xfrm>
                              <a:prstGeom prst="rect">
                                <a:avLst/>
                              </a:prstGeom>
                              <a:noFill/>
                              <a:ln w="6350">
                                <a:noFill/>
                              </a:ln>
                            </wps:spPr>
                            <wps:txbx>
                              <w:txbxContent>
                                <w:p w14:paraId="188D6D1C" w14:textId="4ABE5522" w:rsidR="00A91D75" w:rsidRPr="00A91D75" w:rsidRDefault="00A91D75" w:rsidP="00A91D75">
                                  <w:r w:rsidRPr="00A91D75">
                                    <w:rPr>
                                      <w:lang w:bidi="es-ES"/>
                                    </w:rPr>
                                    <w:t xml:space="preserve">Correo electrónico: </w:t>
                                  </w:r>
                                  <w:r w:rsidR="00CD3D69">
                                    <w:rPr>
                                      <w:lang w:bidi="es-ES"/>
                                    </w:rPr>
                                    <w:t>codestreamcr@mail.com</w:t>
                                  </w:r>
                                </w:p>
                                <w:p w14:paraId="049F7B48" w14:textId="5C748833" w:rsidR="00A91D75" w:rsidRPr="00A91D75" w:rsidRDefault="00A91D75" w:rsidP="00A91D75">
                                  <w:r w:rsidRPr="00A91D75">
                                    <w:rPr>
                                      <w:lang w:bidi="es-ES"/>
                                    </w:rPr>
                                    <w:t>Sitio web</w:t>
                                  </w:r>
                                  <w:r w:rsidR="00CD3D69">
                                    <w:rPr>
                                      <w:lang w:bidi="es-ES"/>
                                    </w:rPr>
                                    <w:t>: codestreamcr.com</w:t>
                                  </w:r>
                                </w:p>
                                <w:p w14:paraId="75491DCB" w14:textId="77777777"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B89488" id="Cuadro de texto 7" o:spid="_x0000_s1027" type="#_x0000_t202" style="width:259.8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" filled="f" stroked="f" strokeweight=".5pt">
                      <v:textbox>
                        <w:txbxContent>
                          <w:p w14:paraId="188D6D1C" w14:textId="4ABE5522" w:rsidR="00A91D75" w:rsidRPr="00A91D75" w:rsidRDefault="00A91D75" w:rsidP="00A91D75">
                            <w:r w:rsidRPr="00A91D75">
                              <w:rPr>
                                <w:lang w:bidi="es-ES"/>
                              </w:rPr>
                              <w:t xml:space="preserve">Correo electrónico: </w:t>
                            </w:r>
                            <w:r w:rsidR="00CD3D69">
                              <w:rPr>
                                <w:lang w:bidi="es-ES"/>
                              </w:rPr>
                              <w:t>codestreamcr@mail.com</w:t>
                            </w:r>
                          </w:p>
                          <w:p w14:paraId="049F7B48" w14:textId="5C748833" w:rsidR="00A91D75" w:rsidRPr="00A91D75" w:rsidRDefault="00A91D75" w:rsidP="00A91D75">
                            <w:r w:rsidRPr="00A91D75">
                              <w:rPr>
                                <w:lang w:bidi="es-ES"/>
                              </w:rPr>
                              <w:t>Sitio web</w:t>
                            </w:r>
                            <w:r w:rsidR="00CD3D69">
                              <w:rPr>
                                <w:lang w:bidi="es-ES"/>
                              </w:rPr>
                              <w:t>: codestreamcr.com</w:t>
                            </w:r>
                          </w:p>
                          <w:p w14:paraId="75491DCB" w14:textId="77777777" w:rsidR="00A91D75" w:rsidRPr="00A91D75" w:rsidRDefault="00A91D75" w:rsidP="00A91D75"/>
                        </w:txbxContent>
                      </v:textbox>
                      <w10:anchorlock/>
                    </v:shape>
                  </w:pict>
                </mc:Fallback>
              </mc:AlternateContent>
            </w:r>
          </w:p>
        </w:tc>
        <w:tc>
          <w:tcPr>
            <w:tcW w:w="2940" w:type="dxa"/>
            <w:vAlign w:val="bottom"/>
          </w:tcPr>
          <w:p w14:paraId="2C6C56E4" w14:textId="77777777" w:rsidR="00A91D75" w:rsidRPr="004C0AD1" w:rsidRDefault="00A91D75" w:rsidP="00A91D75">
            <w:r w:rsidRPr="004C0AD1">
              <w:rPr>
                <w:noProof/>
                <w:lang w:bidi="es-ES"/>
              </w:rPr>
              <mc:AlternateContent>
                <mc:Choice Requires="wps">
                  <w:drawing>
                    <wp:inline distT="0" distB="0" distL="0" distR="0" wp14:anchorId="42C6AFC2" wp14:editId="5B518ADA">
                      <wp:extent cx="1913861"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1913861" cy="1063255"/>
                              </a:xfrm>
                              <a:prstGeom prst="rect">
                                <a:avLst/>
                              </a:prstGeom>
                              <a:noFill/>
                              <a:ln w="6350">
                                <a:noFill/>
                              </a:ln>
                            </wps:spPr>
                            <wps:txbx>
                              <w:txbxContent>
                                <w:p w14:paraId="1EA44BB8" w14:textId="46300F6C" w:rsidR="00A91D75" w:rsidRDefault="00A91D75" w:rsidP="00A91D75">
                                  <w:r>
                                    <w:rPr>
                                      <w:lang w:bidi="es-ES"/>
                                    </w:rPr>
                                    <w:t xml:space="preserve">Tel.: </w:t>
                                  </w:r>
                                  <w:r w:rsidR="00786C7F">
                                    <w:rPr>
                                      <w:lang w:bidi="es-ES"/>
                                    </w:rPr>
                                    <w:t>2222-2222</w:t>
                                  </w:r>
                                </w:p>
                                <w:p w14:paraId="1FF9A29E" w14:textId="35AE5196" w:rsidR="00A91D75" w:rsidRPr="00A91D75" w:rsidRDefault="00786C7F" w:rsidP="00A91D75">
                                  <w:r>
                                    <w:rPr>
                                      <w:lang w:bidi="es-ES"/>
                                    </w:rPr>
                                    <w:t>San José, Costa Rica</w:t>
                                  </w:r>
                                  <w:r w:rsidR="00A91D75">
                                    <w:rPr>
                                      <w:lang w:bidi="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C6AFC2" id="Cuadro de texto 14" o:spid="_x0000_s1028" type="#_x0000_t202" style="width:150.7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" filled="f" stroked="f" strokeweight=".5pt">
                      <v:textbox>
                        <w:txbxContent>
                          <w:p w14:paraId="1EA44BB8" w14:textId="46300F6C" w:rsidR="00A91D75" w:rsidRDefault="00A91D75" w:rsidP="00A91D75">
                            <w:r>
                              <w:rPr>
                                <w:lang w:bidi="es-ES"/>
                              </w:rPr>
                              <w:t xml:space="preserve">Tel.: </w:t>
                            </w:r>
                            <w:r w:rsidR="00786C7F">
                              <w:rPr>
                                <w:lang w:bidi="es-ES"/>
                              </w:rPr>
                              <w:t>2222-2222</w:t>
                            </w:r>
                          </w:p>
                          <w:p w14:paraId="1FF9A29E" w14:textId="35AE5196" w:rsidR="00A91D75" w:rsidRPr="00A91D75" w:rsidRDefault="00786C7F" w:rsidP="00A91D75">
                            <w:r>
                              <w:rPr>
                                <w:lang w:bidi="es-ES"/>
                              </w:rPr>
                              <w:t>San José, Costa Rica</w:t>
                            </w:r>
                            <w:r w:rsidR="00A91D75">
                              <w:rPr>
                                <w:lang w:bidi="es-ES"/>
                              </w:rPr>
                              <w:t xml:space="preserve"> </w:t>
                            </w:r>
                          </w:p>
                        </w:txbxContent>
                      </v:textbox>
                      <w10:anchorlock/>
                    </v:shape>
                  </w:pict>
                </mc:Fallback>
              </mc:AlternateContent>
            </w:r>
          </w:p>
        </w:tc>
        <w:tc>
          <w:tcPr>
            <w:tcW w:w="3483" w:type="dxa"/>
            <w:vAlign w:val="bottom"/>
          </w:tcPr>
          <w:p w14:paraId="534E2E70" w14:textId="7D8EBE78" w:rsidR="00A91D75" w:rsidRPr="004C0AD1" w:rsidRDefault="00786C7F" w:rsidP="00A91D75">
            <w:pPr>
              <w:jc w:val="right"/>
            </w:pPr>
            <w:r w:rsidRPr="00CD3D69">
              <w:rPr>
                <w:noProof/>
              </w:rPr>
              <w:drawing>
                <wp:anchor distT="0" distB="0" distL="114300" distR="114300" simplePos="0" relativeHeight="251662336" behindDoc="0" locked="0" layoutInCell="1" allowOverlap="1" wp14:anchorId="174AAF60" wp14:editId="6EC5B65D">
                  <wp:simplePos x="0" y="0"/>
                  <wp:positionH relativeFrom="column">
                    <wp:posOffset>162560</wp:posOffset>
                  </wp:positionH>
                  <wp:positionV relativeFrom="paragraph">
                    <wp:posOffset>-853440</wp:posOffset>
                  </wp:positionV>
                  <wp:extent cx="914400" cy="703580"/>
                  <wp:effectExtent l="0" t="0" r="0" b="1270"/>
                  <wp:wrapNone/>
                  <wp:docPr id="95806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1550" name=""/>
                          <pic:cNvPicPr/>
                        </pic:nvPicPr>
                        <pic:blipFill>
                          <a:blip r:embed="rId10"/>
                          <a:stretch>
                            <a:fillRect/>
                          </a:stretch>
                        </pic:blipFill>
                        <pic:spPr>
                          <a:xfrm>
                            <a:off x="0" y="0"/>
                            <a:ext cx="914400" cy="703580"/>
                          </a:xfrm>
                          <a:prstGeom prst="rect">
                            <a:avLst/>
                          </a:prstGeom>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Content>
        <w:p w14:paraId="4BD075A8" w14:textId="77777777" w:rsidR="00E523C3" w:rsidRPr="004C0AD1" w:rsidRDefault="00CB27A1" w:rsidP="00E523C3">
          <w:pPr>
            <w:pStyle w:val="TtuloTDC"/>
          </w:pPr>
          <w:r w:rsidRPr="004C0AD1">
            <w:rPr>
              <w:noProof/>
              <w:lang w:bidi="es-ES"/>
            </w:rPr>
            <mc:AlternateContent>
              <mc:Choice Requires="wps">
                <w:drawing>
                  <wp:anchor distT="0" distB="0" distL="114300" distR="114300" simplePos="0" relativeHeight="251656191" behindDoc="1" locked="0" layoutInCell="1" allowOverlap="1" wp14:anchorId="01E73F6A" wp14:editId="1F7865A8">
                    <wp:simplePos x="0" y="0"/>
                    <wp:positionH relativeFrom="column">
                      <wp:posOffset>-760095</wp:posOffset>
                    </wp:positionH>
                    <wp:positionV relativeFrom="page">
                      <wp:posOffset>0</wp:posOffset>
                    </wp:positionV>
                    <wp:extent cx="7836535" cy="10687050"/>
                    <wp:effectExtent l="0" t="0" r="0" b="0"/>
                    <wp:wrapNone/>
                    <wp:docPr id="31" name="Rectángulo 31" descr="fondo de página contenido de color"/>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706E" id="Rectángulo 31" o:spid="_x0000_s1026" alt="fondo de página contenido de color"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" fillcolor="#ffca08 [3204]" stroked="f" strokeweight="2pt">
                    <w10:wrap anchory="page"/>
                  </v:rect>
                </w:pict>
              </mc:Fallback>
            </mc:AlternateContent>
          </w:r>
          <w:r w:rsidR="00D476F7" w:rsidRPr="004C0AD1">
            <w:rPr>
              <w:lang w:bidi="es-ES"/>
            </w:rPr>
            <w:t>TABLA DE CONTENIDO</w:t>
          </w:r>
        </w:p>
        <w:p w14:paraId="3EF6A36B" w14:textId="60ADE9F9" w:rsidR="003962DD" w:rsidRDefault="00E523C3">
          <w:pPr>
            <w:pStyle w:val="TDC1"/>
            <w:rPr>
              <w:rFonts w:eastAsiaTheme="minorEastAsia"/>
              <w:color w:val="auto"/>
              <w:kern w:val="2"/>
              <w:szCs w:val="24"/>
              <w:lang w:val="es-CR" w:eastAsia="es-CR"/>
              <w14:ligatures w14:val="standardContextual"/>
            </w:rPr>
          </w:pPr>
          <w:r w:rsidRPr="004C0AD1">
            <w:rPr>
              <w:noProof w:val="0"/>
              <w:lang w:bidi="es-ES"/>
            </w:rPr>
            <w:fldChar w:fldCharType="begin"/>
          </w:r>
          <w:r w:rsidRPr="004C0AD1">
            <w:rPr>
              <w:noProof w:val="0"/>
              <w:lang w:bidi="es-ES"/>
            </w:rPr>
            <w:instrText xml:space="preserve"> TOC \o "1-3" \h \z \u </w:instrText>
          </w:r>
          <w:r w:rsidRPr="004C0AD1">
            <w:rPr>
              <w:noProof w:val="0"/>
              <w:lang w:bidi="es-ES"/>
            </w:rPr>
            <w:fldChar w:fldCharType="separate"/>
          </w:r>
          <w:hyperlink w:anchor="_Toc205742447" w:history="1">
            <w:r w:rsidR="003962DD" w:rsidRPr="00691533">
              <w:rPr>
                <w:rStyle w:val="Hipervnculo"/>
                <w:lang w:bidi="es-ES"/>
              </w:rPr>
              <w:t>ACERCA DE CODE STREAM</w:t>
            </w:r>
            <w:r w:rsidR="003962DD">
              <w:rPr>
                <w:webHidden/>
              </w:rPr>
              <w:tab/>
            </w:r>
            <w:r w:rsidR="003962DD">
              <w:rPr>
                <w:webHidden/>
              </w:rPr>
              <w:fldChar w:fldCharType="begin"/>
            </w:r>
            <w:r w:rsidR="003962DD">
              <w:rPr>
                <w:webHidden/>
              </w:rPr>
              <w:instrText xml:space="preserve"> PAGEREF _Toc205742447 \h </w:instrText>
            </w:r>
            <w:r w:rsidR="003962DD">
              <w:rPr>
                <w:webHidden/>
              </w:rPr>
            </w:r>
            <w:r w:rsidR="003962DD">
              <w:rPr>
                <w:webHidden/>
              </w:rPr>
              <w:fldChar w:fldCharType="separate"/>
            </w:r>
            <w:r w:rsidR="003962DD">
              <w:rPr>
                <w:webHidden/>
              </w:rPr>
              <w:t>3</w:t>
            </w:r>
            <w:r w:rsidR="003962DD">
              <w:rPr>
                <w:webHidden/>
              </w:rPr>
              <w:fldChar w:fldCharType="end"/>
            </w:r>
          </w:hyperlink>
        </w:p>
        <w:p w14:paraId="16E8154B" w14:textId="13E4BF5C"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48" w:history="1">
            <w:r w:rsidRPr="00691533">
              <w:rPr>
                <w:rStyle w:val="Hipervnculo"/>
                <w:noProof/>
              </w:rPr>
              <w:t>Nombre del equipo</w:t>
            </w:r>
            <w:r>
              <w:rPr>
                <w:noProof/>
                <w:webHidden/>
              </w:rPr>
              <w:tab/>
            </w:r>
            <w:r>
              <w:rPr>
                <w:noProof/>
                <w:webHidden/>
              </w:rPr>
              <w:fldChar w:fldCharType="begin"/>
            </w:r>
            <w:r>
              <w:rPr>
                <w:noProof/>
                <w:webHidden/>
              </w:rPr>
              <w:instrText xml:space="preserve"> PAGEREF _Toc205742448 \h </w:instrText>
            </w:r>
            <w:r>
              <w:rPr>
                <w:noProof/>
                <w:webHidden/>
              </w:rPr>
            </w:r>
            <w:r>
              <w:rPr>
                <w:noProof/>
                <w:webHidden/>
              </w:rPr>
              <w:fldChar w:fldCharType="separate"/>
            </w:r>
            <w:r>
              <w:rPr>
                <w:noProof/>
                <w:webHidden/>
              </w:rPr>
              <w:t>3</w:t>
            </w:r>
            <w:r>
              <w:rPr>
                <w:noProof/>
                <w:webHidden/>
              </w:rPr>
              <w:fldChar w:fldCharType="end"/>
            </w:r>
          </w:hyperlink>
        </w:p>
        <w:p w14:paraId="6085946B" w14:textId="66234613"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49" w:history="1">
            <w:r w:rsidRPr="00691533">
              <w:rPr>
                <w:rStyle w:val="Hipervnculo"/>
                <w:noProof/>
              </w:rPr>
              <w:t>Visión y Misión del equipo</w:t>
            </w:r>
            <w:r>
              <w:rPr>
                <w:noProof/>
                <w:webHidden/>
              </w:rPr>
              <w:tab/>
            </w:r>
            <w:r>
              <w:rPr>
                <w:noProof/>
                <w:webHidden/>
              </w:rPr>
              <w:fldChar w:fldCharType="begin"/>
            </w:r>
            <w:r>
              <w:rPr>
                <w:noProof/>
                <w:webHidden/>
              </w:rPr>
              <w:instrText xml:space="preserve"> PAGEREF _Toc205742449 \h </w:instrText>
            </w:r>
            <w:r>
              <w:rPr>
                <w:noProof/>
                <w:webHidden/>
              </w:rPr>
            </w:r>
            <w:r>
              <w:rPr>
                <w:noProof/>
                <w:webHidden/>
              </w:rPr>
              <w:fldChar w:fldCharType="separate"/>
            </w:r>
            <w:r>
              <w:rPr>
                <w:noProof/>
                <w:webHidden/>
              </w:rPr>
              <w:t>3</w:t>
            </w:r>
            <w:r>
              <w:rPr>
                <w:noProof/>
                <w:webHidden/>
              </w:rPr>
              <w:fldChar w:fldCharType="end"/>
            </w:r>
          </w:hyperlink>
        </w:p>
        <w:p w14:paraId="7F9BB338" w14:textId="3C60B6E9"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50" w:history="1">
            <w:r w:rsidRPr="00691533">
              <w:rPr>
                <w:rStyle w:val="Hipervnculo"/>
                <w:noProof/>
              </w:rPr>
              <w:t>Nuestro equipo</w:t>
            </w:r>
            <w:r>
              <w:rPr>
                <w:noProof/>
                <w:webHidden/>
              </w:rPr>
              <w:tab/>
            </w:r>
            <w:r>
              <w:rPr>
                <w:noProof/>
                <w:webHidden/>
              </w:rPr>
              <w:fldChar w:fldCharType="begin"/>
            </w:r>
            <w:r>
              <w:rPr>
                <w:noProof/>
                <w:webHidden/>
              </w:rPr>
              <w:instrText xml:space="preserve"> PAGEREF _Toc205742450 \h </w:instrText>
            </w:r>
            <w:r>
              <w:rPr>
                <w:noProof/>
                <w:webHidden/>
              </w:rPr>
            </w:r>
            <w:r>
              <w:rPr>
                <w:noProof/>
                <w:webHidden/>
              </w:rPr>
              <w:fldChar w:fldCharType="separate"/>
            </w:r>
            <w:r>
              <w:rPr>
                <w:noProof/>
                <w:webHidden/>
              </w:rPr>
              <w:t>3</w:t>
            </w:r>
            <w:r>
              <w:rPr>
                <w:noProof/>
                <w:webHidden/>
              </w:rPr>
              <w:fldChar w:fldCharType="end"/>
            </w:r>
          </w:hyperlink>
        </w:p>
        <w:p w14:paraId="13377032" w14:textId="284F1E35"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51" w:history="1">
            <w:r w:rsidRPr="00691533">
              <w:rPr>
                <w:rStyle w:val="Hipervnculo"/>
                <w:noProof/>
              </w:rPr>
              <w:t>Perfil de los integrantes del equipo</w:t>
            </w:r>
            <w:r>
              <w:rPr>
                <w:noProof/>
                <w:webHidden/>
              </w:rPr>
              <w:tab/>
            </w:r>
            <w:r>
              <w:rPr>
                <w:noProof/>
                <w:webHidden/>
              </w:rPr>
              <w:fldChar w:fldCharType="begin"/>
            </w:r>
            <w:r>
              <w:rPr>
                <w:noProof/>
                <w:webHidden/>
              </w:rPr>
              <w:instrText xml:space="preserve"> PAGEREF _Toc205742451 \h </w:instrText>
            </w:r>
            <w:r>
              <w:rPr>
                <w:noProof/>
                <w:webHidden/>
              </w:rPr>
            </w:r>
            <w:r>
              <w:rPr>
                <w:noProof/>
                <w:webHidden/>
              </w:rPr>
              <w:fldChar w:fldCharType="separate"/>
            </w:r>
            <w:r>
              <w:rPr>
                <w:noProof/>
                <w:webHidden/>
              </w:rPr>
              <w:t>4</w:t>
            </w:r>
            <w:r>
              <w:rPr>
                <w:noProof/>
                <w:webHidden/>
              </w:rPr>
              <w:fldChar w:fldCharType="end"/>
            </w:r>
          </w:hyperlink>
        </w:p>
        <w:p w14:paraId="50D7E396" w14:textId="760819CA" w:rsidR="003962DD" w:rsidRDefault="003962DD">
          <w:pPr>
            <w:pStyle w:val="TDC1"/>
            <w:rPr>
              <w:rFonts w:eastAsiaTheme="minorEastAsia"/>
              <w:color w:val="auto"/>
              <w:kern w:val="2"/>
              <w:szCs w:val="24"/>
              <w:lang w:val="es-CR" w:eastAsia="es-CR"/>
              <w14:ligatures w14:val="standardContextual"/>
            </w:rPr>
          </w:pPr>
          <w:hyperlink w:anchor="_Toc205742452" w:history="1">
            <w:r w:rsidRPr="00691533">
              <w:rPr>
                <w:rStyle w:val="Hipervnculo"/>
                <w:lang w:bidi="es-ES"/>
              </w:rPr>
              <w:t>SOBRE EL PROYECTO</w:t>
            </w:r>
            <w:r>
              <w:rPr>
                <w:webHidden/>
              </w:rPr>
              <w:tab/>
            </w:r>
            <w:r>
              <w:rPr>
                <w:webHidden/>
              </w:rPr>
              <w:fldChar w:fldCharType="begin"/>
            </w:r>
            <w:r>
              <w:rPr>
                <w:webHidden/>
              </w:rPr>
              <w:instrText xml:space="preserve"> PAGEREF _Toc205742452 \h </w:instrText>
            </w:r>
            <w:r>
              <w:rPr>
                <w:webHidden/>
              </w:rPr>
            </w:r>
            <w:r>
              <w:rPr>
                <w:webHidden/>
              </w:rPr>
              <w:fldChar w:fldCharType="separate"/>
            </w:r>
            <w:r>
              <w:rPr>
                <w:webHidden/>
              </w:rPr>
              <w:t>5</w:t>
            </w:r>
            <w:r>
              <w:rPr>
                <w:webHidden/>
              </w:rPr>
              <w:fldChar w:fldCharType="end"/>
            </w:r>
          </w:hyperlink>
        </w:p>
        <w:p w14:paraId="0542DEE4" w14:textId="31661B36"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53" w:history="1">
            <w:r w:rsidRPr="00691533">
              <w:rPr>
                <w:rStyle w:val="Hipervnculo"/>
                <w:noProof/>
                <w:lang w:val="es-CR"/>
              </w:rPr>
              <w:t>Nombre del proyecto</w:t>
            </w:r>
            <w:r>
              <w:rPr>
                <w:noProof/>
                <w:webHidden/>
              </w:rPr>
              <w:tab/>
            </w:r>
            <w:r>
              <w:rPr>
                <w:noProof/>
                <w:webHidden/>
              </w:rPr>
              <w:fldChar w:fldCharType="begin"/>
            </w:r>
            <w:r>
              <w:rPr>
                <w:noProof/>
                <w:webHidden/>
              </w:rPr>
              <w:instrText xml:space="preserve"> PAGEREF _Toc205742453 \h </w:instrText>
            </w:r>
            <w:r>
              <w:rPr>
                <w:noProof/>
                <w:webHidden/>
              </w:rPr>
            </w:r>
            <w:r>
              <w:rPr>
                <w:noProof/>
                <w:webHidden/>
              </w:rPr>
              <w:fldChar w:fldCharType="separate"/>
            </w:r>
            <w:r>
              <w:rPr>
                <w:noProof/>
                <w:webHidden/>
              </w:rPr>
              <w:t>5</w:t>
            </w:r>
            <w:r>
              <w:rPr>
                <w:noProof/>
                <w:webHidden/>
              </w:rPr>
              <w:fldChar w:fldCharType="end"/>
            </w:r>
          </w:hyperlink>
        </w:p>
        <w:p w14:paraId="716D8BCB" w14:textId="59306D00"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54" w:history="1">
            <w:r w:rsidRPr="00691533">
              <w:rPr>
                <w:rStyle w:val="Hipervnculo"/>
                <w:noProof/>
              </w:rPr>
              <w:t>Justificación</w:t>
            </w:r>
            <w:r>
              <w:rPr>
                <w:noProof/>
                <w:webHidden/>
              </w:rPr>
              <w:tab/>
            </w:r>
            <w:r>
              <w:rPr>
                <w:noProof/>
                <w:webHidden/>
              </w:rPr>
              <w:fldChar w:fldCharType="begin"/>
            </w:r>
            <w:r>
              <w:rPr>
                <w:noProof/>
                <w:webHidden/>
              </w:rPr>
              <w:instrText xml:space="preserve"> PAGEREF _Toc205742454 \h </w:instrText>
            </w:r>
            <w:r>
              <w:rPr>
                <w:noProof/>
                <w:webHidden/>
              </w:rPr>
            </w:r>
            <w:r>
              <w:rPr>
                <w:noProof/>
                <w:webHidden/>
              </w:rPr>
              <w:fldChar w:fldCharType="separate"/>
            </w:r>
            <w:r>
              <w:rPr>
                <w:noProof/>
                <w:webHidden/>
              </w:rPr>
              <w:t>5</w:t>
            </w:r>
            <w:r>
              <w:rPr>
                <w:noProof/>
                <w:webHidden/>
              </w:rPr>
              <w:fldChar w:fldCharType="end"/>
            </w:r>
          </w:hyperlink>
        </w:p>
        <w:p w14:paraId="1298E914" w14:textId="72BA4632"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55" w:history="1">
            <w:r w:rsidRPr="00691533">
              <w:rPr>
                <w:rStyle w:val="Hipervnculo"/>
                <w:noProof/>
              </w:rPr>
              <w:t>Objetivos</w:t>
            </w:r>
            <w:r>
              <w:rPr>
                <w:noProof/>
                <w:webHidden/>
              </w:rPr>
              <w:tab/>
            </w:r>
            <w:r>
              <w:rPr>
                <w:noProof/>
                <w:webHidden/>
              </w:rPr>
              <w:fldChar w:fldCharType="begin"/>
            </w:r>
            <w:r>
              <w:rPr>
                <w:noProof/>
                <w:webHidden/>
              </w:rPr>
              <w:instrText xml:space="preserve"> PAGEREF _Toc205742455 \h </w:instrText>
            </w:r>
            <w:r>
              <w:rPr>
                <w:noProof/>
                <w:webHidden/>
              </w:rPr>
            </w:r>
            <w:r>
              <w:rPr>
                <w:noProof/>
                <w:webHidden/>
              </w:rPr>
              <w:fldChar w:fldCharType="separate"/>
            </w:r>
            <w:r>
              <w:rPr>
                <w:noProof/>
                <w:webHidden/>
              </w:rPr>
              <w:t>5</w:t>
            </w:r>
            <w:r>
              <w:rPr>
                <w:noProof/>
                <w:webHidden/>
              </w:rPr>
              <w:fldChar w:fldCharType="end"/>
            </w:r>
          </w:hyperlink>
        </w:p>
        <w:p w14:paraId="0F326156" w14:textId="4E83573D" w:rsidR="003962DD" w:rsidRDefault="003962DD">
          <w:pPr>
            <w:pStyle w:val="TDC1"/>
            <w:rPr>
              <w:rFonts w:eastAsiaTheme="minorEastAsia"/>
              <w:color w:val="auto"/>
              <w:kern w:val="2"/>
              <w:szCs w:val="24"/>
              <w:lang w:val="es-CR" w:eastAsia="es-CR"/>
              <w14:ligatures w14:val="standardContextual"/>
            </w:rPr>
          </w:pPr>
          <w:hyperlink w:anchor="_Toc205742456" w:history="1">
            <w:r w:rsidRPr="00691533">
              <w:rPr>
                <w:rStyle w:val="Hipervnculo"/>
                <w:lang w:bidi="es-ES"/>
              </w:rPr>
              <w:t>REQUERIMIENTOS DEL PROYECTO</w:t>
            </w:r>
            <w:r>
              <w:rPr>
                <w:webHidden/>
              </w:rPr>
              <w:tab/>
            </w:r>
            <w:r>
              <w:rPr>
                <w:webHidden/>
              </w:rPr>
              <w:fldChar w:fldCharType="begin"/>
            </w:r>
            <w:r>
              <w:rPr>
                <w:webHidden/>
              </w:rPr>
              <w:instrText xml:space="preserve"> PAGEREF _Toc205742456 \h </w:instrText>
            </w:r>
            <w:r>
              <w:rPr>
                <w:webHidden/>
              </w:rPr>
            </w:r>
            <w:r>
              <w:rPr>
                <w:webHidden/>
              </w:rPr>
              <w:fldChar w:fldCharType="separate"/>
            </w:r>
            <w:r>
              <w:rPr>
                <w:webHidden/>
              </w:rPr>
              <w:t>6</w:t>
            </w:r>
            <w:r>
              <w:rPr>
                <w:webHidden/>
              </w:rPr>
              <w:fldChar w:fldCharType="end"/>
            </w:r>
          </w:hyperlink>
        </w:p>
        <w:p w14:paraId="1ACCD525" w14:textId="3D294EE0" w:rsidR="003962DD" w:rsidRDefault="003962DD">
          <w:pPr>
            <w:pStyle w:val="TDC1"/>
            <w:rPr>
              <w:rFonts w:eastAsiaTheme="minorEastAsia"/>
              <w:color w:val="auto"/>
              <w:kern w:val="2"/>
              <w:szCs w:val="24"/>
              <w:lang w:val="es-CR" w:eastAsia="es-CR"/>
              <w14:ligatures w14:val="standardContextual"/>
            </w:rPr>
          </w:pPr>
          <w:hyperlink w:anchor="_Toc205742457" w:history="1">
            <w:r w:rsidRPr="00691533">
              <w:rPr>
                <w:rStyle w:val="Hipervnculo"/>
                <w:lang w:bidi="es-ES"/>
              </w:rPr>
              <w:t>CASOS DE USO Y DIAGRAMAS</w:t>
            </w:r>
            <w:r>
              <w:rPr>
                <w:webHidden/>
              </w:rPr>
              <w:tab/>
            </w:r>
            <w:r>
              <w:rPr>
                <w:webHidden/>
              </w:rPr>
              <w:fldChar w:fldCharType="begin"/>
            </w:r>
            <w:r>
              <w:rPr>
                <w:webHidden/>
              </w:rPr>
              <w:instrText xml:space="preserve"> PAGEREF _Toc205742457 \h </w:instrText>
            </w:r>
            <w:r>
              <w:rPr>
                <w:webHidden/>
              </w:rPr>
            </w:r>
            <w:r>
              <w:rPr>
                <w:webHidden/>
              </w:rPr>
              <w:fldChar w:fldCharType="separate"/>
            </w:r>
            <w:r>
              <w:rPr>
                <w:webHidden/>
              </w:rPr>
              <w:t>8</w:t>
            </w:r>
            <w:r>
              <w:rPr>
                <w:webHidden/>
              </w:rPr>
              <w:fldChar w:fldCharType="end"/>
            </w:r>
          </w:hyperlink>
        </w:p>
        <w:p w14:paraId="3F19A90F" w14:textId="161FDDE9" w:rsidR="003962DD" w:rsidRDefault="003962DD">
          <w:pPr>
            <w:pStyle w:val="TDC1"/>
            <w:rPr>
              <w:rFonts w:eastAsiaTheme="minorEastAsia"/>
              <w:color w:val="auto"/>
              <w:kern w:val="2"/>
              <w:szCs w:val="24"/>
              <w:lang w:val="es-CR" w:eastAsia="es-CR"/>
              <w14:ligatures w14:val="standardContextual"/>
            </w:rPr>
          </w:pPr>
          <w:hyperlink w:anchor="_Toc205742458" w:history="1">
            <w:r w:rsidRPr="00691533">
              <w:rPr>
                <w:rStyle w:val="Hipervnculo"/>
                <w:lang w:bidi="es-ES"/>
              </w:rPr>
              <w:t>HISTORIAS DE USUARIO</w:t>
            </w:r>
            <w:r>
              <w:rPr>
                <w:webHidden/>
              </w:rPr>
              <w:tab/>
            </w:r>
            <w:r>
              <w:rPr>
                <w:webHidden/>
              </w:rPr>
              <w:fldChar w:fldCharType="begin"/>
            </w:r>
            <w:r>
              <w:rPr>
                <w:webHidden/>
              </w:rPr>
              <w:instrText xml:space="preserve"> PAGEREF _Toc205742458 \h </w:instrText>
            </w:r>
            <w:r>
              <w:rPr>
                <w:webHidden/>
              </w:rPr>
            </w:r>
            <w:r>
              <w:rPr>
                <w:webHidden/>
              </w:rPr>
              <w:fldChar w:fldCharType="separate"/>
            </w:r>
            <w:r>
              <w:rPr>
                <w:webHidden/>
              </w:rPr>
              <w:t>13</w:t>
            </w:r>
            <w:r>
              <w:rPr>
                <w:webHidden/>
              </w:rPr>
              <w:fldChar w:fldCharType="end"/>
            </w:r>
          </w:hyperlink>
        </w:p>
        <w:p w14:paraId="56777C44" w14:textId="5943B0CA" w:rsidR="003962DD" w:rsidRDefault="003962DD">
          <w:pPr>
            <w:pStyle w:val="TDC1"/>
            <w:rPr>
              <w:rFonts w:eastAsiaTheme="minorEastAsia"/>
              <w:color w:val="auto"/>
              <w:kern w:val="2"/>
              <w:szCs w:val="24"/>
              <w:lang w:val="es-CR" w:eastAsia="es-CR"/>
              <w14:ligatures w14:val="standardContextual"/>
            </w:rPr>
          </w:pPr>
          <w:hyperlink w:anchor="_Toc205742459" w:history="1">
            <w:r w:rsidRPr="00691533">
              <w:rPr>
                <w:rStyle w:val="Hipervnculo"/>
                <w:lang w:bidi="es-ES"/>
              </w:rPr>
              <w:t>CLASIFICACIÓN Y DELIMITACIÓN DEL ALCANCE</w:t>
            </w:r>
            <w:r>
              <w:rPr>
                <w:webHidden/>
              </w:rPr>
              <w:tab/>
            </w:r>
            <w:r>
              <w:rPr>
                <w:webHidden/>
              </w:rPr>
              <w:fldChar w:fldCharType="begin"/>
            </w:r>
            <w:r>
              <w:rPr>
                <w:webHidden/>
              </w:rPr>
              <w:instrText xml:space="preserve"> PAGEREF _Toc205742459 \h </w:instrText>
            </w:r>
            <w:r>
              <w:rPr>
                <w:webHidden/>
              </w:rPr>
            </w:r>
            <w:r>
              <w:rPr>
                <w:webHidden/>
              </w:rPr>
              <w:fldChar w:fldCharType="separate"/>
            </w:r>
            <w:r>
              <w:rPr>
                <w:webHidden/>
              </w:rPr>
              <w:t>17</w:t>
            </w:r>
            <w:r>
              <w:rPr>
                <w:webHidden/>
              </w:rPr>
              <w:fldChar w:fldCharType="end"/>
            </w:r>
          </w:hyperlink>
        </w:p>
        <w:p w14:paraId="40E7120C" w14:textId="40660442" w:rsidR="003962DD" w:rsidRDefault="003962DD">
          <w:pPr>
            <w:pStyle w:val="TDC1"/>
            <w:rPr>
              <w:rFonts w:eastAsiaTheme="minorEastAsia"/>
              <w:color w:val="auto"/>
              <w:kern w:val="2"/>
              <w:szCs w:val="24"/>
              <w:lang w:val="es-CR" w:eastAsia="es-CR"/>
              <w14:ligatures w14:val="standardContextual"/>
            </w:rPr>
          </w:pPr>
          <w:hyperlink w:anchor="_Toc205742460" w:history="1">
            <w:r w:rsidRPr="00691533">
              <w:rPr>
                <w:rStyle w:val="Hipervnculo"/>
                <w:lang w:bidi="es-ES"/>
              </w:rPr>
              <w:t>REGISTRO Y DEFINICIÓN DEL PROYECTO EN AZURE DEVOPS</w:t>
            </w:r>
            <w:r>
              <w:rPr>
                <w:webHidden/>
              </w:rPr>
              <w:tab/>
            </w:r>
            <w:r>
              <w:rPr>
                <w:webHidden/>
              </w:rPr>
              <w:fldChar w:fldCharType="begin"/>
            </w:r>
            <w:r>
              <w:rPr>
                <w:webHidden/>
              </w:rPr>
              <w:instrText xml:space="preserve"> PAGEREF _Toc205742460 \h </w:instrText>
            </w:r>
            <w:r>
              <w:rPr>
                <w:webHidden/>
              </w:rPr>
            </w:r>
            <w:r>
              <w:rPr>
                <w:webHidden/>
              </w:rPr>
              <w:fldChar w:fldCharType="separate"/>
            </w:r>
            <w:r>
              <w:rPr>
                <w:webHidden/>
              </w:rPr>
              <w:t>18</w:t>
            </w:r>
            <w:r>
              <w:rPr>
                <w:webHidden/>
              </w:rPr>
              <w:fldChar w:fldCharType="end"/>
            </w:r>
          </w:hyperlink>
        </w:p>
        <w:p w14:paraId="7BAC2BED" w14:textId="2E1A0127" w:rsidR="003962DD" w:rsidRDefault="003962DD">
          <w:pPr>
            <w:pStyle w:val="TDC1"/>
            <w:rPr>
              <w:rFonts w:eastAsiaTheme="minorEastAsia"/>
              <w:color w:val="auto"/>
              <w:kern w:val="2"/>
              <w:szCs w:val="24"/>
              <w:lang w:val="es-CR" w:eastAsia="es-CR"/>
              <w14:ligatures w14:val="standardContextual"/>
            </w:rPr>
          </w:pPr>
          <w:hyperlink w:anchor="_Toc205742461" w:history="1">
            <w:r w:rsidRPr="00691533">
              <w:rPr>
                <w:rStyle w:val="Hipervnculo"/>
                <w:lang w:bidi="es-ES"/>
              </w:rPr>
              <w:t>CONTROL DE CAMBIOS DEL PROYECTO</w:t>
            </w:r>
            <w:r>
              <w:rPr>
                <w:webHidden/>
              </w:rPr>
              <w:tab/>
            </w:r>
            <w:r>
              <w:rPr>
                <w:webHidden/>
              </w:rPr>
              <w:fldChar w:fldCharType="begin"/>
            </w:r>
            <w:r>
              <w:rPr>
                <w:webHidden/>
              </w:rPr>
              <w:instrText xml:space="preserve"> PAGEREF _Toc205742461 \h </w:instrText>
            </w:r>
            <w:r>
              <w:rPr>
                <w:webHidden/>
              </w:rPr>
            </w:r>
            <w:r>
              <w:rPr>
                <w:webHidden/>
              </w:rPr>
              <w:fldChar w:fldCharType="separate"/>
            </w:r>
            <w:r>
              <w:rPr>
                <w:webHidden/>
              </w:rPr>
              <w:t>24</w:t>
            </w:r>
            <w:r>
              <w:rPr>
                <w:webHidden/>
              </w:rPr>
              <w:fldChar w:fldCharType="end"/>
            </w:r>
          </w:hyperlink>
        </w:p>
        <w:p w14:paraId="171E0D93" w14:textId="59EA62BA"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62" w:history="1">
            <w:r w:rsidRPr="00691533">
              <w:rPr>
                <w:rStyle w:val="Hipervnculo"/>
                <w:noProof/>
                <w:lang w:val="es-CR"/>
              </w:rPr>
              <w:t>Justificación de los cambios del proyecto</w:t>
            </w:r>
            <w:r>
              <w:rPr>
                <w:noProof/>
                <w:webHidden/>
              </w:rPr>
              <w:tab/>
            </w:r>
            <w:r>
              <w:rPr>
                <w:noProof/>
                <w:webHidden/>
              </w:rPr>
              <w:fldChar w:fldCharType="begin"/>
            </w:r>
            <w:r>
              <w:rPr>
                <w:noProof/>
                <w:webHidden/>
              </w:rPr>
              <w:instrText xml:space="preserve"> PAGEREF _Toc205742462 \h </w:instrText>
            </w:r>
            <w:r>
              <w:rPr>
                <w:noProof/>
                <w:webHidden/>
              </w:rPr>
            </w:r>
            <w:r>
              <w:rPr>
                <w:noProof/>
                <w:webHidden/>
              </w:rPr>
              <w:fldChar w:fldCharType="separate"/>
            </w:r>
            <w:r>
              <w:rPr>
                <w:noProof/>
                <w:webHidden/>
              </w:rPr>
              <w:t>24</w:t>
            </w:r>
            <w:r>
              <w:rPr>
                <w:noProof/>
                <w:webHidden/>
              </w:rPr>
              <w:fldChar w:fldCharType="end"/>
            </w:r>
          </w:hyperlink>
        </w:p>
        <w:p w14:paraId="76FB7839" w14:textId="47F21B78"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63" w:history="1">
            <w:r w:rsidRPr="00691533">
              <w:rPr>
                <w:rStyle w:val="Hipervnculo"/>
                <w:noProof/>
              </w:rPr>
              <w:t>Objetivos</w:t>
            </w:r>
            <w:r>
              <w:rPr>
                <w:noProof/>
                <w:webHidden/>
              </w:rPr>
              <w:tab/>
            </w:r>
            <w:r>
              <w:rPr>
                <w:noProof/>
                <w:webHidden/>
              </w:rPr>
              <w:fldChar w:fldCharType="begin"/>
            </w:r>
            <w:r>
              <w:rPr>
                <w:noProof/>
                <w:webHidden/>
              </w:rPr>
              <w:instrText xml:space="preserve"> PAGEREF _Toc205742463 \h </w:instrText>
            </w:r>
            <w:r>
              <w:rPr>
                <w:noProof/>
                <w:webHidden/>
              </w:rPr>
            </w:r>
            <w:r>
              <w:rPr>
                <w:noProof/>
                <w:webHidden/>
              </w:rPr>
              <w:fldChar w:fldCharType="separate"/>
            </w:r>
            <w:r>
              <w:rPr>
                <w:noProof/>
                <w:webHidden/>
              </w:rPr>
              <w:t>24</w:t>
            </w:r>
            <w:r>
              <w:rPr>
                <w:noProof/>
                <w:webHidden/>
              </w:rPr>
              <w:fldChar w:fldCharType="end"/>
            </w:r>
          </w:hyperlink>
        </w:p>
        <w:p w14:paraId="284008E9" w14:textId="68934C64" w:rsidR="003962DD" w:rsidRDefault="003962DD">
          <w:pPr>
            <w:pStyle w:val="TDC2"/>
            <w:tabs>
              <w:tab w:val="right" w:leader="underscore" w:pos="9592"/>
            </w:tabs>
            <w:rPr>
              <w:rFonts w:eastAsiaTheme="minorEastAsia"/>
              <w:noProof/>
              <w:color w:val="auto"/>
              <w:kern w:val="2"/>
              <w:szCs w:val="24"/>
              <w:lang w:val="es-CR" w:eastAsia="es-CR"/>
              <w14:ligatures w14:val="standardContextual"/>
            </w:rPr>
          </w:pPr>
          <w:hyperlink w:anchor="_Toc205742464" w:history="1">
            <w:r w:rsidRPr="00691533">
              <w:rPr>
                <w:rStyle w:val="Hipervnculo"/>
                <w:noProof/>
              </w:rPr>
              <w:t>Clasificación y delimitación del alcance</w:t>
            </w:r>
            <w:r>
              <w:rPr>
                <w:noProof/>
                <w:webHidden/>
              </w:rPr>
              <w:tab/>
            </w:r>
            <w:r>
              <w:rPr>
                <w:noProof/>
                <w:webHidden/>
              </w:rPr>
              <w:fldChar w:fldCharType="begin"/>
            </w:r>
            <w:r>
              <w:rPr>
                <w:noProof/>
                <w:webHidden/>
              </w:rPr>
              <w:instrText xml:space="preserve"> PAGEREF _Toc205742464 \h </w:instrText>
            </w:r>
            <w:r>
              <w:rPr>
                <w:noProof/>
                <w:webHidden/>
              </w:rPr>
            </w:r>
            <w:r>
              <w:rPr>
                <w:noProof/>
                <w:webHidden/>
              </w:rPr>
              <w:fldChar w:fldCharType="separate"/>
            </w:r>
            <w:r>
              <w:rPr>
                <w:noProof/>
                <w:webHidden/>
              </w:rPr>
              <w:t>25</w:t>
            </w:r>
            <w:r>
              <w:rPr>
                <w:noProof/>
                <w:webHidden/>
              </w:rPr>
              <w:fldChar w:fldCharType="end"/>
            </w:r>
          </w:hyperlink>
        </w:p>
        <w:p w14:paraId="3BA2A331" w14:textId="286582E0" w:rsidR="003962DD" w:rsidRDefault="003962DD">
          <w:pPr>
            <w:pStyle w:val="TDC1"/>
            <w:rPr>
              <w:rFonts w:eastAsiaTheme="minorEastAsia"/>
              <w:color w:val="auto"/>
              <w:kern w:val="2"/>
              <w:szCs w:val="24"/>
              <w:lang w:val="es-CR" w:eastAsia="es-CR"/>
              <w14:ligatures w14:val="standardContextual"/>
            </w:rPr>
          </w:pPr>
          <w:hyperlink w:anchor="_Toc205742465" w:history="1">
            <w:r w:rsidRPr="00691533">
              <w:rPr>
                <w:rStyle w:val="Hipervnculo"/>
                <w:lang w:bidi="es-ES"/>
              </w:rPr>
              <w:t>REQUERIMIENTOS DEL PROYECTO 2.0</w:t>
            </w:r>
            <w:r>
              <w:rPr>
                <w:webHidden/>
              </w:rPr>
              <w:tab/>
            </w:r>
            <w:r>
              <w:rPr>
                <w:webHidden/>
              </w:rPr>
              <w:fldChar w:fldCharType="begin"/>
            </w:r>
            <w:r>
              <w:rPr>
                <w:webHidden/>
              </w:rPr>
              <w:instrText xml:space="preserve"> PAGEREF _Toc205742465 \h </w:instrText>
            </w:r>
            <w:r>
              <w:rPr>
                <w:webHidden/>
              </w:rPr>
            </w:r>
            <w:r>
              <w:rPr>
                <w:webHidden/>
              </w:rPr>
              <w:fldChar w:fldCharType="separate"/>
            </w:r>
            <w:r>
              <w:rPr>
                <w:webHidden/>
              </w:rPr>
              <w:t>26</w:t>
            </w:r>
            <w:r>
              <w:rPr>
                <w:webHidden/>
              </w:rPr>
              <w:fldChar w:fldCharType="end"/>
            </w:r>
          </w:hyperlink>
        </w:p>
        <w:p w14:paraId="695B72C1" w14:textId="041C90B1" w:rsidR="003962DD" w:rsidRDefault="003962DD">
          <w:pPr>
            <w:pStyle w:val="TDC1"/>
            <w:rPr>
              <w:rFonts w:eastAsiaTheme="minorEastAsia"/>
              <w:color w:val="auto"/>
              <w:kern w:val="2"/>
              <w:szCs w:val="24"/>
              <w:lang w:val="es-CR" w:eastAsia="es-CR"/>
              <w14:ligatures w14:val="standardContextual"/>
            </w:rPr>
          </w:pPr>
          <w:hyperlink w:anchor="_Toc205742466" w:history="1">
            <w:r w:rsidRPr="00691533">
              <w:rPr>
                <w:rStyle w:val="Hipervnculo"/>
                <w:lang w:bidi="es-ES"/>
              </w:rPr>
              <w:t>CASOS DE USO Y DIAGRAMAS 2.0</w:t>
            </w:r>
            <w:r>
              <w:rPr>
                <w:webHidden/>
              </w:rPr>
              <w:tab/>
            </w:r>
            <w:r>
              <w:rPr>
                <w:webHidden/>
              </w:rPr>
              <w:fldChar w:fldCharType="begin"/>
            </w:r>
            <w:r>
              <w:rPr>
                <w:webHidden/>
              </w:rPr>
              <w:instrText xml:space="preserve"> PAGEREF _Toc205742466 \h </w:instrText>
            </w:r>
            <w:r>
              <w:rPr>
                <w:webHidden/>
              </w:rPr>
            </w:r>
            <w:r>
              <w:rPr>
                <w:webHidden/>
              </w:rPr>
              <w:fldChar w:fldCharType="separate"/>
            </w:r>
            <w:r>
              <w:rPr>
                <w:webHidden/>
              </w:rPr>
              <w:t>27</w:t>
            </w:r>
            <w:r>
              <w:rPr>
                <w:webHidden/>
              </w:rPr>
              <w:fldChar w:fldCharType="end"/>
            </w:r>
          </w:hyperlink>
        </w:p>
        <w:p w14:paraId="744E3BCA" w14:textId="0D639489" w:rsidR="003962DD" w:rsidRDefault="003962DD">
          <w:pPr>
            <w:pStyle w:val="TDC1"/>
            <w:rPr>
              <w:rFonts w:eastAsiaTheme="minorEastAsia"/>
              <w:color w:val="auto"/>
              <w:kern w:val="2"/>
              <w:szCs w:val="24"/>
              <w:lang w:val="es-CR" w:eastAsia="es-CR"/>
              <w14:ligatures w14:val="standardContextual"/>
            </w:rPr>
          </w:pPr>
          <w:hyperlink w:anchor="_Toc205742467" w:history="1">
            <w:r w:rsidRPr="00691533">
              <w:rPr>
                <w:rStyle w:val="Hipervnculo"/>
                <w:lang w:bidi="es-ES"/>
              </w:rPr>
              <w:t>HISTORIAS DE USUARIO 2.0</w:t>
            </w:r>
            <w:r>
              <w:rPr>
                <w:webHidden/>
              </w:rPr>
              <w:tab/>
            </w:r>
            <w:r>
              <w:rPr>
                <w:webHidden/>
              </w:rPr>
              <w:fldChar w:fldCharType="begin"/>
            </w:r>
            <w:r>
              <w:rPr>
                <w:webHidden/>
              </w:rPr>
              <w:instrText xml:space="preserve"> PAGEREF _Toc205742467 \h </w:instrText>
            </w:r>
            <w:r>
              <w:rPr>
                <w:webHidden/>
              </w:rPr>
            </w:r>
            <w:r>
              <w:rPr>
                <w:webHidden/>
              </w:rPr>
              <w:fldChar w:fldCharType="separate"/>
            </w:r>
            <w:r>
              <w:rPr>
                <w:webHidden/>
              </w:rPr>
              <w:t>30</w:t>
            </w:r>
            <w:r>
              <w:rPr>
                <w:webHidden/>
              </w:rPr>
              <w:fldChar w:fldCharType="end"/>
            </w:r>
          </w:hyperlink>
        </w:p>
        <w:p w14:paraId="7858A0E0" w14:textId="5874E486" w:rsidR="003962DD" w:rsidRDefault="003962DD">
          <w:pPr>
            <w:pStyle w:val="TDC1"/>
            <w:rPr>
              <w:rFonts w:eastAsiaTheme="minorEastAsia"/>
              <w:color w:val="auto"/>
              <w:kern w:val="2"/>
              <w:szCs w:val="24"/>
              <w:lang w:val="es-CR" w:eastAsia="es-CR"/>
              <w14:ligatures w14:val="standardContextual"/>
            </w:rPr>
          </w:pPr>
          <w:hyperlink w:anchor="_Toc205742468" w:history="1">
            <w:r w:rsidRPr="00691533">
              <w:rPr>
                <w:rStyle w:val="Hipervnculo"/>
                <w:lang w:bidi="es-ES"/>
              </w:rPr>
              <w:t>REGISTRO Y DEFINICIÓN DEL PROYECTO EN AZURE DEVOPS</w:t>
            </w:r>
            <w:r>
              <w:rPr>
                <w:webHidden/>
              </w:rPr>
              <w:tab/>
            </w:r>
            <w:r>
              <w:rPr>
                <w:webHidden/>
              </w:rPr>
              <w:fldChar w:fldCharType="begin"/>
            </w:r>
            <w:r>
              <w:rPr>
                <w:webHidden/>
              </w:rPr>
              <w:instrText xml:space="preserve"> PAGEREF _Toc205742468 \h </w:instrText>
            </w:r>
            <w:r>
              <w:rPr>
                <w:webHidden/>
              </w:rPr>
            </w:r>
            <w:r>
              <w:rPr>
                <w:webHidden/>
              </w:rPr>
              <w:fldChar w:fldCharType="separate"/>
            </w:r>
            <w:r>
              <w:rPr>
                <w:webHidden/>
              </w:rPr>
              <w:t>32</w:t>
            </w:r>
            <w:r>
              <w:rPr>
                <w:webHidden/>
              </w:rPr>
              <w:fldChar w:fldCharType="end"/>
            </w:r>
          </w:hyperlink>
        </w:p>
        <w:p w14:paraId="7B20B22C" w14:textId="3643F174" w:rsidR="003962DD" w:rsidRDefault="003962DD">
          <w:pPr>
            <w:pStyle w:val="TDC1"/>
            <w:rPr>
              <w:rFonts w:eastAsiaTheme="minorEastAsia"/>
              <w:color w:val="auto"/>
              <w:kern w:val="2"/>
              <w:szCs w:val="24"/>
              <w:lang w:val="es-CR" w:eastAsia="es-CR"/>
              <w14:ligatures w14:val="standardContextual"/>
            </w:rPr>
          </w:pPr>
          <w:hyperlink w:anchor="_Toc205742469" w:history="1">
            <w:r w:rsidRPr="00691533">
              <w:rPr>
                <w:rStyle w:val="Hipervnculo"/>
                <w:lang w:bidi="es-ES"/>
              </w:rPr>
              <w:t>DIAGRAMA DE GANTT</w:t>
            </w:r>
            <w:r>
              <w:rPr>
                <w:webHidden/>
              </w:rPr>
              <w:tab/>
            </w:r>
            <w:r>
              <w:rPr>
                <w:webHidden/>
              </w:rPr>
              <w:fldChar w:fldCharType="begin"/>
            </w:r>
            <w:r>
              <w:rPr>
                <w:webHidden/>
              </w:rPr>
              <w:instrText xml:space="preserve"> PAGEREF _Toc205742469 \h </w:instrText>
            </w:r>
            <w:r>
              <w:rPr>
                <w:webHidden/>
              </w:rPr>
            </w:r>
            <w:r>
              <w:rPr>
                <w:webHidden/>
              </w:rPr>
              <w:fldChar w:fldCharType="separate"/>
            </w:r>
            <w:r>
              <w:rPr>
                <w:webHidden/>
              </w:rPr>
              <w:t>38</w:t>
            </w:r>
            <w:r>
              <w:rPr>
                <w:webHidden/>
              </w:rPr>
              <w:fldChar w:fldCharType="end"/>
            </w:r>
          </w:hyperlink>
        </w:p>
        <w:p w14:paraId="30604B7B" w14:textId="049F9D96" w:rsidR="003962DD" w:rsidRDefault="003962DD">
          <w:pPr>
            <w:pStyle w:val="TDC1"/>
            <w:rPr>
              <w:rFonts w:eastAsiaTheme="minorEastAsia"/>
              <w:color w:val="auto"/>
              <w:kern w:val="2"/>
              <w:szCs w:val="24"/>
              <w:lang w:val="es-CR" w:eastAsia="es-CR"/>
              <w14:ligatures w14:val="standardContextual"/>
            </w:rPr>
          </w:pPr>
          <w:hyperlink w:anchor="_Toc205742470" w:history="1">
            <w:r w:rsidRPr="00691533">
              <w:rPr>
                <w:rStyle w:val="Hipervnculo"/>
                <w:lang w:bidi="es-ES"/>
              </w:rPr>
              <w:t>COSTO DEL PROYECTO</w:t>
            </w:r>
            <w:r>
              <w:rPr>
                <w:webHidden/>
              </w:rPr>
              <w:tab/>
            </w:r>
            <w:r>
              <w:rPr>
                <w:webHidden/>
              </w:rPr>
              <w:fldChar w:fldCharType="begin"/>
            </w:r>
            <w:r>
              <w:rPr>
                <w:webHidden/>
              </w:rPr>
              <w:instrText xml:space="preserve"> PAGEREF _Toc205742470 \h </w:instrText>
            </w:r>
            <w:r>
              <w:rPr>
                <w:webHidden/>
              </w:rPr>
            </w:r>
            <w:r>
              <w:rPr>
                <w:webHidden/>
              </w:rPr>
              <w:fldChar w:fldCharType="separate"/>
            </w:r>
            <w:r>
              <w:rPr>
                <w:webHidden/>
              </w:rPr>
              <w:t>39</w:t>
            </w:r>
            <w:r>
              <w:rPr>
                <w:webHidden/>
              </w:rPr>
              <w:fldChar w:fldCharType="end"/>
            </w:r>
          </w:hyperlink>
        </w:p>
        <w:p w14:paraId="793C6D25" w14:textId="486FF5F5" w:rsidR="003962DD" w:rsidRDefault="003962DD">
          <w:pPr>
            <w:pStyle w:val="TDC1"/>
            <w:rPr>
              <w:rFonts w:eastAsiaTheme="minorEastAsia"/>
              <w:color w:val="auto"/>
              <w:kern w:val="2"/>
              <w:szCs w:val="24"/>
              <w:lang w:val="es-CR" w:eastAsia="es-CR"/>
              <w14:ligatures w14:val="standardContextual"/>
            </w:rPr>
          </w:pPr>
          <w:hyperlink w:anchor="_Toc205742471" w:history="1">
            <w:r w:rsidRPr="00691533">
              <w:rPr>
                <w:rStyle w:val="Hipervnculo"/>
                <w:lang w:bidi="es-ES"/>
              </w:rPr>
              <w:t>MATRIZ DE RIESGOS</w:t>
            </w:r>
            <w:r>
              <w:rPr>
                <w:webHidden/>
              </w:rPr>
              <w:tab/>
            </w:r>
            <w:r>
              <w:rPr>
                <w:webHidden/>
              </w:rPr>
              <w:fldChar w:fldCharType="begin"/>
            </w:r>
            <w:r>
              <w:rPr>
                <w:webHidden/>
              </w:rPr>
              <w:instrText xml:space="preserve"> PAGEREF _Toc205742471 \h </w:instrText>
            </w:r>
            <w:r>
              <w:rPr>
                <w:webHidden/>
              </w:rPr>
            </w:r>
            <w:r>
              <w:rPr>
                <w:webHidden/>
              </w:rPr>
              <w:fldChar w:fldCharType="separate"/>
            </w:r>
            <w:r>
              <w:rPr>
                <w:webHidden/>
              </w:rPr>
              <w:t>40</w:t>
            </w:r>
            <w:r>
              <w:rPr>
                <w:webHidden/>
              </w:rPr>
              <w:fldChar w:fldCharType="end"/>
            </w:r>
          </w:hyperlink>
        </w:p>
        <w:p w14:paraId="1E341EE0" w14:textId="2CACC23E" w:rsidR="003962DD" w:rsidRDefault="003962DD">
          <w:pPr>
            <w:pStyle w:val="TDC1"/>
            <w:rPr>
              <w:rFonts w:eastAsiaTheme="minorEastAsia"/>
              <w:color w:val="auto"/>
              <w:kern w:val="2"/>
              <w:szCs w:val="24"/>
              <w:lang w:val="es-CR" w:eastAsia="es-CR"/>
              <w14:ligatures w14:val="standardContextual"/>
            </w:rPr>
          </w:pPr>
          <w:hyperlink w:anchor="_Toc205742472" w:history="1">
            <w:r w:rsidRPr="00691533">
              <w:rPr>
                <w:rStyle w:val="Hipervnculo"/>
                <w:lang w:bidi="es-ES"/>
              </w:rPr>
              <w:t>INTERFAZ GRÁFICA DE LA APLICACIÓN</w:t>
            </w:r>
            <w:r>
              <w:rPr>
                <w:webHidden/>
              </w:rPr>
              <w:tab/>
            </w:r>
            <w:r>
              <w:rPr>
                <w:webHidden/>
              </w:rPr>
              <w:fldChar w:fldCharType="begin"/>
            </w:r>
            <w:r>
              <w:rPr>
                <w:webHidden/>
              </w:rPr>
              <w:instrText xml:space="preserve"> PAGEREF _Toc205742472 \h </w:instrText>
            </w:r>
            <w:r>
              <w:rPr>
                <w:webHidden/>
              </w:rPr>
            </w:r>
            <w:r>
              <w:rPr>
                <w:webHidden/>
              </w:rPr>
              <w:fldChar w:fldCharType="separate"/>
            </w:r>
            <w:r>
              <w:rPr>
                <w:webHidden/>
              </w:rPr>
              <w:t>41</w:t>
            </w:r>
            <w:r>
              <w:rPr>
                <w:webHidden/>
              </w:rPr>
              <w:fldChar w:fldCharType="end"/>
            </w:r>
          </w:hyperlink>
        </w:p>
        <w:p w14:paraId="26EDAFD2" w14:textId="509149B8" w:rsidR="00E523C3" w:rsidRPr="004C0AD1" w:rsidRDefault="00E523C3">
          <w:r w:rsidRPr="004C0AD1">
            <w:rPr>
              <w:b/>
              <w:lang w:bidi="es-ES"/>
            </w:rPr>
            <w:fldChar w:fldCharType="end"/>
          </w:r>
        </w:p>
      </w:sdtContent>
    </w:sdt>
    <w:p w14:paraId="077ED758" w14:textId="3F03F48C" w:rsidR="00184B35" w:rsidRPr="004C0AD1" w:rsidRDefault="00786C7F" w:rsidP="00E523C3">
      <w:pPr>
        <w:pStyle w:val="Ttulo1"/>
      </w:pPr>
      <w:bookmarkStart w:id="0" w:name="_Toc205742447"/>
      <w:bookmarkStart w:id="1" w:name="_Hlk501114800"/>
      <w:r>
        <w:rPr>
          <w:lang w:bidi="es-ES"/>
        </w:rPr>
        <w:lastRenderedPageBreak/>
        <w:t>ACERCA DE CODE STREAM</w:t>
      </w:r>
      <w:bookmarkEnd w:id="0"/>
    </w:p>
    <w:bookmarkEnd w:id="1"/>
    <w:p w14:paraId="28180C75" w14:textId="77777777" w:rsidR="00E523C3" w:rsidRPr="004C0AD1" w:rsidRDefault="00E523C3" w:rsidP="00E523C3"/>
    <w:p w14:paraId="3DA2B4E7" w14:textId="1416DD75" w:rsidR="00E523C3" w:rsidRPr="004C0AD1" w:rsidRDefault="00786C7F" w:rsidP="00E523C3">
      <w:pPr>
        <w:pStyle w:val="Ttulo2"/>
      </w:pPr>
      <w:bookmarkStart w:id="2" w:name="_Toc205742448"/>
      <w:r>
        <w:t xml:space="preserve">Nombre del </w:t>
      </w:r>
      <w:r w:rsidR="00B15C38">
        <w:t>equipo</w:t>
      </w:r>
      <w:bookmarkEnd w:id="2"/>
    </w:p>
    <w:p w14:paraId="5622D9BE" w14:textId="16DE5348" w:rsidR="00E523C3" w:rsidRPr="004C0AD1" w:rsidRDefault="00786C7F" w:rsidP="00786C7F">
      <w:r>
        <w:t>CodeSteam Technology</w:t>
      </w:r>
    </w:p>
    <w:p w14:paraId="3EE4F723" w14:textId="77777777" w:rsidR="00B415A9" w:rsidRDefault="00B415A9" w:rsidP="00B415A9">
      <w:pPr>
        <w:rPr>
          <w:rFonts w:asciiTheme="majorHAnsi" w:hAnsiTheme="majorHAnsi"/>
          <w:b/>
          <w:bCs/>
          <w:sz w:val="28"/>
          <w:szCs w:val="28"/>
          <w:lang w:bidi="es-ES"/>
        </w:rPr>
      </w:pPr>
    </w:p>
    <w:p w14:paraId="120839C6" w14:textId="41A7012D" w:rsidR="00E523C3" w:rsidRPr="00B415A9" w:rsidRDefault="00786C7F" w:rsidP="00B415A9">
      <w:pPr>
        <w:rPr>
          <w:rFonts w:asciiTheme="majorHAnsi" w:hAnsiTheme="majorHAnsi"/>
          <w:b/>
          <w:bCs/>
          <w:sz w:val="28"/>
          <w:szCs w:val="28"/>
          <w:lang w:bidi="es-ES"/>
        </w:rPr>
      </w:pPr>
      <w:r w:rsidRPr="00B415A9">
        <w:rPr>
          <w:rFonts w:asciiTheme="majorHAnsi" w:hAnsiTheme="majorHAnsi"/>
          <w:b/>
          <w:bCs/>
          <w:sz w:val="28"/>
          <w:szCs w:val="28"/>
          <w:lang w:bidi="es-ES"/>
        </w:rPr>
        <w:t>Slogan</w:t>
      </w:r>
    </w:p>
    <w:p w14:paraId="609D1C0C" w14:textId="7C15A7B8" w:rsidR="00E523C3" w:rsidRPr="004C0AD1" w:rsidRDefault="00786C7F" w:rsidP="00E523C3">
      <w:r w:rsidRPr="00786C7F">
        <w:t>Pensamos en código, crecemos en equipo.</w:t>
      </w:r>
    </w:p>
    <w:p w14:paraId="0649DE44" w14:textId="5AF20B5F" w:rsidR="00E523C3" w:rsidRPr="004C0AD1" w:rsidRDefault="00786C7F" w:rsidP="00E523C3">
      <w:pPr>
        <w:pStyle w:val="Ttulo2"/>
      </w:pPr>
      <w:bookmarkStart w:id="3" w:name="_Toc205742449"/>
      <w:r>
        <w:t>Visión y Misión del equipo</w:t>
      </w:r>
      <w:bookmarkEnd w:id="3"/>
      <w:r>
        <w:t xml:space="preserve"> </w:t>
      </w:r>
    </w:p>
    <w:p w14:paraId="7721C91D" w14:textId="77777777" w:rsidR="00786C7F" w:rsidRDefault="00786C7F" w:rsidP="00786C7F"/>
    <w:p w14:paraId="7C2CA981" w14:textId="17717853" w:rsidR="00786C7F" w:rsidRPr="00786C7F" w:rsidRDefault="00786C7F" w:rsidP="00786C7F">
      <w:pPr>
        <w:rPr>
          <w:b/>
          <w:bCs/>
        </w:rPr>
      </w:pPr>
      <w:r w:rsidRPr="00786C7F">
        <w:rPr>
          <w:b/>
          <w:bCs/>
        </w:rPr>
        <w:t>Visión:</w:t>
      </w:r>
    </w:p>
    <w:p w14:paraId="586FACCD" w14:textId="77777777" w:rsidR="00786C7F" w:rsidRDefault="00786C7F" w:rsidP="00786C7F">
      <w:r>
        <w:t>Convertirnos en un equipo de estudiantes de programación que destaque por su compromiso, capacidad de aprendizaje continuo y colaboración efectiva en el desarrollo de soluciones tecnológicas.</w:t>
      </w:r>
    </w:p>
    <w:p w14:paraId="55D623D0" w14:textId="77777777" w:rsidR="00786C7F" w:rsidRDefault="00786C7F" w:rsidP="00786C7F"/>
    <w:p w14:paraId="4F4526E3" w14:textId="77777777" w:rsidR="00786C7F" w:rsidRPr="00786C7F" w:rsidRDefault="00786C7F" w:rsidP="00786C7F">
      <w:pPr>
        <w:rPr>
          <w:b/>
          <w:bCs/>
        </w:rPr>
      </w:pPr>
      <w:r w:rsidRPr="00786C7F">
        <w:rPr>
          <w:b/>
          <w:bCs/>
        </w:rPr>
        <w:t>Misión:</w:t>
      </w:r>
    </w:p>
    <w:p w14:paraId="5AE08B60" w14:textId="4E1A98BF" w:rsidR="00E523C3" w:rsidRPr="004C0AD1" w:rsidRDefault="00786C7F" w:rsidP="00786C7F">
      <w:r>
        <w:t>Aprender y aplicar los principios del desarrollo de software trabajando en equipo, enfrentando desafíos reales y fortaleciendo tanto nuestras habilidades técnicas como humanas, con responsabilidad y entusiasmo.</w:t>
      </w:r>
    </w:p>
    <w:p w14:paraId="4932E1D1" w14:textId="15E21022" w:rsidR="00E523C3" w:rsidRPr="004C0AD1" w:rsidRDefault="00786C7F" w:rsidP="00D476F7">
      <w:pPr>
        <w:pStyle w:val="Ttulo2"/>
        <w:spacing w:before="500"/>
      </w:pPr>
      <w:bookmarkStart w:id="4" w:name="_Toc205742450"/>
      <w:r>
        <w:t>Nuestro equipo</w:t>
      </w:r>
      <w:bookmarkEnd w:id="4"/>
    </w:p>
    <w:p w14:paraId="72A441FB" w14:textId="0CFBFD8B" w:rsidR="00E523C3" w:rsidRPr="00786C7F" w:rsidRDefault="00786C7F" w:rsidP="00786C7F">
      <w:pPr>
        <w:rPr>
          <w:lang w:val="es-CR"/>
        </w:rPr>
      </w:pPr>
      <w:r w:rsidRPr="00786C7F">
        <w:rPr>
          <w:lang w:val="es-CR"/>
        </w:rPr>
        <w:t>La compañía Code Stream Technology está con</w:t>
      </w:r>
      <w:r>
        <w:rPr>
          <w:lang w:val="es-CR"/>
        </w:rPr>
        <w:t>formada por los siguientes colaboradores:</w:t>
      </w:r>
    </w:p>
    <w:p w14:paraId="20A16C09" w14:textId="7C1071ED" w:rsidR="00786C7F" w:rsidRDefault="00786C7F" w:rsidP="00786C7F">
      <w:pPr>
        <w:pStyle w:val="Listaconvietas"/>
        <w:rPr>
          <w:lang w:val="es-CR"/>
        </w:rPr>
      </w:pPr>
      <w:r w:rsidRPr="00786C7F">
        <w:rPr>
          <w:lang w:val="es-CR"/>
        </w:rPr>
        <w:t>Fressy Monge J. – Líder del</w:t>
      </w:r>
      <w:r>
        <w:rPr>
          <w:lang w:val="es-CR"/>
        </w:rPr>
        <w:t xml:space="preserve"> equipo</w:t>
      </w:r>
    </w:p>
    <w:p w14:paraId="08E59CE6" w14:textId="26BD0EAC" w:rsidR="00786C7F" w:rsidRDefault="00786C7F" w:rsidP="00786C7F">
      <w:pPr>
        <w:pStyle w:val="Listaconvietas"/>
        <w:rPr>
          <w:lang w:val="es-CR"/>
        </w:rPr>
      </w:pPr>
      <w:r>
        <w:rPr>
          <w:lang w:val="es-CR"/>
        </w:rPr>
        <w:t>Kendall Álvarez – Ingeniero Back-end</w:t>
      </w:r>
    </w:p>
    <w:p w14:paraId="1EE496A9" w14:textId="1698983B" w:rsidR="00786C7F" w:rsidRPr="00786C7F" w:rsidRDefault="00786C7F" w:rsidP="00786C7F">
      <w:pPr>
        <w:pStyle w:val="Listaconvietas"/>
        <w:rPr>
          <w:lang w:val="es-CR"/>
        </w:rPr>
      </w:pPr>
      <w:r>
        <w:rPr>
          <w:lang w:val="es-CR"/>
        </w:rPr>
        <w:t>Kenneth Abarca – Ingeniero Front-end</w:t>
      </w:r>
    </w:p>
    <w:p w14:paraId="773CD397" w14:textId="77777777" w:rsidR="00B415A9" w:rsidRDefault="00B415A9" w:rsidP="00B415A9">
      <w:pPr>
        <w:rPr>
          <w:rFonts w:asciiTheme="majorHAnsi" w:hAnsiTheme="majorHAnsi"/>
          <w:b/>
          <w:bCs/>
          <w:sz w:val="28"/>
          <w:szCs w:val="28"/>
          <w:lang w:bidi="es-ES"/>
        </w:rPr>
      </w:pPr>
    </w:p>
    <w:p w14:paraId="78C9642B" w14:textId="15A1B22B" w:rsidR="00786C7F" w:rsidRPr="00B415A9" w:rsidRDefault="00786C7F" w:rsidP="00B415A9">
      <w:pPr>
        <w:rPr>
          <w:rFonts w:asciiTheme="majorHAnsi" w:hAnsiTheme="majorHAnsi"/>
          <w:b/>
          <w:bCs/>
          <w:sz w:val="28"/>
          <w:szCs w:val="28"/>
          <w:lang w:bidi="es-ES"/>
        </w:rPr>
      </w:pPr>
      <w:r w:rsidRPr="00B415A9">
        <w:rPr>
          <w:rFonts w:asciiTheme="majorHAnsi" w:hAnsiTheme="majorHAnsi"/>
          <w:b/>
          <w:bCs/>
          <w:sz w:val="28"/>
          <w:szCs w:val="28"/>
          <w:lang w:bidi="es-ES"/>
        </w:rPr>
        <w:t>Nuestro líder</w:t>
      </w:r>
    </w:p>
    <w:p w14:paraId="73D6EBFB" w14:textId="77777777" w:rsidR="00786C7F" w:rsidRPr="00776515" w:rsidRDefault="00786C7F" w:rsidP="00776515">
      <w:r w:rsidRPr="00786C7F">
        <w:t>Líder seleccionado mediante consenso grupal, considerando las fortalezas personales de cada integrante.</w:t>
      </w:r>
    </w:p>
    <w:p w14:paraId="4FF91595" w14:textId="06364AF3" w:rsidR="00786C7F" w:rsidRPr="00776515" w:rsidRDefault="00786C7F" w:rsidP="00776515">
      <w:r w:rsidRPr="00786C7F">
        <w:t>Se propuso a Fressy como líder debido a que es la más organizada del grupo, tiene una gran capacidad para planificar y dar seguimiento a las tareas, y demuestra un alto nivel de responsabilidad.</w:t>
      </w:r>
      <w:r w:rsidRPr="00776515">
        <w:t xml:space="preserve"> La decisión fue tomada de forma unánime. </w:t>
      </w:r>
    </w:p>
    <w:p w14:paraId="0DCE29A7" w14:textId="77777777" w:rsidR="00094B82" w:rsidRDefault="00094B82" w:rsidP="00094B82">
      <w:pPr>
        <w:rPr>
          <w:lang w:val="es-CR"/>
        </w:rPr>
      </w:pPr>
    </w:p>
    <w:p w14:paraId="371F51EB" w14:textId="77777777" w:rsidR="00094B82" w:rsidRDefault="00094B82" w:rsidP="00094B82">
      <w:pPr>
        <w:pStyle w:val="Ttulo2"/>
        <w:spacing w:before="500"/>
      </w:pPr>
      <w:bookmarkStart w:id="5" w:name="_Toc205742451"/>
      <w:r w:rsidRPr="00094B82">
        <w:lastRenderedPageBreak/>
        <w:t>Perfil de los integrantes del equipo</w:t>
      </w:r>
      <w:bookmarkEnd w:id="5"/>
      <w:r w:rsidRPr="00094B82">
        <w:t xml:space="preserve"> </w:t>
      </w:r>
    </w:p>
    <w:p w14:paraId="36D8F9D5" w14:textId="77777777" w:rsidR="00094B82" w:rsidRDefault="00094B82" w:rsidP="00094B82">
      <w:pPr>
        <w:rPr>
          <w:lang w:val="es-CR"/>
        </w:rPr>
      </w:pPr>
    </w:p>
    <w:p w14:paraId="371E855E" w14:textId="77777777" w:rsidR="00094B82" w:rsidRDefault="00094B82" w:rsidP="00094B82">
      <w:pPr>
        <w:pStyle w:val="Listaconvietas"/>
        <w:rPr>
          <w:b/>
          <w:bCs/>
          <w:lang w:val="es-CR"/>
        </w:rPr>
      </w:pPr>
      <w:r w:rsidRPr="00094B82">
        <w:rPr>
          <w:b/>
          <w:bCs/>
          <w:lang w:val="es-CR"/>
        </w:rPr>
        <w:t>Fressy Monge J. – Líder del equipo</w:t>
      </w:r>
    </w:p>
    <w:p w14:paraId="14B72238" w14:textId="77777777" w:rsidR="00094B82" w:rsidRPr="00094B82" w:rsidRDefault="00094B82" w:rsidP="00094B82">
      <w:pPr>
        <w:pStyle w:val="Listaconvietas"/>
        <w:numPr>
          <w:ilvl w:val="0"/>
          <w:numId w:val="0"/>
        </w:numPr>
        <w:ind w:left="360"/>
        <w:rPr>
          <w:i/>
          <w:iCs/>
          <w:color w:val="7F7F7F" w:themeColor="text1" w:themeTint="80"/>
          <w:lang w:val="es-CR"/>
        </w:rPr>
      </w:pPr>
      <w:r w:rsidRPr="00094B82">
        <w:rPr>
          <w:i/>
          <w:iCs/>
          <w:color w:val="7F7F7F" w:themeColor="text1" w:themeTint="80"/>
          <w:lang w:val="es-CR"/>
        </w:rPr>
        <w:t>fmongej0271@uvirtual.ac.cr</w:t>
      </w:r>
    </w:p>
    <w:p w14:paraId="5ADD9A20" w14:textId="77777777" w:rsidR="00094B82" w:rsidRPr="00094B82" w:rsidRDefault="00094B82" w:rsidP="00094B82">
      <w:pPr>
        <w:pStyle w:val="Listaconvietas"/>
        <w:numPr>
          <w:ilvl w:val="0"/>
          <w:numId w:val="0"/>
        </w:numPr>
        <w:ind w:left="360"/>
      </w:pPr>
      <w:r w:rsidRPr="00094B82">
        <w:t>Estudiante de programación con interés en gestión y análisis de sistemas.</w:t>
      </w:r>
    </w:p>
    <w:p w14:paraId="033ED980" w14:textId="77777777" w:rsidR="00094B82" w:rsidRDefault="00094B82" w:rsidP="00094B82">
      <w:pPr>
        <w:pStyle w:val="Listaconvietas"/>
        <w:numPr>
          <w:ilvl w:val="0"/>
          <w:numId w:val="0"/>
        </w:numPr>
        <w:ind w:left="360"/>
      </w:pPr>
    </w:p>
    <w:p w14:paraId="1C77C185" w14:textId="77777777" w:rsidR="00094B82" w:rsidRDefault="00094B82" w:rsidP="00094B82">
      <w:pPr>
        <w:pStyle w:val="Listaconvietas"/>
        <w:numPr>
          <w:ilvl w:val="0"/>
          <w:numId w:val="0"/>
        </w:numPr>
        <w:ind w:left="360"/>
        <w:sectPr w:rsidR="00094B82" w:rsidSect="00911CD5">
          <w:headerReference w:type="default" r:id="rId11"/>
          <w:pgSz w:w="11906" w:h="16838" w:code="9"/>
          <w:pgMar w:top="720" w:right="1152" w:bottom="720" w:left="1152" w:header="0" w:footer="0" w:gutter="0"/>
          <w:pgNumType w:start="1"/>
          <w:cols w:space="708"/>
          <w:titlePg/>
          <w:docGrid w:linePitch="360"/>
        </w:sectPr>
      </w:pPr>
    </w:p>
    <w:p w14:paraId="026EAF25" w14:textId="2C924A73" w:rsidR="00094B82" w:rsidRPr="00094B82" w:rsidRDefault="00094B82" w:rsidP="00094B82">
      <w:pPr>
        <w:pStyle w:val="Listaconvietas"/>
        <w:numPr>
          <w:ilvl w:val="0"/>
          <w:numId w:val="0"/>
        </w:numPr>
        <w:ind w:left="360"/>
        <w:rPr>
          <w:b/>
          <w:bCs/>
        </w:rPr>
      </w:pPr>
      <w:r w:rsidRPr="00094B82">
        <w:rPr>
          <w:b/>
          <w:bCs/>
          <w:color w:val="C49A00" w:themeColor="accent1" w:themeShade="BF"/>
        </w:rPr>
        <w:t>Habilidades blandas:</w:t>
      </w:r>
    </w:p>
    <w:p w14:paraId="6B41D908" w14:textId="7B943BAE" w:rsidR="00094B82" w:rsidRPr="00094B82" w:rsidRDefault="00094B82">
      <w:pPr>
        <w:pStyle w:val="Listaconvietas"/>
        <w:numPr>
          <w:ilvl w:val="0"/>
          <w:numId w:val="3"/>
        </w:numPr>
        <w:ind w:left="709"/>
      </w:pPr>
      <w:r w:rsidRPr="00094B82">
        <w:t>Organización y seguimiento de tareas</w:t>
      </w:r>
    </w:p>
    <w:p w14:paraId="583009C2" w14:textId="428D5D2F" w:rsidR="00094B82" w:rsidRPr="00094B82" w:rsidRDefault="00094B82">
      <w:pPr>
        <w:pStyle w:val="Listaconvietas"/>
        <w:numPr>
          <w:ilvl w:val="0"/>
          <w:numId w:val="3"/>
        </w:numPr>
        <w:ind w:left="709"/>
      </w:pPr>
      <w:r w:rsidRPr="00094B82">
        <w:t>Comunicación clara</w:t>
      </w:r>
    </w:p>
    <w:p w14:paraId="45F34000" w14:textId="66DA67CA" w:rsidR="00094B82" w:rsidRPr="00094B82" w:rsidRDefault="00094B82">
      <w:pPr>
        <w:pStyle w:val="Listaconvietas"/>
        <w:numPr>
          <w:ilvl w:val="0"/>
          <w:numId w:val="3"/>
        </w:numPr>
        <w:ind w:left="709"/>
      </w:pPr>
      <w:r w:rsidRPr="00094B82">
        <w:t>Responsabilidad y liderazgo natural</w:t>
      </w:r>
    </w:p>
    <w:p w14:paraId="1FEB28C1" w14:textId="3AB1296E" w:rsidR="00094B82" w:rsidRDefault="00094B82">
      <w:pPr>
        <w:pStyle w:val="Listaconvietas"/>
        <w:numPr>
          <w:ilvl w:val="0"/>
          <w:numId w:val="3"/>
        </w:numPr>
        <w:ind w:left="709"/>
      </w:pPr>
      <w:r w:rsidRPr="00094B82">
        <w:t>Trabajo en equipo</w:t>
      </w:r>
    </w:p>
    <w:p w14:paraId="610F8DC8" w14:textId="3B47F4DB" w:rsidR="00094B82" w:rsidRPr="00094B82" w:rsidRDefault="00094B82" w:rsidP="00094B82">
      <w:pPr>
        <w:pStyle w:val="Listaconvietas"/>
        <w:numPr>
          <w:ilvl w:val="0"/>
          <w:numId w:val="0"/>
        </w:numPr>
        <w:ind w:left="709"/>
      </w:pPr>
    </w:p>
    <w:p w14:paraId="1B87250B" w14:textId="446E3790" w:rsidR="00094B82" w:rsidRPr="00094B82" w:rsidRDefault="00094B82" w:rsidP="00094B82">
      <w:pPr>
        <w:pStyle w:val="Listaconvietas"/>
        <w:numPr>
          <w:ilvl w:val="0"/>
          <w:numId w:val="0"/>
        </w:numPr>
        <w:ind w:left="360" w:hanging="360"/>
        <w:rPr>
          <w:b/>
          <w:bCs/>
          <w:color w:val="C49A00" w:themeColor="accent1" w:themeShade="BF"/>
        </w:rPr>
      </w:pPr>
      <w:r w:rsidRPr="00094B82">
        <w:rPr>
          <w:b/>
          <w:bCs/>
          <w:color w:val="C49A00" w:themeColor="accent1" w:themeShade="BF"/>
        </w:rPr>
        <w:t>Habilidades técnicas (duras):</w:t>
      </w:r>
    </w:p>
    <w:p w14:paraId="2AA4E1ED" w14:textId="33AE1E9E" w:rsidR="00094B82" w:rsidRPr="00094B82" w:rsidRDefault="00094B82">
      <w:pPr>
        <w:pStyle w:val="Listaconvietas"/>
        <w:numPr>
          <w:ilvl w:val="0"/>
          <w:numId w:val="4"/>
        </w:numPr>
        <w:ind w:left="426"/>
      </w:pPr>
      <w:r w:rsidRPr="00094B82">
        <w:t>Experiencia en Administración de Proyectos</w:t>
      </w:r>
    </w:p>
    <w:p w14:paraId="127C0D27" w14:textId="65CA889F" w:rsidR="00094B82" w:rsidRPr="00094B82" w:rsidRDefault="00094B82">
      <w:pPr>
        <w:pStyle w:val="Listaconvietas"/>
        <w:numPr>
          <w:ilvl w:val="0"/>
          <w:numId w:val="4"/>
        </w:numPr>
        <w:ind w:left="426"/>
      </w:pPr>
      <w:r w:rsidRPr="00094B82">
        <w:t>Experiencia en Metodologías Ágiles</w:t>
      </w:r>
    </w:p>
    <w:p w14:paraId="3C1152A8" w14:textId="585A0F86" w:rsidR="00094B82" w:rsidRPr="00094B82" w:rsidRDefault="00094B82">
      <w:pPr>
        <w:pStyle w:val="Listaconvietas"/>
        <w:numPr>
          <w:ilvl w:val="0"/>
          <w:numId w:val="4"/>
        </w:numPr>
        <w:ind w:left="426"/>
      </w:pPr>
      <w:r w:rsidRPr="00094B82">
        <w:t>Uso de herramientas de desarrollo ágil</w:t>
      </w:r>
    </w:p>
    <w:p w14:paraId="32B7DD88" w14:textId="67816DFC" w:rsidR="00094B82" w:rsidRPr="00094B82" w:rsidRDefault="00094B82">
      <w:pPr>
        <w:pStyle w:val="Listaconvietas"/>
        <w:numPr>
          <w:ilvl w:val="0"/>
          <w:numId w:val="4"/>
        </w:numPr>
        <w:ind w:left="426"/>
      </w:pPr>
      <w:r w:rsidRPr="00094B82">
        <w:t>Conocimiento en lenguaje de programación Java, C#, PHP, HTML</w:t>
      </w:r>
    </w:p>
    <w:p w14:paraId="3947DB31" w14:textId="77777777" w:rsidR="00094B82" w:rsidRDefault="00094B82" w:rsidP="00094B82">
      <w:pPr>
        <w:pStyle w:val="Listaconvietas"/>
        <w:numPr>
          <w:ilvl w:val="0"/>
          <w:numId w:val="0"/>
        </w:numPr>
        <w:ind w:left="360"/>
        <w:rPr>
          <w:lang w:val="es-CR"/>
        </w:rPr>
        <w:sectPr w:rsidR="00094B82" w:rsidSect="00094B82">
          <w:type w:val="continuous"/>
          <w:pgSz w:w="11906" w:h="16838" w:code="9"/>
          <w:pgMar w:top="720" w:right="1152" w:bottom="720" w:left="1152" w:header="0" w:footer="0" w:gutter="0"/>
          <w:pgNumType w:start="1"/>
          <w:cols w:num="2" w:space="708"/>
          <w:titlePg/>
          <w:docGrid w:linePitch="360"/>
        </w:sectPr>
      </w:pPr>
    </w:p>
    <w:p w14:paraId="2C3F1391" w14:textId="77777777" w:rsidR="00094B82" w:rsidRDefault="00094B82" w:rsidP="00094B82">
      <w:pPr>
        <w:pStyle w:val="Listaconvietas"/>
        <w:numPr>
          <w:ilvl w:val="0"/>
          <w:numId w:val="0"/>
        </w:numPr>
        <w:ind w:left="360"/>
        <w:rPr>
          <w:lang w:val="es-CR"/>
        </w:rPr>
      </w:pPr>
    </w:p>
    <w:p w14:paraId="13637212" w14:textId="6A0DE660" w:rsidR="00094B82" w:rsidRDefault="00094B82" w:rsidP="00094B82">
      <w:pPr>
        <w:pStyle w:val="Listaconvietas"/>
        <w:numPr>
          <w:ilvl w:val="0"/>
          <w:numId w:val="0"/>
        </w:numPr>
        <w:ind w:left="360"/>
        <w:rPr>
          <w:lang w:val="es-CR"/>
        </w:rPr>
      </w:pPr>
    </w:p>
    <w:p w14:paraId="28EF4509" w14:textId="77777777" w:rsidR="00094B82" w:rsidRPr="00094B82" w:rsidRDefault="00094B82" w:rsidP="00094B82">
      <w:pPr>
        <w:pStyle w:val="Listaconvietas"/>
        <w:rPr>
          <w:b/>
          <w:bCs/>
          <w:lang w:val="es-CR"/>
        </w:rPr>
      </w:pPr>
      <w:r w:rsidRPr="00094B82">
        <w:rPr>
          <w:b/>
          <w:bCs/>
          <w:lang w:val="es-CR"/>
        </w:rPr>
        <w:t>Kendall Álvarez – Ingeniero Back-end</w:t>
      </w:r>
    </w:p>
    <w:p w14:paraId="0C803976" w14:textId="77777777" w:rsidR="00B15C38" w:rsidRDefault="00B15C38" w:rsidP="00094B82">
      <w:pPr>
        <w:pStyle w:val="Listaconvietas"/>
        <w:numPr>
          <w:ilvl w:val="0"/>
          <w:numId w:val="0"/>
        </w:numPr>
        <w:ind w:left="360"/>
        <w:rPr>
          <w:i/>
          <w:iCs/>
          <w:color w:val="7F7F7F" w:themeColor="text1" w:themeTint="80"/>
          <w:lang w:val="es-CR"/>
        </w:rPr>
      </w:pPr>
      <w:r w:rsidRPr="00B15C38">
        <w:rPr>
          <w:i/>
          <w:iCs/>
          <w:color w:val="7F7F7F" w:themeColor="text1" w:themeTint="80"/>
          <w:lang w:val="es-CR"/>
        </w:rPr>
        <w:t>kalvarezm0313@uvirtual.ac.cr</w:t>
      </w:r>
    </w:p>
    <w:p w14:paraId="2BF9EA33" w14:textId="619D04C1" w:rsidR="00094B82" w:rsidRDefault="00B15C38" w:rsidP="00094B82">
      <w:pPr>
        <w:pStyle w:val="Listaconvietas"/>
        <w:numPr>
          <w:ilvl w:val="0"/>
          <w:numId w:val="0"/>
        </w:numPr>
        <w:ind w:left="360"/>
      </w:pPr>
      <w:r w:rsidRPr="00B15C38">
        <w:t>Interesado en lógica de programación y estructuras de datos.</w:t>
      </w:r>
    </w:p>
    <w:p w14:paraId="6363540E" w14:textId="77777777" w:rsidR="00B15C38" w:rsidRDefault="00B15C38" w:rsidP="00094B82">
      <w:pPr>
        <w:pStyle w:val="Listaconvietas"/>
        <w:numPr>
          <w:ilvl w:val="0"/>
          <w:numId w:val="0"/>
        </w:numPr>
        <w:ind w:left="360"/>
      </w:pPr>
    </w:p>
    <w:p w14:paraId="2D9A6EAF" w14:textId="77777777" w:rsidR="00094B82" w:rsidRDefault="00094B82" w:rsidP="00094B82">
      <w:pPr>
        <w:pStyle w:val="Listaconvietas"/>
        <w:numPr>
          <w:ilvl w:val="0"/>
          <w:numId w:val="0"/>
        </w:numPr>
        <w:ind w:left="360"/>
        <w:sectPr w:rsidR="00094B82" w:rsidSect="00094B82">
          <w:headerReference w:type="default" r:id="rId12"/>
          <w:type w:val="continuous"/>
          <w:pgSz w:w="11906" w:h="16838" w:code="9"/>
          <w:pgMar w:top="720" w:right="1152" w:bottom="720" w:left="1152" w:header="0" w:footer="0" w:gutter="0"/>
          <w:pgNumType w:start="1"/>
          <w:cols w:space="708"/>
          <w:titlePg/>
          <w:docGrid w:linePitch="360"/>
        </w:sectPr>
      </w:pPr>
    </w:p>
    <w:p w14:paraId="18950658" w14:textId="77777777" w:rsidR="00094B82" w:rsidRPr="00094B82" w:rsidRDefault="00094B82" w:rsidP="00094B82">
      <w:pPr>
        <w:pStyle w:val="Listaconvietas"/>
        <w:numPr>
          <w:ilvl w:val="0"/>
          <w:numId w:val="0"/>
        </w:numPr>
        <w:ind w:left="360"/>
        <w:rPr>
          <w:b/>
          <w:bCs/>
        </w:rPr>
      </w:pPr>
      <w:r w:rsidRPr="00094B82">
        <w:rPr>
          <w:b/>
          <w:bCs/>
          <w:color w:val="C49A00" w:themeColor="accent1" w:themeShade="BF"/>
        </w:rPr>
        <w:t>Habilidades blandas:</w:t>
      </w:r>
    </w:p>
    <w:p w14:paraId="3DEB3649" w14:textId="77777777" w:rsidR="00B15C38" w:rsidRDefault="00B15C38">
      <w:pPr>
        <w:pStyle w:val="Listaconvietas"/>
        <w:numPr>
          <w:ilvl w:val="0"/>
          <w:numId w:val="3"/>
        </w:numPr>
        <w:ind w:left="709"/>
      </w:pPr>
      <w:r>
        <w:t>Pensamiento analítico</w:t>
      </w:r>
    </w:p>
    <w:p w14:paraId="038E50E9" w14:textId="77777777" w:rsidR="00B15C38" w:rsidRDefault="00B15C38">
      <w:pPr>
        <w:pStyle w:val="Listaconvietas"/>
        <w:numPr>
          <w:ilvl w:val="0"/>
          <w:numId w:val="3"/>
        </w:numPr>
        <w:ind w:left="709"/>
      </w:pPr>
      <w:r>
        <w:t>Iniciativa para aprender</w:t>
      </w:r>
    </w:p>
    <w:p w14:paraId="05C2AB94" w14:textId="77777777" w:rsidR="00B15C38" w:rsidRDefault="00B15C38">
      <w:pPr>
        <w:pStyle w:val="Listaconvietas"/>
        <w:numPr>
          <w:ilvl w:val="0"/>
          <w:numId w:val="3"/>
        </w:numPr>
        <w:ind w:left="709"/>
      </w:pPr>
      <w:r>
        <w:t>Colaboración</w:t>
      </w:r>
    </w:p>
    <w:p w14:paraId="183CF155" w14:textId="77777777" w:rsidR="00B15C38" w:rsidRDefault="00B15C38">
      <w:pPr>
        <w:pStyle w:val="Listaconvietas"/>
        <w:numPr>
          <w:ilvl w:val="0"/>
          <w:numId w:val="3"/>
        </w:numPr>
        <w:ind w:left="709"/>
      </w:pPr>
      <w:r>
        <w:t>Resolución de problemas</w:t>
      </w:r>
    </w:p>
    <w:p w14:paraId="49EACD1F" w14:textId="77777777" w:rsidR="00094B82" w:rsidRPr="00094B82" w:rsidRDefault="00094B82" w:rsidP="00094B82">
      <w:pPr>
        <w:pStyle w:val="Listaconvietas"/>
        <w:numPr>
          <w:ilvl w:val="0"/>
          <w:numId w:val="0"/>
        </w:numPr>
        <w:ind w:left="709"/>
      </w:pPr>
    </w:p>
    <w:p w14:paraId="4FCC0D14" w14:textId="77777777" w:rsidR="00094B82" w:rsidRPr="00094B82" w:rsidRDefault="00094B82" w:rsidP="00094B82">
      <w:pPr>
        <w:pStyle w:val="Listaconvietas"/>
        <w:numPr>
          <w:ilvl w:val="0"/>
          <w:numId w:val="0"/>
        </w:numPr>
        <w:ind w:left="360" w:hanging="360"/>
        <w:rPr>
          <w:b/>
          <w:bCs/>
          <w:color w:val="C49A00" w:themeColor="accent1" w:themeShade="BF"/>
        </w:rPr>
      </w:pPr>
      <w:r w:rsidRPr="00094B82">
        <w:rPr>
          <w:b/>
          <w:bCs/>
          <w:color w:val="C49A00" w:themeColor="accent1" w:themeShade="BF"/>
        </w:rPr>
        <w:t>Habilidades técnicas (duras):</w:t>
      </w:r>
    </w:p>
    <w:p w14:paraId="4851ED61" w14:textId="77777777" w:rsidR="00B15C38" w:rsidRDefault="00B15C38">
      <w:pPr>
        <w:pStyle w:val="Listaconvietas"/>
        <w:numPr>
          <w:ilvl w:val="0"/>
          <w:numId w:val="3"/>
        </w:numPr>
        <w:ind w:left="426" w:hanging="284"/>
      </w:pPr>
      <w:r>
        <w:t>Fundamentos de programación</w:t>
      </w:r>
    </w:p>
    <w:p w14:paraId="0A0C8812" w14:textId="77777777" w:rsidR="00B15C38" w:rsidRDefault="00B15C38">
      <w:pPr>
        <w:pStyle w:val="Listaconvietas"/>
        <w:numPr>
          <w:ilvl w:val="0"/>
          <w:numId w:val="3"/>
        </w:numPr>
        <w:ind w:left="426" w:hanging="284"/>
      </w:pPr>
      <w:r>
        <w:t>Conocimiento básico de infraestructura AWS</w:t>
      </w:r>
    </w:p>
    <w:p w14:paraId="1DCCC83F" w14:textId="77777777" w:rsidR="00B15C38" w:rsidRDefault="00B15C38">
      <w:pPr>
        <w:pStyle w:val="Listaconvietas"/>
        <w:numPr>
          <w:ilvl w:val="0"/>
          <w:numId w:val="3"/>
        </w:numPr>
        <w:ind w:left="426" w:hanging="284"/>
      </w:pPr>
      <w:r>
        <w:t>Experiencia en servidores windows</w:t>
      </w:r>
    </w:p>
    <w:p w14:paraId="542AEB15" w14:textId="77777777" w:rsidR="00B15C38" w:rsidRDefault="00B15C38">
      <w:pPr>
        <w:pStyle w:val="Listaconvietas"/>
        <w:numPr>
          <w:ilvl w:val="0"/>
          <w:numId w:val="3"/>
        </w:numPr>
        <w:ind w:left="426" w:hanging="284"/>
      </w:pPr>
      <w:r>
        <w:t>Administración de redes</w:t>
      </w:r>
    </w:p>
    <w:p w14:paraId="6B0693FD" w14:textId="77777777" w:rsidR="00094B82" w:rsidRDefault="00094B82" w:rsidP="00094B82">
      <w:pPr>
        <w:pStyle w:val="Listaconvietas"/>
        <w:numPr>
          <w:ilvl w:val="0"/>
          <w:numId w:val="0"/>
        </w:numPr>
        <w:ind w:left="360"/>
        <w:sectPr w:rsidR="00094B82" w:rsidSect="00094B82">
          <w:type w:val="continuous"/>
          <w:pgSz w:w="11906" w:h="16838" w:code="9"/>
          <w:pgMar w:top="720" w:right="1152" w:bottom="720" w:left="1152" w:header="0" w:footer="0" w:gutter="0"/>
          <w:pgNumType w:start="1"/>
          <w:cols w:num="2" w:space="708"/>
          <w:titlePg/>
          <w:docGrid w:linePitch="360"/>
        </w:sectPr>
      </w:pPr>
    </w:p>
    <w:p w14:paraId="22982A0A" w14:textId="77777777" w:rsidR="00094B82" w:rsidRPr="00094B82" w:rsidRDefault="00094B82" w:rsidP="00094B82">
      <w:pPr>
        <w:pStyle w:val="Listaconvietas"/>
        <w:numPr>
          <w:ilvl w:val="0"/>
          <w:numId w:val="0"/>
        </w:numPr>
        <w:ind w:left="360"/>
      </w:pPr>
    </w:p>
    <w:p w14:paraId="64D5BBD8" w14:textId="77777777" w:rsidR="00094B82" w:rsidRDefault="00094B82" w:rsidP="00094B82">
      <w:pPr>
        <w:pStyle w:val="Listaconvietas"/>
        <w:numPr>
          <w:ilvl w:val="0"/>
          <w:numId w:val="0"/>
        </w:numPr>
        <w:ind w:left="360"/>
        <w:rPr>
          <w:lang w:val="es-CR"/>
        </w:rPr>
      </w:pPr>
    </w:p>
    <w:p w14:paraId="7E383498" w14:textId="77777777" w:rsidR="00094B82" w:rsidRPr="00094B82" w:rsidRDefault="00094B82" w:rsidP="00094B82">
      <w:pPr>
        <w:pStyle w:val="Listaconvietas"/>
        <w:rPr>
          <w:b/>
          <w:bCs/>
          <w:lang w:val="es-CR"/>
        </w:rPr>
      </w:pPr>
      <w:r w:rsidRPr="00094B82">
        <w:rPr>
          <w:b/>
          <w:bCs/>
          <w:lang w:val="es-CR"/>
        </w:rPr>
        <w:t>Kenneth Abarca – Ingeniero Front-end</w:t>
      </w:r>
    </w:p>
    <w:p w14:paraId="76684B44" w14:textId="500343F7" w:rsidR="00094B82" w:rsidRPr="00094B82" w:rsidRDefault="00B15C38" w:rsidP="00094B82">
      <w:pPr>
        <w:pStyle w:val="Listaconvietas"/>
        <w:numPr>
          <w:ilvl w:val="0"/>
          <w:numId w:val="0"/>
        </w:numPr>
        <w:ind w:left="360"/>
        <w:rPr>
          <w:i/>
          <w:iCs/>
          <w:color w:val="7F7F7F" w:themeColor="text1" w:themeTint="80"/>
          <w:lang w:val="es-CR"/>
        </w:rPr>
      </w:pPr>
      <w:r w:rsidRPr="00B15C38">
        <w:rPr>
          <w:i/>
          <w:iCs/>
          <w:color w:val="7F7F7F" w:themeColor="text1" w:themeTint="80"/>
          <w:lang w:val="es-CR"/>
        </w:rPr>
        <w:t xml:space="preserve">kabarcam0751@uvirtual.ac.cr </w:t>
      </w:r>
    </w:p>
    <w:p w14:paraId="1A1C615F" w14:textId="28534C79" w:rsidR="00094B82" w:rsidRPr="00094B82" w:rsidRDefault="00B15C38" w:rsidP="00094B82">
      <w:pPr>
        <w:pStyle w:val="Listaconvietas"/>
        <w:numPr>
          <w:ilvl w:val="0"/>
          <w:numId w:val="0"/>
        </w:numPr>
        <w:ind w:left="360"/>
      </w:pPr>
      <w:r w:rsidRPr="00B15C38">
        <w:t>Apasionado por el diseño y la experiencia del usuario.</w:t>
      </w:r>
    </w:p>
    <w:p w14:paraId="4DD0421E" w14:textId="77777777" w:rsidR="00094B82" w:rsidRDefault="00094B82" w:rsidP="00094B82">
      <w:pPr>
        <w:pStyle w:val="Listaconvietas"/>
        <w:numPr>
          <w:ilvl w:val="0"/>
          <w:numId w:val="0"/>
        </w:numPr>
        <w:ind w:left="360"/>
      </w:pPr>
    </w:p>
    <w:p w14:paraId="4985531D" w14:textId="77777777" w:rsidR="00094B82" w:rsidRDefault="00094B82" w:rsidP="00094B82">
      <w:pPr>
        <w:pStyle w:val="Listaconvietas"/>
        <w:numPr>
          <w:ilvl w:val="0"/>
          <w:numId w:val="0"/>
        </w:numPr>
        <w:ind w:left="360"/>
        <w:sectPr w:rsidR="00094B82" w:rsidSect="00094B82">
          <w:headerReference w:type="default" r:id="rId13"/>
          <w:type w:val="continuous"/>
          <w:pgSz w:w="11906" w:h="16838" w:code="9"/>
          <w:pgMar w:top="720" w:right="1152" w:bottom="720" w:left="1152" w:header="0" w:footer="0" w:gutter="0"/>
          <w:pgNumType w:start="1"/>
          <w:cols w:space="708"/>
          <w:titlePg/>
          <w:docGrid w:linePitch="360"/>
        </w:sectPr>
      </w:pPr>
    </w:p>
    <w:p w14:paraId="1AD24DB0" w14:textId="77777777" w:rsidR="00094B82" w:rsidRPr="00094B82" w:rsidRDefault="00094B82" w:rsidP="00094B82">
      <w:pPr>
        <w:pStyle w:val="Listaconvietas"/>
        <w:numPr>
          <w:ilvl w:val="0"/>
          <w:numId w:val="0"/>
        </w:numPr>
        <w:ind w:left="360"/>
        <w:rPr>
          <w:b/>
          <w:bCs/>
        </w:rPr>
      </w:pPr>
      <w:r w:rsidRPr="00094B82">
        <w:rPr>
          <w:b/>
          <w:bCs/>
          <w:color w:val="C49A00" w:themeColor="accent1" w:themeShade="BF"/>
        </w:rPr>
        <w:t>Habilidades blandas:</w:t>
      </w:r>
    </w:p>
    <w:p w14:paraId="1C48B095" w14:textId="77777777" w:rsidR="00B15C38" w:rsidRDefault="00B15C38">
      <w:pPr>
        <w:pStyle w:val="Listaconvietas"/>
        <w:numPr>
          <w:ilvl w:val="0"/>
          <w:numId w:val="3"/>
        </w:numPr>
        <w:ind w:left="709"/>
      </w:pPr>
      <w:r>
        <w:t>Creatividad y enfoque visual</w:t>
      </w:r>
    </w:p>
    <w:p w14:paraId="2BAB0265" w14:textId="77777777" w:rsidR="00B15C38" w:rsidRDefault="00B15C38">
      <w:pPr>
        <w:pStyle w:val="Listaconvietas"/>
        <w:numPr>
          <w:ilvl w:val="0"/>
          <w:numId w:val="3"/>
        </w:numPr>
        <w:ind w:left="709"/>
      </w:pPr>
      <w:r>
        <w:t>Trabajo en equipo</w:t>
      </w:r>
    </w:p>
    <w:p w14:paraId="5A87B45B" w14:textId="77777777" w:rsidR="00B15C38" w:rsidRDefault="00B15C38">
      <w:pPr>
        <w:pStyle w:val="Listaconvietas"/>
        <w:numPr>
          <w:ilvl w:val="0"/>
          <w:numId w:val="3"/>
        </w:numPr>
        <w:ind w:left="709"/>
      </w:pPr>
      <w:r>
        <w:t>Buena disposición al aprendizaje</w:t>
      </w:r>
    </w:p>
    <w:p w14:paraId="7A01A882" w14:textId="231EF4D5" w:rsidR="00094B82" w:rsidRDefault="00B15C38">
      <w:pPr>
        <w:pStyle w:val="Listaconvietas"/>
        <w:numPr>
          <w:ilvl w:val="0"/>
          <w:numId w:val="3"/>
        </w:numPr>
        <w:ind w:left="709"/>
      </w:pPr>
      <w:r>
        <w:t>Comunicación empática</w:t>
      </w:r>
    </w:p>
    <w:p w14:paraId="2CAA6D7A" w14:textId="77777777" w:rsidR="00094B82" w:rsidRDefault="00094B82" w:rsidP="00094B82">
      <w:pPr>
        <w:pStyle w:val="Listaconvietas"/>
        <w:numPr>
          <w:ilvl w:val="0"/>
          <w:numId w:val="0"/>
        </w:numPr>
        <w:ind w:left="709"/>
      </w:pPr>
    </w:p>
    <w:p w14:paraId="66F44504" w14:textId="77777777" w:rsidR="00B15C38" w:rsidRDefault="00B15C38" w:rsidP="00094B82">
      <w:pPr>
        <w:pStyle w:val="Listaconvietas"/>
        <w:numPr>
          <w:ilvl w:val="0"/>
          <w:numId w:val="0"/>
        </w:numPr>
        <w:ind w:left="709"/>
      </w:pPr>
    </w:p>
    <w:p w14:paraId="1447DB34" w14:textId="77777777" w:rsidR="00B15C38" w:rsidRDefault="00B15C38" w:rsidP="00094B82">
      <w:pPr>
        <w:pStyle w:val="Listaconvietas"/>
        <w:numPr>
          <w:ilvl w:val="0"/>
          <w:numId w:val="0"/>
        </w:numPr>
        <w:ind w:left="709"/>
      </w:pPr>
    </w:p>
    <w:p w14:paraId="58F630DB" w14:textId="77777777" w:rsidR="00B15C38" w:rsidRPr="00094B82" w:rsidRDefault="00B15C38" w:rsidP="00094B82">
      <w:pPr>
        <w:pStyle w:val="Listaconvietas"/>
        <w:numPr>
          <w:ilvl w:val="0"/>
          <w:numId w:val="0"/>
        </w:numPr>
        <w:ind w:left="709"/>
      </w:pPr>
    </w:p>
    <w:p w14:paraId="2136AAAD" w14:textId="77777777" w:rsidR="00094B82" w:rsidRPr="00094B82" w:rsidRDefault="00094B82" w:rsidP="00094B82">
      <w:pPr>
        <w:pStyle w:val="Listaconvietas"/>
        <w:numPr>
          <w:ilvl w:val="0"/>
          <w:numId w:val="0"/>
        </w:numPr>
        <w:ind w:left="360" w:hanging="360"/>
        <w:rPr>
          <w:b/>
          <w:bCs/>
          <w:color w:val="C49A00" w:themeColor="accent1" w:themeShade="BF"/>
        </w:rPr>
      </w:pPr>
      <w:r w:rsidRPr="00094B82">
        <w:rPr>
          <w:b/>
          <w:bCs/>
          <w:color w:val="C49A00" w:themeColor="accent1" w:themeShade="BF"/>
        </w:rPr>
        <w:t>Habilidades técnicas (duras):</w:t>
      </w:r>
    </w:p>
    <w:p w14:paraId="21BB30D8" w14:textId="77777777" w:rsidR="00B15C38" w:rsidRDefault="00B15C38">
      <w:pPr>
        <w:pStyle w:val="Listaconvietas"/>
        <w:numPr>
          <w:ilvl w:val="0"/>
          <w:numId w:val="3"/>
        </w:numPr>
        <w:ind w:left="426" w:hanging="284"/>
      </w:pPr>
      <w:r>
        <w:t>Conocimientos básicos en HTML, CSS, BOOTSTRAP, JAVASCRIPT Y REACT.</w:t>
      </w:r>
    </w:p>
    <w:p w14:paraId="254D99B3" w14:textId="77777777" w:rsidR="00B15C38" w:rsidRDefault="00B15C38">
      <w:pPr>
        <w:pStyle w:val="Listaconvietas"/>
        <w:numPr>
          <w:ilvl w:val="0"/>
          <w:numId w:val="3"/>
        </w:numPr>
        <w:ind w:left="426" w:hanging="284"/>
      </w:pPr>
      <w:r>
        <w:t>Manejo de diseño responsivo</w:t>
      </w:r>
    </w:p>
    <w:p w14:paraId="2D0E2997" w14:textId="77777777" w:rsidR="00B15C38" w:rsidRDefault="00B15C38">
      <w:pPr>
        <w:pStyle w:val="Listaconvietas"/>
        <w:numPr>
          <w:ilvl w:val="0"/>
          <w:numId w:val="3"/>
        </w:numPr>
        <w:ind w:left="426" w:hanging="284"/>
      </w:pPr>
      <w:r>
        <w:t>Herramientas de prototipado como Figma</w:t>
      </w:r>
    </w:p>
    <w:p w14:paraId="62B784FD" w14:textId="3E30AA8C" w:rsidR="00094B82" w:rsidRPr="00094B82" w:rsidRDefault="00B15C38">
      <w:pPr>
        <w:pStyle w:val="Listaconvietas"/>
        <w:numPr>
          <w:ilvl w:val="0"/>
          <w:numId w:val="3"/>
        </w:numPr>
        <w:ind w:left="426" w:hanging="284"/>
      </w:pPr>
      <w:r>
        <w:t>Familiaridad con estructuras de páginas web</w:t>
      </w:r>
    </w:p>
    <w:p w14:paraId="00B780A2" w14:textId="77777777" w:rsidR="00094B82" w:rsidRDefault="00094B82" w:rsidP="00094B82">
      <w:pPr>
        <w:pStyle w:val="Listaconvietas"/>
        <w:numPr>
          <w:ilvl w:val="0"/>
          <w:numId w:val="0"/>
        </w:numPr>
        <w:ind w:left="360"/>
        <w:sectPr w:rsidR="00094B82" w:rsidSect="00094B82">
          <w:type w:val="continuous"/>
          <w:pgSz w:w="11906" w:h="16838" w:code="9"/>
          <w:pgMar w:top="720" w:right="1152" w:bottom="720" w:left="1152" w:header="0" w:footer="0" w:gutter="0"/>
          <w:pgNumType w:start="1"/>
          <w:cols w:num="2" w:space="708"/>
          <w:titlePg/>
          <w:docGrid w:linePitch="360"/>
        </w:sectPr>
      </w:pPr>
    </w:p>
    <w:p w14:paraId="3215B56D" w14:textId="77777777" w:rsidR="00094B82" w:rsidRPr="00094B82" w:rsidRDefault="00094B82" w:rsidP="00094B82">
      <w:pPr>
        <w:pStyle w:val="Listaconvietas"/>
        <w:numPr>
          <w:ilvl w:val="0"/>
          <w:numId w:val="0"/>
        </w:numPr>
        <w:ind w:left="360"/>
      </w:pPr>
    </w:p>
    <w:p w14:paraId="2BB1A924" w14:textId="77777777" w:rsidR="00094B82" w:rsidRPr="00786C7F" w:rsidRDefault="00094B82" w:rsidP="00094B82">
      <w:pPr>
        <w:pStyle w:val="Listaconvietas"/>
        <w:numPr>
          <w:ilvl w:val="0"/>
          <w:numId w:val="0"/>
        </w:numPr>
        <w:ind w:left="360"/>
        <w:rPr>
          <w:lang w:val="es-CR"/>
        </w:rPr>
      </w:pPr>
    </w:p>
    <w:p w14:paraId="08581B5D" w14:textId="77777777" w:rsidR="00094B82" w:rsidRPr="00094B82" w:rsidRDefault="00094B82" w:rsidP="00094B82">
      <w:pPr>
        <w:rPr>
          <w:lang w:val="es-CR"/>
        </w:rPr>
      </w:pPr>
    </w:p>
    <w:p w14:paraId="459B5B78" w14:textId="1600B5BA" w:rsidR="00D476F7" w:rsidRPr="004C0AD1" w:rsidRDefault="00B15C38" w:rsidP="00786C7F">
      <w:pPr>
        <w:pStyle w:val="Ttulo1"/>
      </w:pPr>
      <w:bookmarkStart w:id="6" w:name="_Toc205742452"/>
      <w:r>
        <w:rPr>
          <w:lang w:bidi="es-ES"/>
        </w:rPr>
        <w:lastRenderedPageBreak/>
        <w:t>SOBRE EL PROYECTO</w:t>
      </w:r>
      <w:bookmarkEnd w:id="6"/>
    </w:p>
    <w:p w14:paraId="18DD1C7F" w14:textId="77777777" w:rsidR="00741426" w:rsidRDefault="00741426" w:rsidP="00741426">
      <w:pPr>
        <w:rPr>
          <w:lang w:val="es-CR"/>
        </w:rPr>
      </w:pPr>
    </w:p>
    <w:p w14:paraId="031C054D" w14:textId="11522EE1" w:rsidR="00B15C38" w:rsidRPr="00B15C38" w:rsidRDefault="00B15C38" w:rsidP="00B15C38">
      <w:pPr>
        <w:pStyle w:val="Ttulo2"/>
        <w:rPr>
          <w:lang w:val="es-CR"/>
        </w:rPr>
      </w:pPr>
      <w:bookmarkStart w:id="7" w:name="_Toc205742453"/>
      <w:r w:rsidRPr="00B15C38">
        <w:rPr>
          <w:lang w:val="es-CR"/>
        </w:rPr>
        <w:t>Nombre del proyecto</w:t>
      </w:r>
      <w:bookmarkEnd w:id="7"/>
    </w:p>
    <w:p w14:paraId="3E8D583D" w14:textId="77777777" w:rsidR="00B15C38" w:rsidRPr="00776515" w:rsidRDefault="00B15C38" w:rsidP="00776515">
      <w:r w:rsidRPr="00776515">
        <w:t>"</w:t>
      </w:r>
      <w:r w:rsidRPr="00741426">
        <w:rPr>
          <w:b/>
          <w:bCs/>
          <w:i/>
          <w:iCs/>
        </w:rPr>
        <w:t>Sabor y Punto</w:t>
      </w:r>
      <w:r w:rsidRPr="00776515">
        <w:t>" – Sitio Web para Restaurante.</w:t>
      </w:r>
    </w:p>
    <w:p w14:paraId="1190B3B5" w14:textId="77777777" w:rsidR="00741426" w:rsidRDefault="00741426" w:rsidP="00776515"/>
    <w:p w14:paraId="3C702871" w14:textId="774AEFF5" w:rsidR="00B15C38" w:rsidRPr="00776515" w:rsidRDefault="00741426" w:rsidP="00776515">
      <w:r>
        <w:t>S</w:t>
      </w:r>
      <w:r w:rsidRPr="00741426">
        <w:t>itio web para un restaurante, enfocado en la visualización del menú, gestión de reservas y administración de contenido. El desarrollo se realizará aplicando la metodología Scrum y cumpliendo con estándares de calidad en ingeniería del software. Se busca crear una solución funcional, eficiente, accesible y con una estructura bien organizada, capaz de mejorar la experiencia del usuario y optimizar la gestión interna del restaurante.</w:t>
      </w:r>
    </w:p>
    <w:p w14:paraId="0435718F" w14:textId="77777777" w:rsidR="00741426" w:rsidRDefault="00741426" w:rsidP="00741426"/>
    <w:p w14:paraId="6962EFAA" w14:textId="2780687E" w:rsidR="00B15C38" w:rsidRPr="004C0AD1" w:rsidRDefault="00B15C38" w:rsidP="00B15C38">
      <w:pPr>
        <w:pStyle w:val="Ttulo2"/>
      </w:pPr>
      <w:bookmarkStart w:id="8" w:name="_Toc205742454"/>
      <w:r>
        <w:t>Justificación</w:t>
      </w:r>
      <w:bookmarkEnd w:id="8"/>
    </w:p>
    <w:p w14:paraId="56EA718D" w14:textId="105CF5A2" w:rsidR="009057F9" w:rsidRDefault="009057F9" w:rsidP="00B15C38">
      <w:r w:rsidRPr="009057F9">
        <w:t xml:space="preserve">Hoy en día, contar con presencia digital es clave para los restaurantes. Muchos clientes prefieren ver el menú en línea y hacer reservas desde su celular o computadora. </w:t>
      </w:r>
    </w:p>
    <w:p w14:paraId="260EE9A1" w14:textId="77777777" w:rsidR="009057F9" w:rsidRDefault="009057F9" w:rsidP="00B15C38"/>
    <w:p w14:paraId="13912C72" w14:textId="7B1314B9" w:rsidR="00B15C38" w:rsidRPr="004C0AD1" w:rsidRDefault="009057F9" w:rsidP="00B15C38">
      <w:r w:rsidRPr="009057F9">
        <w:t>Este proyecto tiene como objetivo crear un sitio web para un restaurante, donde los usuarios puedan consultar el menú actualizado, reservar una mesa fácilmente y el administrador pueda gestionar el contenido de forma práctica. Con esta plataforma se busca mejorar la atención al cliente y facilitar la organización del restaurante.</w:t>
      </w:r>
    </w:p>
    <w:p w14:paraId="3EE6137A" w14:textId="77777777" w:rsidR="00B15C38" w:rsidRDefault="00B15C38" w:rsidP="00D476F7">
      <w:pPr>
        <w:pStyle w:val="Listaconnmeros"/>
        <w:numPr>
          <w:ilvl w:val="0"/>
          <w:numId w:val="0"/>
        </w:numPr>
      </w:pPr>
    </w:p>
    <w:p w14:paraId="7F0C6DC1" w14:textId="6DD13E9F" w:rsidR="009057F9" w:rsidRPr="004C0AD1" w:rsidRDefault="009057F9" w:rsidP="009057F9">
      <w:pPr>
        <w:pStyle w:val="Ttulo2"/>
      </w:pPr>
      <w:bookmarkStart w:id="9" w:name="_Toc205742455"/>
      <w:r>
        <w:t>Objetivos</w:t>
      </w:r>
      <w:bookmarkEnd w:id="9"/>
    </w:p>
    <w:p w14:paraId="1D156197" w14:textId="1D7070D7" w:rsidR="009057F9" w:rsidRPr="009057F9" w:rsidRDefault="009057F9" w:rsidP="009057F9">
      <w:pPr>
        <w:pStyle w:val="Listaconnmeros"/>
        <w:numPr>
          <w:ilvl w:val="0"/>
          <w:numId w:val="0"/>
        </w:numPr>
        <w:rPr>
          <w:b/>
          <w:bCs/>
        </w:rPr>
      </w:pPr>
      <w:r w:rsidRPr="009057F9">
        <w:rPr>
          <w:b/>
          <w:bCs/>
        </w:rPr>
        <w:t>Objetivo general:</w:t>
      </w:r>
    </w:p>
    <w:p w14:paraId="584DB200" w14:textId="77777777" w:rsidR="009057F9" w:rsidRDefault="009057F9" w:rsidP="009057F9">
      <w:pPr>
        <w:pStyle w:val="Listaconnmeros"/>
        <w:numPr>
          <w:ilvl w:val="0"/>
          <w:numId w:val="0"/>
        </w:numPr>
      </w:pPr>
      <w:r>
        <w:t>Desarrollar un sitio web funcional que permita a los clientes visualizar el menú y hacer reservas, y al administrador gestionar el contenido del menú y las reservas desde un panel de control.</w:t>
      </w:r>
    </w:p>
    <w:p w14:paraId="3BBE9796" w14:textId="77777777" w:rsidR="009057F9" w:rsidRDefault="009057F9" w:rsidP="009057F9">
      <w:pPr>
        <w:pStyle w:val="Listaconnmeros"/>
        <w:numPr>
          <w:ilvl w:val="0"/>
          <w:numId w:val="0"/>
        </w:numPr>
      </w:pPr>
    </w:p>
    <w:p w14:paraId="37B2832A" w14:textId="77777777" w:rsidR="009057F9" w:rsidRPr="009057F9" w:rsidRDefault="009057F9" w:rsidP="009057F9">
      <w:pPr>
        <w:pStyle w:val="Listaconnmeros"/>
        <w:numPr>
          <w:ilvl w:val="0"/>
          <w:numId w:val="0"/>
        </w:numPr>
        <w:rPr>
          <w:b/>
          <w:bCs/>
        </w:rPr>
      </w:pPr>
      <w:r w:rsidRPr="009057F9">
        <w:rPr>
          <w:b/>
          <w:bCs/>
        </w:rPr>
        <w:t>Objetivos específicos:</w:t>
      </w:r>
    </w:p>
    <w:p w14:paraId="565EC1F1" w14:textId="7A505B06" w:rsidR="009057F9" w:rsidRDefault="009057F9" w:rsidP="009057F9">
      <w:pPr>
        <w:pStyle w:val="Listaconnmeros"/>
        <w:numPr>
          <w:ilvl w:val="0"/>
          <w:numId w:val="0"/>
        </w:numPr>
      </w:pPr>
      <w:r>
        <w:t>1. Crear una página web responsiva donde los usuarios puedan consultar el menú del restaurante.</w:t>
      </w:r>
    </w:p>
    <w:p w14:paraId="0C4312AC" w14:textId="416FD851" w:rsidR="009057F9" w:rsidRDefault="009057F9" w:rsidP="009057F9">
      <w:pPr>
        <w:pStyle w:val="Listaconnmeros"/>
        <w:numPr>
          <w:ilvl w:val="0"/>
          <w:numId w:val="0"/>
        </w:numPr>
      </w:pPr>
      <w:r>
        <w:t>2. Implementar un formulario de reservas para que los clientes puedan elegir fecha, hora y cantidad de personas.</w:t>
      </w:r>
    </w:p>
    <w:p w14:paraId="7CEB0ADF" w14:textId="682F2EB5" w:rsidR="002063EE" w:rsidRPr="004C0AD1" w:rsidRDefault="009057F9" w:rsidP="002063EE">
      <w:pPr>
        <w:pStyle w:val="Listaconnmeros"/>
        <w:numPr>
          <w:ilvl w:val="0"/>
          <w:numId w:val="0"/>
        </w:numPr>
      </w:pPr>
      <w:r>
        <w:t>3. Desarrollar un panel de administración donde se pueda editar el menú y gestionar las reservas.</w:t>
      </w:r>
    </w:p>
    <w:p w14:paraId="05EDE376" w14:textId="169C3306" w:rsidR="008E77A3" w:rsidRPr="004C0AD1" w:rsidRDefault="008E77A3" w:rsidP="008E77A3">
      <w:pPr>
        <w:pStyle w:val="Ttulo1"/>
      </w:pPr>
      <w:bookmarkStart w:id="10" w:name="_Toc205742456"/>
      <w:r>
        <w:rPr>
          <w:lang w:bidi="es-ES"/>
        </w:rPr>
        <w:lastRenderedPageBreak/>
        <w:t>REQUERIMIENTOS DEL PROYECTO</w:t>
      </w:r>
      <w:bookmarkEnd w:id="10"/>
    </w:p>
    <w:p w14:paraId="1F74FAF8" w14:textId="58B982B2" w:rsidR="008E77A3" w:rsidRPr="00B415A9" w:rsidRDefault="008E77A3" w:rsidP="00B415A9">
      <w:pPr>
        <w:rPr>
          <w:rFonts w:asciiTheme="majorHAnsi" w:hAnsiTheme="majorHAnsi"/>
          <w:b/>
          <w:bCs/>
          <w:sz w:val="28"/>
          <w:szCs w:val="28"/>
          <w:lang w:bidi="es-ES"/>
        </w:rPr>
      </w:pPr>
      <w:r w:rsidRPr="00B415A9">
        <w:rPr>
          <w:rFonts w:asciiTheme="majorHAnsi" w:hAnsiTheme="majorHAnsi"/>
          <w:b/>
          <w:bCs/>
          <w:sz w:val="28"/>
          <w:szCs w:val="28"/>
          <w:lang w:bidi="es-ES"/>
        </w:rPr>
        <w:t>Requerimientos funcionales</w:t>
      </w:r>
    </w:p>
    <w:tbl>
      <w:tblPr>
        <w:tblStyle w:val="Tabladecuadrcula4"/>
        <w:tblW w:w="5000" w:type="pct"/>
        <w:tblLook w:val="04A0" w:firstRow="1" w:lastRow="0" w:firstColumn="1" w:lastColumn="0" w:noHBand="0" w:noVBand="1"/>
        <w:tblDescription w:val="Tabla de contenido"/>
      </w:tblPr>
      <w:tblGrid>
        <w:gridCol w:w="877"/>
        <w:gridCol w:w="2145"/>
        <w:gridCol w:w="2306"/>
        <w:gridCol w:w="1469"/>
        <w:gridCol w:w="1577"/>
        <w:gridCol w:w="1218"/>
      </w:tblGrid>
      <w:tr w:rsidR="00C10711" w:rsidRPr="00C10711" w14:paraId="4488B979" w14:textId="72F0B867" w:rsidTr="00684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vAlign w:val="center"/>
          </w:tcPr>
          <w:p w14:paraId="7C168529" w14:textId="468AC9E7" w:rsidR="00C10711" w:rsidRPr="00C10711" w:rsidRDefault="00C10711" w:rsidP="00871B2E">
            <w:pPr>
              <w:spacing w:before="100"/>
              <w:jc w:val="center"/>
              <w:rPr>
                <w:color w:val="FFDF6A" w:themeColor="accent1" w:themeTint="99"/>
                <w:sz w:val="20"/>
                <w:szCs w:val="16"/>
              </w:rPr>
            </w:pPr>
            <w:r w:rsidRPr="00C10711">
              <w:rPr>
                <w:color w:val="FFDF6A" w:themeColor="accent1" w:themeTint="99"/>
                <w:sz w:val="20"/>
                <w:szCs w:val="16"/>
                <w:lang w:bidi="es-ES"/>
              </w:rPr>
              <w:t>ID</w:t>
            </w:r>
          </w:p>
        </w:tc>
        <w:tc>
          <w:tcPr>
            <w:tcW w:w="1118" w:type="pct"/>
            <w:vAlign w:val="center"/>
          </w:tcPr>
          <w:p w14:paraId="06FF5D86" w14:textId="7EAAF54D" w:rsidR="00C10711" w:rsidRPr="00C10711" w:rsidRDefault="00C10711" w:rsidP="00871B2E">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REQUERIMIENTO</w:t>
            </w:r>
          </w:p>
        </w:tc>
        <w:tc>
          <w:tcPr>
            <w:tcW w:w="1202" w:type="pct"/>
            <w:vAlign w:val="center"/>
          </w:tcPr>
          <w:p w14:paraId="0DB39940" w14:textId="72624177" w:rsidR="00C10711" w:rsidRPr="00C10711" w:rsidRDefault="00C10711" w:rsidP="00871B2E">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DESCRIPCIÓN</w:t>
            </w:r>
          </w:p>
        </w:tc>
        <w:tc>
          <w:tcPr>
            <w:tcW w:w="766" w:type="pct"/>
          </w:tcPr>
          <w:p w14:paraId="6AFD1E98" w14:textId="682A956C" w:rsidR="00C10711" w:rsidRPr="00C10711" w:rsidRDefault="00C10711" w:rsidP="00871B2E">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PRIORIDAD</w:t>
            </w:r>
          </w:p>
        </w:tc>
        <w:tc>
          <w:tcPr>
            <w:tcW w:w="822" w:type="pct"/>
          </w:tcPr>
          <w:p w14:paraId="4A7792D3" w14:textId="3726FD6E" w:rsidR="00C10711" w:rsidRPr="00C10711" w:rsidRDefault="00C10711" w:rsidP="00871B2E">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ACTOR</w:t>
            </w:r>
          </w:p>
        </w:tc>
        <w:tc>
          <w:tcPr>
            <w:tcW w:w="635" w:type="pct"/>
          </w:tcPr>
          <w:p w14:paraId="17DF368A" w14:textId="2B8E3234" w:rsidR="00C10711" w:rsidRPr="00C10711" w:rsidRDefault="00C10711" w:rsidP="00871B2E">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ESTADO</w:t>
            </w:r>
          </w:p>
        </w:tc>
      </w:tr>
      <w:tr w:rsidR="00C10711" w:rsidRPr="00C10711" w14:paraId="0A136163" w14:textId="693C0DFE" w:rsidTr="00684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tcPr>
          <w:p w14:paraId="4C402748" w14:textId="51E427F7" w:rsidR="00C10711" w:rsidRPr="00C10711" w:rsidRDefault="00C10711" w:rsidP="00C10711">
            <w:pPr>
              <w:rPr>
                <w:sz w:val="22"/>
                <w:szCs w:val="22"/>
              </w:rPr>
            </w:pPr>
            <w:r w:rsidRPr="00C10711">
              <w:rPr>
                <w:sz w:val="22"/>
                <w:szCs w:val="22"/>
              </w:rPr>
              <w:t>RF_01</w:t>
            </w:r>
          </w:p>
        </w:tc>
        <w:tc>
          <w:tcPr>
            <w:tcW w:w="1118" w:type="pct"/>
          </w:tcPr>
          <w:p w14:paraId="542FC434" w14:textId="38DE0563" w:rsidR="00C10711" w:rsidRPr="00C10711" w:rsidRDefault="00C10711" w:rsidP="00C10711">
            <w:pP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Visualización del Menú</w:t>
            </w:r>
          </w:p>
        </w:tc>
        <w:tc>
          <w:tcPr>
            <w:tcW w:w="1202" w:type="pct"/>
          </w:tcPr>
          <w:p w14:paraId="4786F0EE" w14:textId="3881703F" w:rsidR="00C10711" w:rsidRPr="00C10711" w:rsidRDefault="00C10711" w:rsidP="00C10711">
            <w:pP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El sistema permitirá a los usuarios visualizar el menú completo del restaurante.</w:t>
            </w:r>
          </w:p>
        </w:tc>
        <w:tc>
          <w:tcPr>
            <w:tcW w:w="766" w:type="pct"/>
          </w:tcPr>
          <w:p w14:paraId="087A7AB5" w14:textId="58BBED16" w:rsidR="00C10711" w:rsidRPr="00C10711" w:rsidRDefault="00C10711" w:rsidP="00C10711">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Alta</w:t>
            </w:r>
          </w:p>
        </w:tc>
        <w:tc>
          <w:tcPr>
            <w:tcW w:w="822" w:type="pct"/>
          </w:tcPr>
          <w:p w14:paraId="3ED483B1" w14:textId="3C835AC8" w:rsidR="00C10711" w:rsidRPr="00C10711" w:rsidRDefault="00C10711" w:rsidP="00C10711">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Cliente</w:t>
            </w:r>
          </w:p>
        </w:tc>
        <w:tc>
          <w:tcPr>
            <w:tcW w:w="635" w:type="pct"/>
          </w:tcPr>
          <w:p w14:paraId="3FF1BC83" w14:textId="163E72D1" w:rsidR="00C10711" w:rsidRPr="00C10711" w:rsidRDefault="00C10711" w:rsidP="00C10711">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Pendiente</w:t>
            </w:r>
          </w:p>
        </w:tc>
      </w:tr>
      <w:tr w:rsidR="00C10711" w:rsidRPr="00C10711" w14:paraId="5A28D7E8" w14:textId="37D9D55E" w:rsidTr="006847D7">
        <w:tc>
          <w:tcPr>
            <w:cnfStyle w:val="001000000000" w:firstRow="0" w:lastRow="0" w:firstColumn="1" w:lastColumn="0" w:oddVBand="0" w:evenVBand="0" w:oddHBand="0" w:evenHBand="0" w:firstRowFirstColumn="0" w:firstRowLastColumn="0" w:lastRowFirstColumn="0" w:lastRowLastColumn="0"/>
            <w:tcW w:w="457" w:type="pct"/>
          </w:tcPr>
          <w:p w14:paraId="248BC0BF" w14:textId="74C76C54" w:rsidR="00C10711" w:rsidRPr="00C10711" w:rsidRDefault="00C10711" w:rsidP="00C10711">
            <w:pPr>
              <w:rPr>
                <w:sz w:val="22"/>
                <w:szCs w:val="22"/>
              </w:rPr>
            </w:pPr>
            <w:r w:rsidRPr="00C10711">
              <w:rPr>
                <w:sz w:val="22"/>
                <w:szCs w:val="22"/>
              </w:rPr>
              <w:t>RF_02</w:t>
            </w:r>
          </w:p>
        </w:tc>
        <w:tc>
          <w:tcPr>
            <w:tcW w:w="1118" w:type="pct"/>
          </w:tcPr>
          <w:p w14:paraId="206E388E" w14:textId="2193B965" w:rsidR="00C10711" w:rsidRPr="00C10711" w:rsidRDefault="00C10711" w:rsidP="00C10711">
            <w:pP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Realizar Reserva</w:t>
            </w:r>
          </w:p>
        </w:tc>
        <w:tc>
          <w:tcPr>
            <w:tcW w:w="1202" w:type="pct"/>
          </w:tcPr>
          <w:p w14:paraId="3F7C58E8" w14:textId="3B3C1A4E" w:rsidR="00C10711" w:rsidRPr="00C10711" w:rsidRDefault="00C10711" w:rsidP="00C10711">
            <w:pP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El usuario podrá completar un formulario para reservar una mesa.</w:t>
            </w:r>
          </w:p>
        </w:tc>
        <w:tc>
          <w:tcPr>
            <w:tcW w:w="766" w:type="pct"/>
          </w:tcPr>
          <w:p w14:paraId="7B774179" w14:textId="0BC9E82C" w:rsidR="00C10711" w:rsidRPr="00C10711" w:rsidRDefault="00C10711" w:rsidP="00C10711">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Alta</w:t>
            </w:r>
          </w:p>
        </w:tc>
        <w:tc>
          <w:tcPr>
            <w:tcW w:w="822" w:type="pct"/>
          </w:tcPr>
          <w:p w14:paraId="441E552F" w14:textId="5BDC9E8C" w:rsidR="00C10711" w:rsidRPr="00C10711" w:rsidRDefault="00C10711" w:rsidP="00C10711">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Cliente</w:t>
            </w:r>
          </w:p>
        </w:tc>
        <w:tc>
          <w:tcPr>
            <w:tcW w:w="635" w:type="pct"/>
          </w:tcPr>
          <w:p w14:paraId="3ADB4094" w14:textId="39BB5466" w:rsidR="00C10711" w:rsidRPr="00C10711" w:rsidRDefault="00C10711" w:rsidP="00C10711">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Pendiente</w:t>
            </w:r>
          </w:p>
        </w:tc>
      </w:tr>
    </w:tbl>
    <w:p w14:paraId="72FF47F5" w14:textId="77777777" w:rsidR="00B415A9" w:rsidRDefault="00B415A9" w:rsidP="00B415A9">
      <w:pPr>
        <w:rPr>
          <w:rFonts w:asciiTheme="majorHAnsi" w:hAnsiTheme="majorHAnsi"/>
          <w:b/>
          <w:bCs/>
          <w:sz w:val="28"/>
          <w:szCs w:val="28"/>
          <w:lang w:bidi="es-ES"/>
        </w:rPr>
      </w:pPr>
    </w:p>
    <w:p w14:paraId="3DE6FE29" w14:textId="56E38F5A" w:rsidR="006847D7" w:rsidRPr="00B415A9" w:rsidRDefault="006847D7" w:rsidP="00B415A9">
      <w:pPr>
        <w:rPr>
          <w:rFonts w:asciiTheme="majorHAnsi" w:hAnsiTheme="majorHAnsi"/>
          <w:b/>
          <w:bCs/>
          <w:sz w:val="28"/>
          <w:szCs w:val="28"/>
          <w:lang w:bidi="es-ES"/>
        </w:rPr>
      </w:pPr>
      <w:r w:rsidRPr="00B415A9">
        <w:rPr>
          <w:rFonts w:asciiTheme="majorHAnsi" w:hAnsiTheme="majorHAnsi"/>
          <w:b/>
          <w:bCs/>
          <w:sz w:val="28"/>
          <w:szCs w:val="28"/>
          <w:lang w:bidi="es-ES"/>
        </w:rPr>
        <w:t>Requerimientos de negocio</w:t>
      </w:r>
    </w:p>
    <w:tbl>
      <w:tblPr>
        <w:tblStyle w:val="Tabladecuadrcula4"/>
        <w:tblW w:w="5000" w:type="pct"/>
        <w:tblLook w:val="04A0" w:firstRow="1" w:lastRow="0" w:firstColumn="1" w:lastColumn="0" w:noHBand="0" w:noVBand="1"/>
        <w:tblDescription w:val="Tabla de contenido"/>
      </w:tblPr>
      <w:tblGrid>
        <w:gridCol w:w="901"/>
        <w:gridCol w:w="2140"/>
        <w:gridCol w:w="2301"/>
        <w:gridCol w:w="1464"/>
        <w:gridCol w:w="1576"/>
        <w:gridCol w:w="1210"/>
      </w:tblGrid>
      <w:tr w:rsidR="006847D7" w:rsidRPr="00C10711" w14:paraId="74BC790B" w14:textId="77777777" w:rsidTr="00684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vAlign w:val="center"/>
          </w:tcPr>
          <w:p w14:paraId="61B14209" w14:textId="77777777" w:rsidR="006847D7" w:rsidRPr="00C10711" w:rsidRDefault="006847D7" w:rsidP="00E907A6">
            <w:pPr>
              <w:spacing w:before="100"/>
              <w:jc w:val="center"/>
              <w:rPr>
                <w:color w:val="FFDF6A" w:themeColor="accent1" w:themeTint="99"/>
                <w:sz w:val="20"/>
                <w:szCs w:val="16"/>
              </w:rPr>
            </w:pPr>
            <w:r w:rsidRPr="00C10711">
              <w:rPr>
                <w:color w:val="FFDF6A" w:themeColor="accent1" w:themeTint="99"/>
                <w:sz w:val="20"/>
                <w:szCs w:val="16"/>
                <w:lang w:bidi="es-ES"/>
              </w:rPr>
              <w:t>ID</w:t>
            </w:r>
          </w:p>
        </w:tc>
        <w:tc>
          <w:tcPr>
            <w:tcW w:w="1118" w:type="pct"/>
            <w:vAlign w:val="center"/>
          </w:tcPr>
          <w:p w14:paraId="683F369F"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REQUERIMIENTO</w:t>
            </w:r>
          </w:p>
        </w:tc>
        <w:tc>
          <w:tcPr>
            <w:tcW w:w="1202" w:type="pct"/>
            <w:vAlign w:val="center"/>
          </w:tcPr>
          <w:p w14:paraId="5C1F6C6B"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DESCRIPCIÓN</w:t>
            </w:r>
          </w:p>
        </w:tc>
        <w:tc>
          <w:tcPr>
            <w:tcW w:w="766" w:type="pct"/>
          </w:tcPr>
          <w:p w14:paraId="3C8F2BF9"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PRIORIDAD</w:t>
            </w:r>
          </w:p>
        </w:tc>
        <w:tc>
          <w:tcPr>
            <w:tcW w:w="822" w:type="pct"/>
          </w:tcPr>
          <w:p w14:paraId="5B96C6E6"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ACTOR</w:t>
            </w:r>
          </w:p>
        </w:tc>
        <w:tc>
          <w:tcPr>
            <w:tcW w:w="635" w:type="pct"/>
          </w:tcPr>
          <w:p w14:paraId="42593E6B"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ESTADO</w:t>
            </w:r>
          </w:p>
        </w:tc>
      </w:tr>
      <w:tr w:rsidR="006847D7" w:rsidRPr="00C10711" w14:paraId="3BB36CA7" w14:textId="77777777" w:rsidTr="00E9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tcPr>
          <w:p w14:paraId="3CBC67B4" w14:textId="0A00BCFC" w:rsidR="006847D7" w:rsidRPr="00C10711" w:rsidRDefault="006847D7" w:rsidP="00E907A6">
            <w:pPr>
              <w:rPr>
                <w:sz w:val="22"/>
                <w:szCs w:val="22"/>
              </w:rPr>
            </w:pPr>
            <w:r w:rsidRPr="00C10711">
              <w:rPr>
                <w:sz w:val="22"/>
                <w:szCs w:val="22"/>
              </w:rPr>
              <w:t>R</w:t>
            </w:r>
            <w:r>
              <w:rPr>
                <w:sz w:val="22"/>
                <w:szCs w:val="22"/>
              </w:rPr>
              <w:t>N</w:t>
            </w:r>
            <w:r w:rsidRPr="00C10711">
              <w:rPr>
                <w:sz w:val="22"/>
                <w:szCs w:val="22"/>
              </w:rPr>
              <w:t>_0</w:t>
            </w:r>
            <w:r>
              <w:rPr>
                <w:sz w:val="22"/>
                <w:szCs w:val="22"/>
              </w:rPr>
              <w:t>1</w:t>
            </w:r>
          </w:p>
        </w:tc>
        <w:tc>
          <w:tcPr>
            <w:tcW w:w="1118" w:type="pct"/>
          </w:tcPr>
          <w:p w14:paraId="22E32D00" w14:textId="77777777" w:rsidR="006847D7" w:rsidRPr="00C10711" w:rsidRDefault="006847D7" w:rsidP="00E907A6">
            <w:pP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Autenticación de Administrador</w:t>
            </w:r>
          </w:p>
        </w:tc>
        <w:tc>
          <w:tcPr>
            <w:tcW w:w="1202" w:type="pct"/>
          </w:tcPr>
          <w:p w14:paraId="004223DC" w14:textId="77777777" w:rsidR="006847D7" w:rsidRPr="00C10711" w:rsidRDefault="006847D7" w:rsidP="00E907A6">
            <w:pP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El sistema solicitará credenciales para ingresar al panel de administración.</w:t>
            </w:r>
          </w:p>
        </w:tc>
        <w:tc>
          <w:tcPr>
            <w:tcW w:w="766" w:type="pct"/>
          </w:tcPr>
          <w:p w14:paraId="04664DA5" w14:textId="77777777" w:rsidR="006847D7" w:rsidRPr="00C10711" w:rsidRDefault="006847D7" w:rsidP="00E907A6">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Alta</w:t>
            </w:r>
          </w:p>
        </w:tc>
        <w:tc>
          <w:tcPr>
            <w:tcW w:w="822" w:type="pct"/>
          </w:tcPr>
          <w:p w14:paraId="63BD788D" w14:textId="77777777" w:rsidR="006847D7" w:rsidRPr="00C10711" w:rsidRDefault="006847D7" w:rsidP="00E907A6">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Administrador</w:t>
            </w:r>
          </w:p>
        </w:tc>
        <w:tc>
          <w:tcPr>
            <w:tcW w:w="635" w:type="pct"/>
          </w:tcPr>
          <w:p w14:paraId="76C6979E" w14:textId="77777777" w:rsidR="006847D7" w:rsidRPr="00C10711" w:rsidRDefault="006847D7" w:rsidP="00E907A6">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Pendiente</w:t>
            </w:r>
          </w:p>
        </w:tc>
      </w:tr>
      <w:tr w:rsidR="006847D7" w:rsidRPr="00C10711" w14:paraId="77520B7A" w14:textId="77777777" w:rsidTr="006847D7">
        <w:tc>
          <w:tcPr>
            <w:cnfStyle w:val="001000000000" w:firstRow="0" w:lastRow="0" w:firstColumn="1" w:lastColumn="0" w:oddVBand="0" w:evenVBand="0" w:oddHBand="0" w:evenHBand="0" w:firstRowFirstColumn="0" w:firstRowLastColumn="0" w:lastRowFirstColumn="0" w:lastRowLastColumn="0"/>
            <w:tcW w:w="457" w:type="pct"/>
          </w:tcPr>
          <w:p w14:paraId="0CD5B365" w14:textId="57A5BEB7" w:rsidR="006847D7" w:rsidRPr="00C10711" w:rsidRDefault="006847D7" w:rsidP="00E907A6">
            <w:pPr>
              <w:rPr>
                <w:sz w:val="22"/>
                <w:szCs w:val="22"/>
              </w:rPr>
            </w:pPr>
            <w:r w:rsidRPr="00C10711">
              <w:rPr>
                <w:sz w:val="22"/>
                <w:szCs w:val="22"/>
              </w:rPr>
              <w:t>R</w:t>
            </w:r>
            <w:r>
              <w:rPr>
                <w:sz w:val="22"/>
                <w:szCs w:val="22"/>
              </w:rPr>
              <w:t>N</w:t>
            </w:r>
            <w:r w:rsidRPr="00C10711">
              <w:rPr>
                <w:sz w:val="22"/>
                <w:szCs w:val="22"/>
              </w:rPr>
              <w:t>_0</w:t>
            </w:r>
            <w:r>
              <w:rPr>
                <w:sz w:val="22"/>
                <w:szCs w:val="22"/>
              </w:rPr>
              <w:t>2</w:t>
            </w:r>
          </w:p>
        </w:tc>
        <w:tc>
          <w:tcPr>
            <w:tcW w:w="1118" w:type="pct"/>
          </w:tcPr>
          <w:p w14:paraId="7D4FCEED" w14:textId="77777777" w:rsidR="006847D7" w:rsidRPr="00C10711" w:rsidRDefault="006847D7" w:rsidP="00E907A6">
            <w:pP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Gestión del Menú (Admin)</w:t>
            </w:r>
          </w:p>
        </w:tc>
        <w:tc>
          <w:tcPr>
            <w:tcW w:w="1202" w:type="pct"/>
          </w:tcPr>
          <w:p w14:paraId="79C264DD" w14:textId="77777777" w:rsidR="006847D7" w:rsidRPr="00C10711" w:rsidRDefault="006847D7" w:rsidP="00E907A6">
            <w:pP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El administrador podrá agregar, modificar o eliminar platillos del menú.</w:t>
            </w:r>
          </w:p>
        </w:tc>
        <w:tc>
          <w:tcPr>
            <w:tcW w:w="766" w:type="pct"/>
          </w:tcPr>
          <w:p w14:paraId="31A45B69" w14:textId="77777777" w:rsidR="006847D7" w:rsidRPr="00C10711" w:rsidRDefault="006847D7" w:rsidP="00E907A6">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Alta</w:t>
            </w:r>
          </w:p>
        </w:tc>
        <w:tc>
          <w:tcPr>
            <w:tcW w:w="822" w:type="pct"/>
          </w:tcPr>
          <w:p w14:paraId="09539EFE" w14:textId="77777777" w:rsidR="006847D7" w:rsidRPr="00C10711" w:rsidRDefault="006847D7" w:rsidP="00E907A6">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Administrador</w:t>
            </w:r>
          </w:p>
        </w:tc>
        <w:tc>
          <w:tcPr>
            <w:tcW w:w="635" w:type="pct"/>
          </w:tcPr>
          <w:p w14:paraId="68073390" w14:textId="77777777" w:rsidR="006847D7" w:rsidRPr="00C10711" w:rsidRDefault="006847D7" w:rsidP="00E907A6">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Pendiente</w:t>
            </w:r>
          </w:p>
        </w:tc>
      </w:tr>
      <w:tr w:rsidR="006847D7" w:rsidRPr="00C10711" w14:paraId="0F560795" w14:textId="77777777" w:rsidTr="00684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tcPr>
          <w:p w14:paraId="218F444E" w14:textId="459B7296" w:rsidR="006847D7" w:rsidRPr="00C10711" w:rsidRDefault="006847D7" w:rsidP="00E907A6">
            <w:pPr>
              <w:rPr>
                <w:sz w:val="22"/>
                <w:szCs w:val="22"/>
              </w:rPr>
            </w:pPr>
            <w:r w:rsidRPr="00C10711">
              <w:rPr>
                <w:sz w:val="22"/>
                <w:szCs w:val="22"/>
              </w:rPr>
              <w:t>R</w:t>
            </w:r>
            <w:r>
              <w:rPr>
                <w:sz w:val="22"/>
                <w:szCs w:val="22"/>
              </w:rPr>
              <w:t>N</w:t>
            </w:r>
            <w:r w:rsidRPr="00C10711">
              <w:rPr>
                <w:sz w:val="22"/>
                <w:szCs w:val="22"/>
              </w:rPr>
              <w:t>_0</w:t>
            </w:r>
            <w:r>
              <w:rPr>
                <w:sz w:val="22"/>
                <w:szCs w:val="22"/>
              </w:rPr>
              <w:t>3</w:t>
            </w:r>
          </w:p>
        </w:tc>
        <w:tc>
          <w:tcPr>
            <w:tcW w:w="1118" w:type="pct"/>
          </w:tcPr>
          <w:p w14:paraId="103C16EA" w14:textId="77777777" w:rsidR="006847D7" w:rsidRPr="00C10711" w:rsidRDefault="006847D7" w:rsidP="00E907A6">
            <w:pP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Gestión de Reservas (Admin)</w:t>
            </w:r>
          </w:p>
        </w:tc>
        <w:tc>
          <w:tcPr>
            <w:tcW w:w="1202" w:type="pct"/>
          </w:tcPr>
          <w:p w14:paraId="6C47D9C9" w14:textId="77777777" w:rsidR="006847D7" w:rsidRPr="00C10711" w:rsidRDefault="006847D7" w:rsidP="00E907A6">
            <w:pP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El administrador podrá revisar, confirmar o eliminar reservas.</w:t>
            </w:r>
          </w:p>
        </w:tc>
        <w:tc>
          <w:tcPr>
            <w:tcW w:w="766" w:type="pct"/>
          </w:tcPr>
          <w:p w14:paraId="1B7AD880" w14:textId="77777777" w:rsidR="006847D7" w:rsidRPr="00C10711" w:rsidRDefault="006847D7" w:rsidP="00E907A6">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Media</w:t>
            </w:r>
          </w:p>
        </w:tc>
        <w:tc>
          <w:tcPr>
            <w:tcW w:w="822" w:type="pct"/>
          </w:tcPr>
          <w:p w14:paraId="52D0704E" w14:textId="77777777" w:rsidR="006847D7" w:rsidRPr="00C10711" w:rsidRDefault="006847D7" w:rsidP="00E907A6">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Administrador</w:t>
            </w:r>
          </w:p>
        </w:tc>
        <w:tc>
          <w:tcPr>
            <w:tcW w:w="635" w:type="pct"/>
          </w:tcPr>
          <w:p w14:paraId="217136F5" w14:textId="77777777" w:rsidR="006847D7" w:rsidRPr="00C10711" w:rsidRDefault="006847D7" w:rsidP="00E907A6">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Pendiente</w:t>
            </w:r>
          </w:p>
        </w:tc>
      </w:tr>
    </w:tbl>
    <w:p w14:paraId="300986AF" w14:textId="77777777" w:rsidR="006847D7" w:rsidRDefault="006847D7" w:rsidP="00F8568C"/>
    <w:p w14:paraId="4889F4EA" w14:textId="74C0FB67" w:rsidR="006847D7" w:rsidRPr="00B415A9" w:rsidRDefault="006847D7" w:rsidP="00B415A9">
      <w:pPr>
        <w:rPr>
          <w:rFonts w:asciiTheme="majorHAnsi" w:hAnsiTheme="majorHAnsi"/>
          <w:b/>
          <w:bCs/>
          <w:sz w:val="28"/>
          <w:szCs w:val="28"/>
          <w:lang w:bidi="es-ES"/>
        </w:rPr>
      </w:pPr>
      <w:r w:rsidRPr="00B415A9">
        <w:rPr>
          <w:rFonts w:asciiTheme="majorHAnsi" w:hAnsiTheme="majorHAnsi"/>
          <w:b/>
          <w:bCs/>
          <w:sz w:val="28"/>
          <w:szCs w:val="28"/>
          <w:lang w:bidi="es-ES"/>
        </w:rPr>
        <w:t>Requerimientos técnicos</w:t>
      </w:r>
    </w:p>
    <w:tbl>
      <w:tblPr>
        <w:tblStyle w:val="Tabladecuadrcula4"/>
        <w:tblW w:w="5000" w:type="pct"/>
        <w:tblLook w:val="04A0" w:firstRow="1" w:lastRow="0" w:firstColumn="1" w:lastColumn="0" w:noHBand="0" w:noVBand="1"/>
        <w:tblDescription w:val="Tabla de contenido"/>
      </w:tblPr>
      <w:tblGrid>
        <w:gridCol w:w="877"/>
        <w:gridCol w:w="2145"/>
        <w:gridCol w:w="2306"/>
        <w:gridCol w:w="1469"/>
        <w:gridCol w:w="1577"/>
        <w:gridCol w:w="1218"/>
      </w:tblGrid>
      <w:tr w:rsidR="006847D7" w:rsidRPr="00C10711" w14:paraId="20BB6BD1" w14:textId="77777777" w:rsidTr="00E90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vAlign w:val="center"/>
          </w:tcPr>
          <w:p w14:paraId="6F859F07" w14:textId="77777777" w:rsidR="006847D7" w:rsidRPr="00C10711" w:rsidRDefault="006847D7" w:rsidP="00E907A6">
            <w:pPr>
              <w:spacing w:before="100"/>
              <w:jc w:val="center"/>
              <w:rPr>
                <w:color w:val="FFDF6A" w:themeColor="accent1" w:themeTint="99"/>
                <w:sz w:val="20"/>
                <w:szCs w:val="16"/>
              </w:rPr>
            </w:pPr>
            <w:r w:rsidRPr="00C10711">
              <w:rPr>
                <w:color w:val="FFDF6A" w:themeColor="accent1" w:themeTint="99"/>
                <w:sz w:val="20"/>
                <w:szCs w:val="16"/>
                <w:lang w:bidi="es-ES"/>
              </w:rPr>
              <w:t>ID</w:t>
            </w:r>
          </w:p>
        </w:tc>
        <w:tc>
          <w:tcPr>
            <w:tcW w:w="1118" w:type="pct"/>
            <w:vAlign w:val="center"/>
          </w:tcPr>
          <w:p w14:paraId="7432D091"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REQUERIMIENTO</w:t>
            </w:r>
          </w:p>
        </w:tc>
        <w:tc>
          <w:tcPr>
            <w:tcW w:w="1202" w:type="pct"/>
            <w:vAlign w:val="center"/>
          </w:tcPr>
          <w:p w14:paraId="5C7842C9"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DESCRIPCIÓN</w:t>
            </w:r>
          </w:p>
        </w:tc>
        <w:tc>
          <w:tcPr>
            <w:tcW w:w="766" w:type="pct"/>
          </w:tcPr>
          <w:p w14:paraId="0CA6F975"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PRIORIDAD</w:t>
            </w:r>
          </w:p>
        </w:tc>
        <w:tc>
          <w:tcPr>
            <w:tcW w:w="822" w:type="pct"/>
          </w:tcPr>
          <w:p w14:paraId="7CBCA836"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ACTOR</w:t>
            </w:r>
          </w:p>
        </w:tc>
        <w:tc>
          <w:tcPr>
            <w:tcW w:w="635" w:type="pct"/>
          </w:tcPr>
          <w:p w14:paraId="6C8E0DFC" w14:textId="77777777" w:rsidR="006847D7" w:rsidRPr="00C10711" w:rsidRDefault="006847D7" w:rsidP="00E907A6">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ESTADO</w:t>
            </w:r>
          </w:p>
        </w:tc>
      </w:tr>
      <w:tr w:rsidR="006847D7" w:rsidRPr="00C10711" w14:paraId="3F5B10E5" w14:textId="77777777" w:rsidTr="00E9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tcPr>
          <w:p w14:paraId="512400B9" w14:textId="17BB6072" w:rsidR="006847D7" w:rsidRPr="00C10711" w:rsidRDefault="006847D7" w:rsidP="00E907A6">
            <w:pPr>
              <w:rPr>
                <w:sz w:val="22"/>
                <w:szCs w:val="22"/>
              </w:rPr>
            </w:pPr>
            <w:r w:rsidRPr="00C10711">
              <w:rPr>
                <w:sz w:val="22"/>
                <w:szCs w:val="22"/>
              </w:rPr>
              <w:t>R</w:t>
            </w:r>
            <w:r>
              <w:rPr>
                <w:sz w:val="22"/>
                <w:szCs w:val="22"/>
              </w:rPr>
              <w:t>T</w:t>
            </w:r>
            <w:r w:rsidRPr="00C10711">
              <w:rPr>
                <w:sz w:val="22"/>
                <w:szCs w:val="22"/>
              </w:rPr>
              <w:t>_0</w:t>
            </w:r>
            <w:r>
              <w:rPr>
                <w:sz w:val="22"/>
                <w:szCs w:val="22"/>
              </w:rPr>
              <w:t>1</w:t>
            </w:r>
          </w:p>
        </w:tc>
        <w:tc>
          <w:tcPr>
            <w:tcW w:w="1118" w:type="pct"/>
          </w:tcPr>
          <w:p w14:paraId="6D3CA434" w14:textId="28DA985E" w:rsidR="006847D7" w:rsidRPr="00C10711" w:rsidRDefault="006847D7" w:rsidP="00E907A6">
            <w:pP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 xml:space="preserve">Autenticación </w:t>
            </w:r>
            <w:r>
              <w:rPr>
                <w:sz w:val="22"/>
                <w:szCs w:val="22"/>
              </w:rPr>
              <w:t>segura</w:t>
            </w:r>
          </w:p>
        </w:tc>
        <w:tc>
          <w:tcPr>
            <w:tcW w:w="1202" w:type="pct"/>
          </w:tcPr>
          <w:p w14:paraId="4A74476A" w14:textId="4FACD2CD" w:rsidR="006847D7" w:rsidRPr="00C10711" w:rsidRDefault="001F7703" w:rsidP="00E907A6">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sistema debe contar con un backend que administre la autenticación segura para los roles administradores</w:t>
            </w:r>
          </w:p>
        </w:tc>
        <w:tc>
          <w:tcPr>
            <w:tcW w:w="766" w:type="pct"/>
          </w:tcPr>
          <w:p w14:paraId="69E49655" w14:textId="77777777" w:rsidR="006847D7" w:rsidRPr="00C10711" w:rsidRDefault="006847D7" w:rsidP="00E907A6">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Alta</w:t>
            </w:r>
          </w:p>
        </w:tc>
        <w:tc>
          <w:tcPr>
            <w:tcW w:w="822" w:type="pct"/>
          </w:tcPr>
          <w:p w14:paraId="01681925" w14:textId="52702034" w:rsidR="006847D7" w:rsidRPr="00C10711" w:rsidRDefault="006847D7" w:rsidP="00E907A6">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DBA</w:t>
            </w:r>
          </w:p>
        </w:tc>
        <w:tc>
          <w:tcPr>
            <w:tcW w:w="635" w:type="pct"/>
          </w:tcPr>
          <w:p w14:paraId="119940E3" w14:textId="77777777" w:rsidR="006847D7" w:rsidRPr="00C10711" w:rsidRDefault="006847D7" w:rsidP="00E907A6">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Pendiente</w:t>
            </w:r>
          </w:p>
        </w:tc>
      </w:tr>
      <w:tr w:rsidR="006847D7" w:rsidRPr="00C10711" w14:paraId="44F22BE2" w14:textId="77777777" w:rsidTr="00E907A6">
        <w:tc>
          <w:tcPr>
            <w:cnfStyle w:val="001000000000" w:firstRow="0" w:lastRow="0" w:firstColumn="1" w:lastColumn="0" w:oddVBand="0" w:evenVBand="0" w:oddHBand="0" w:evenHBand="0" w:firstRowFirstColumn="0" w:firstRowLastColumn="0" w:lastRowFirstColumn="0" w:lastRowLastColumn="0"/>
            <w:tcW w:w="457" w:type="pct"/>
          </w:tcPr>
          <w:p w14:paraId="23A3EAA9" w14:textId="77DD2DF0" w:rsidR="006847D7" w:rsidRPr="00C10711" w:rsidRDefault="006847D7" w:rsidP="00E907A6">
            <w:pPr>
              <w:rPr>
                <w:sz w:val="22"/>
                <w:szCs w:val="22"/>
              </w:rPr>
            </w:pPr>
            <w:r w:rsidRPr="00C10711">
              <w:rPr>
                <w:sz w:val="22"/>
                <w:szCs w:val="22"/>
              </w:rPr>
              <w:lastRenderedPageBreak/>
              <w:t>R</w:t>
            </w:r>
            <w:r>
              <w:rPr>
                <w:sz w:val="22"/>
                <w:szCs w:val="22"/>
              </w:rPr>
              <w:t>T</w:t>
            </w:r>
            <w:r w:rsidRPr="00C10711">
              <w:rPr>
                <w:sz w:val="22"/>
                <w:szCs w:val="22"/>
              </w:rPr>
              <w:t>_0</w:t>
            </w:r>
            <w:r>
              <w:rPr>
                <w:sz w:val="22"/>
                <w:szCs w:val="22"/>
              </w:rPr>
              <w:t>2</w:t>
            </w:r>
          </w:p>
        </w:tc>
        <w:tc>
          <w:tcPr>
            <w:tcW w:w="1118" w:type="pct"/>
          </w:tcPr>
          <w:p w14:paraId="626E1FDF" w14:textId="03FD8233" w:rsidR="006847D7" w:rsidRPr="00C10711" w:rsidRDefault="006847D7" w:rsidP="00E907A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Configuración de la base de datos</w:t>
            </w:r>
          </w:p>
        </w:tc>
        <w:tc>
          <w:tcPr>
            <w:tcW w:w="1202" w:type="pct"/>
          </w:tcPr>
          <w:p w14:paraId="35C99CFB" w14:textId="519B161A" w:rsidR="006847D7" w:rsidRPr="00C10711" w:rsidRDefault="001F7703" w:rsidP="00E907A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El sistema contará con una base de datos estructurada con las tablas requeridas para la gestión del menú y las reservas</w:t>
            </w:r>
          </w:p>
        </w:tc>
        <w:tc>
          <w:tcPr>
            <w:tcW w:w="766" w:type="pct"/>
          </w:tcPr>
          <w:p w14:paraId="12982366" w14:textId="77777777" w:rsidR="006847D7" w:rsidRPr="00C10711" w:rsidRDefault="006847D7" w:rsidP="00E907A6">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Alta</w:t>
            </w:r>
          </w:p>
        </w:tc>
        <w:tc>
          <w:tcPr>
            <w:tcW w:w="822" w:type="pct"/>
          </w:tcPr>
          <w:p w14:paraId="7192CE34" w14:textId="49A707AD" w:rsidR="006847D7" w:rsidRPr="00C10711" w:rsidRDefault="006847D7" w:rsidP="00E907A6">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DBA</w:t>
            </w:r>
          </w:p>
        </w:tc>
        <w:tc>
          <w:tcPr>
            <w:tcW w:w="635" w:type="pct"/>
          </w:tcPr>
          <w:p w14:paraId="27FD8C0A" w14:textId="77777777" w:rsidR="006847D7" w:rsidRPr="00C10711" w:rsidRDefault="006847D7" w:rsidP="00E907A6">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Pendiente</w:t>
            </w:r>
          </w:p>
        </w:tc>
      </w:tr>
    </w:tbl>
    <w:p w14:paraId="5F9A7B8D" w14:textId="4C8EEC9C" w:rsidR="008E77A3" w:rsidRPr="004C0AD1" w:rsidRDefault="008E77A3" w:rsidP="008E77A3"/>
    <w:p w14:paraId="4482BEE4" w14:textId="77777777" w:rsidR="008E77A3" w:rsidRPr="004C0AD1" w:rsidRDefault="008E77A3" w:rsidP="008E77A3"/>
    <w:p w14:paraId="07F7F1BF" w14:textId="7F67E472" w:rsidR="008E77A3" w:rsidRPr="004C0AD1" w:rsidRDefault="008E77A3" w:rsidP="008E77A3">
      <w:pPr>
        <w:pStyle w:val="Ttulo1"/>
      </w:pPr>
      <w:bookmarkStart w:id="11" w:name="_Toc205742457"/>
      <w:r>
        <w:rPr>
          <w:lang w:bidi="es-ES"/>
        </w:rPr>
        <w:lastRenderedPageBreak/>
        <w:t>CASOS DE USO Y DIAGRAMAS</w:t>
      </w:r>
      <w:bookmarkEnd w:id="11"/>
    </w:p>
    <w:p w14:paraId="3A65E267" w14:textId="437D823D" w:rsidR="008E77A3" w:rsidRPr="00B415A9" w:rsidRDefault="00871B2E" w:rsidP="00B415A9">
      <w:pPr>
        <w:rPr>
          <w:rFonts w:asciiTheme="majorHAnsi" w:hAnsiTheme="majorHAnsi"/>
          <w:b/>
          <w:bCs/>
          <w:sz w:val="28"/>
          <w:szCs w:val="28"/>
          <w:lang w:bidi="es-ES"/>
        </w:rPr>
      </w:pPr>
      <w:r w:rsidRPr="00B415A9">
        <w:rPr>
          <w:rFonts w:asciiTheme="majorHAnsi" w:hAnsiTheme="majorHAnsi"/>
          <w:b/>
          <w:bCs/>
          <w:sz w:val="28"/>
          <w:szCs w:val="28"/>
          <w:lang w:bidi="es-ES"/>
        </w:rPr>
        <w:t>Caso de Uso #1</w:t>
      </w:r>
    </w:p>
    <w:tbl>
      <w:tblPr>
        <w:tblStyle w:val="Tablaconcuadrcula5oscura"/>
        <w:tblW w:w="4948" w:type="pct"/>
        <w:tblLook w:val="04A0" w:firstRow="1" w:lastRow="0" w:firstColumn="1" w:lastColumn="0" w:noHBand="0" w:noVBand="1"/>
        <w:tblDescription w:val="Tabla de contenido"/>
      </w:tblPr>
      <w:tblGrid>
        <w:gridCol w:w="2405"/>
        <w:gridCol w:w="7087"/>
      </w:tblGrid>
      <w:tr w:rsidR="00871B2E" w:rsidRPr="00871B2E" w14:paraId="11313F2D" w14:textId="77777777" w:rsidTr="00871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08E54427" w14:textId="2136CB19" w:rsidR="00871B2E" w:rsidRPr="00871B2E" w:rsidRDefault="00871B2E" w:rsidP="00871B2E">
            <w:pPr>
              <w:spacing w:before="100"/>
              <w:rPr>
                <w:color w:val="FFDF6A" w:themeColor="accent1" w:themeTint="99"/>
              </w:rPr>
            </w:pPr>
            <w:r w:rsidRPr="00871B2E">
              <w:rPr>
                <w:color w:val="FFDF6A" w:themeColor="accent1" w:themeTint="99"/>
              </w:rPr>
              <w:t>Nombre</w:t>
            </w:r>
          </w:p>
        </w:tc>
        <w:tc>
          <w:tcPr>
            <w:tcW w:w="3733" w:type="pct"/>
          </w:tcPr>
          <w:p w14:paraId="5E7439A6" w14:textId="753E25D1" w:rsidR="00871B2E" w:rsidRPr="00871B2E" w:rsidRDefault="00C10711" w:rsidP="00A2391E">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rPr>
            </w:pPr>
            <w:r w:rsidRPr="00C10711">
              <w:rPr>
                <w:color w:val="FFDF6A" w:themeColor="accent1" w:themeTint="99"/>
                <w:lang w:bidi="es-ES"/>
              </w:rPr>
              <w:t>CU-01</w:t>
            </w:r>
            <w:r>
              <w:rPr>
                <w:color w:val="FFDF6A" w:themeColor="accent1" w:themeTint="99"/>
                <w:lang w:bidi="es-ES"/>
              </w:rPr>
              <w:t xml:space="preserve"> </w:t>
            </w:r>
            <w:r w:rsidRPr="00C10711">
              <w:rPr>
                <w:color w:val="FFDF6A" w:themeColor="accent1" w:themeTint="99"/>
                <w:lang w:bidi="es-ES"/>
              </w:rPr>
              <w:t>Visualización del Menú</w:t>
            </w:r>
          </w:p>
        </w:tc>
      </w:tr>
      <w:tr w:rsidR="00C10711" w:rsidRPr="004C0AD1" w14:paraId="6F204300" w14:textId="77777777" w:rsidTr="00871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2951519A" w14:textId="03661D6D" w:rsidR="00C10711" w:rsidRPr="00871B2E" w:rsidRDefault="00C10711" w:rsidP="00C10711">
            <w:pPr>
              <w:rPr>
                <w:color w:val="FFDF6A" w:themeColor="accent1" w:themeTint="99"/>
              </w:rPr>
            </w:pPr>
            <w:r w:rsidRPr="00871B2E">
              <w:rPr>
                <w:color w:val="FFDF6A" w:themeColor="accent1" w:themeTint="99"/>
              </w:rPr>
              <w:t>Versión</w:t>
            </w:r>
          </w:p>
        </w:tc>
        <w:tc>
          <w:tcPr>
            <w:tcW w:w="3733" w:type="pct"/>
          </w:tcPr>
          <w:p w14:paraId="2FB459E3" w14:textId="3E1E0213" w:rsidR="00C10711" w:rsidRPr="004C0AD1" w:rsidRDefault="00C10711" w:rsidP="00C10711">
            <w:pPr>
              <w:cnfStyle w:val="000000100000" w:firstRow="0" w:lastRow="0" w:firstColumn="0" w:lastColumn="0" w:oddVBand="0" w:evenVBand="0" w:oddHBand="1" w:evenHBand="0" w:firstRowFirstColumn="0" w:firstRowLastColumn="0" w:lastRowFirstColumn="0" w:lastRowLastColumn="0"/>
            </w:pPr>
            <w:r w:rsidRPr="00794D39">
              <w:t>1.0</w:t>
            </w:r>
          </w:p>
        </w:tc>
      </w:tr>
      <w:tr w:rsidR="00C10711" w:rsidRPr="004C0AD1" w14:paraId="6FA73405" w14:textId="77777777" w:rsidTr="00871B2E">
        <w:tc>
          <w:tcPr>
            <w:cnfStyle w:val="001000000000" w:firstRow="0" w:lastRow="0" w:firstColumn="1" w:lastColumn="0" w:oddVBand="0" w:evenVBand="0" w:oddHBand="0" w:evenHBand="0" w:firstRowFirstColumn="0" w:firstRowLastColumn="0" w:lastRowFirstColumn="0" w:lastRowLastColumn="0"/>
            <w:tcW w:w="1267" w:type="pct"/>
          </w:tcPr>
          <w:p w14:paraId="43B74718" w14:textId="237F95A3" w:rsidR="00C10711" w:rsidRPr="00871B2E" w:rsidRDefault="00C10711" w:rsidP="00C10711">
            <w:pPr>
              <w:rPr>
                <w:color w:val="FFDF6A" w:themeColor="accent1" w:themeTint="99"/>
              </w:rPr>
            </w:pPr>
            <w:r w:rsidRPr="00871B2E">
              <w:rPr>
                <w:color w:val="FFDF6A" w:themeColor="accent1" w:themeTint="99"/>
              </w:rPr>
              <w:t>Descripción</w:t>
            </w:r>
          </w:p>
        </w:tc>
        <w:tc>
          <w:tcPr>
            <w:tcW w:w="3733" w:type="pct"/>
          </w:tcPr>
          <w:p w14:paraId="692F335E" w14:textId="20425930" w:rsidR="00C10711" w:rsidRPr="004C0AD1" w:rsidRDefault="00C10711" w:rsidP="00C10711">
            <w:pPr>
              <w:cnfStyle w:val="000000000000" w:firstRow="0" w:lastRow="0" w:firstColumn="0" w:lastColumn="0" w:oddVBand="0" w:evenVBand="0" w:oddHBand="0" w:evenHBand="0" w:firstRowFirstColumn="0" w:firstRowLastColumn="0" w:lastRowFirstColumn="0" w:lastRowLastColumn="0"/>
            </w:pPr>
            <w:r w:rsidRPr="00794D39">
              <w:t>En este caso, los usuarios (clientes) podrán acceder a la página web del restaurante y visualizar el menú completo con los diferentes platillos disponibles.</w:t>
            </w:r>
          </w:p>
        </w:tc>
      </w:tr>
      <w:tr w:rsidR="00C10711" w:rsidRPr="004C0AD1" w14:paraId="5FBC0613" w14:textId="77777777" w:rsidTr="00871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7C838BD0" w14:textId="6588329A" w:rsidR="00C10711" w:rsidRPr="00871B2E" w:rsidRDefault="00C10711" w:rsidP="00C10711">
            <w:pPr>
              <w:rPr>
                <w:color w:val="FFDF6A" w:themeColor="accent1" w:themeTint="99"/>
              </w:rPr>
            </w:pPr>
            <w:r w:rsidRPr="00871B2E">
              <w:rPr>
                <w:color w:val="FFDF6A" w:themeColor="accent1" w:themeTint="99"/>
              </w:rPr>
              <w:t>Estado</w:t>
            </w:r>
          </w:p>
        </w:tc>
        <w:tc>
          <w:tcPr>
            <w:tcW w:w="3733" w:type="pct"/>
          </w:tcPr>
          <w:p w14:paraId="5D97AF42" w14:textId="2C644873" w:rsidR="00C10711" w:rsidRPr="004C0AD1" w:rsidRDefault="00C10711" w:rsidP="00C10711">
            <w:pPr>
              <w:cnfStyle w:val="000000100000" w:firstRow="0" w:lastRow="0" w:firstColumn="0" w:lastColumn="0" w:oddVBand="0" w:evenVBand="0" w:oddHBand="1" w:evenHBand="0" w:firstRowFirstColumn="0" w:firstRowLastColumn="0" w:lastRowFirstColumn="0" w:lastRowLastColumn="0"/>
            </w:pPr>
            <w:r w:rsidRPr="00794D39">
              <w:t>Pendiente</w:t>
            </w:r>
          </w:p>
        </w:tc>
      </w:tr>
      <w:tr w:rsidR="00C10711" w:rsidRPr="004C0AD1" w14:paraId="13794190" w14:textId="77777777" w:rsidTr="00871B2E">
        <w:tc>
          <w:tcPr>
            <w:cnfStyle w:val="001000000000" w:firstRow="0" w:lastRow="0" w:firstColumn="1" w:lastColumn="0" w:oddVBand="0" w:evenVBand="0" w:oddHBand="0" w:evenHBand="0" w:firstRowFirstColumn="0" w:firstRowLastColumn="0" w:lastRowFirstColumn="0" w:lastRowLastColumn="0"/>
            <w:tcW w:w="1267" w:type="pct"/>
          </w:tcPr>
          <w:p w14:paraId="4B41E77C" w14:textId="2F45C942" w:rsidR="00C10711" w:rsidRPr="00871B2E" w:rsidRDefault="00C10711" w:rsidP="00C10711">
            <w:pPr>
              <w:rPr>
                <w:color w:val="FFDF6A" w:themeColor="accent1" w:themeTint="99"/>
              </w:rPr>
            </w:pPr>
            <w:r w:rsidRPr="00871B2E">
              <w:rPr>
                <w:color w:val="FFDF6A" w:themeColor="accent1" w:themeTint="99"/>
              </w:rPr>
              <w:t>Actores</w:t>
            </w:r>
          </w:p>
        </w:tc>
        <w:tc>
          <w:tcPr>
            <w:tcW w:w="3733" w:type="pct"/>
          </w:tcPr>
          <w:p w14:paraId="3A5A5F0E" w14:textId="1E3C3E98" w:rsidR="00C10711" w:rsidRPr="004C0AD1" w:rsidRDefault="00C10711" w:rsidP="00C10711">
            <w:pPr>
              <w:cnfStyle w:val="000000000000" w:firstRow="0" w:lastRow="0" w:firstColumn="0" w:lastColumn="0" w:oddVBand="0" w:evenVBand="0" w:oddHBand="0" w:evenHBand="0" w:firstRowFirstColumn="0" w:firstRowLastColumn="0" w:lastRowFirstColumn="0" w:lastRowLastColumn="0"/>
            </w:pPr>
            <w:r w:rsidRPr="00794D39">
              <w:t>Cliente, Sistema</w:t>
            </w:r>
          </w:p>
        </w:tc>
      </w:tr>
      <w:tr w:rsidR="00C10711" w:rsidRPr="004C0AD1" w14:paraId="0B350A13" w14:textId="77777777" w:rsidTr="00871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2DD4F307" w14:textId="05BB4E59" w:rsidR="00C10711" w:rsidRPr="00871B2E" w:rsidRDefault="00C10711" w:rsidP="00C10711">
            <w:pPr>
              <w:rPr>
                <w:color w:val="FFDF6A" w:themeColor="accent1" w:themeTint="99"/>
              </w:rPr>
            </w:pPr>
            <w:r w:rsidRPr="00871B2E">
              <w:rPr>
                <w:color w:val="FFDF6A" w:themeColor="accent1" w:themeTint="99"/>
              </w:rPr>
              <w:t>CU Relacionados</w:t>
            </w:r>
          </w:p>
        </w:tc>
        <w:tc>
          <w:tcPr>
            <w:tcW w:w="3733" w:type="pct"/>
          </w:tcPr>
          <w:p w14:paraId="5D7C127B" w14:textId="083A0665" w:rsidR="00C10711" w:rsidRPr="004C0AD1" w:rsidRDefault="00C10711" w:rsidP="00C10711">
            <w:pPr>
              <w:cnfStyle w:val="000000100000" w:firstRow="0" w:lastRow="0" w:firstColumn="0" w:lastColumn="0" w:oddVBand="0" w:evenVBand="0" w:oddHBand="1" w:evenHBand="0" w:firstRowFirstColumn="0" w:firstRowLastColumn="0" w:lastRowFirstColumn="0" w:lastRowLastColumn="0"/>
            </w:pPr>
            <w:r w:rsidRPr="00794D39">
              <w:t>Ninguno</w:t>
            </w:r>
          </w:p>
        </w:tc>
      </w:tr>
      <w:tr w:rsidR="00C10711" w:rsidRPr="004C0AD1" w14:paraId="59F0ECDA" w14:textId="77777777" w:rsidTr="00871B2E">
        <w:tc>
          <w:tcPr>
            <w:cnfStyle w:val="001000000000" w:firstRow="0" w:lastRow="0" w:firstColumn="1" w:lastColumn="0" w:oddVBand="0" w:evenVBand="0" w:oddHBand="0" w:evenHBand="0" w:firstRowFirstColumn="0" w:firstRowLastColumn="0" w:lastRowFirstColumn="0" w:lastRowLastColumn="0"/>
            <w:tcW w:w="1267" w:type="pct"/>
          </w:tcPr>
          <w:p w14:paraId="549CE180" w14:textId="3B0636AB" w:rsidR="00C10711" w:rsidRPr="00871B2E" w:rsidRDefault="00C10711" w:rsidP="00C10711">
            <w:pPr>
              <w:rPr>
                <w:color w:val="FFDF6A" w:themeColor="accent1" w:themeTint="99"/>
              </w:rPr>
            </w:pPr>
            <w:r w:rsidRPr="00871B2E">
              <w:rPr>
                <w:color w:val="FFDF6A" w:themeColor="accent1" w:themeTint="99"/>
              </w:rPr>
              <w:t>Pre-condición</w:t>
            </w:r>
          </w:p>
        </w:tc>
        <w:tc>
          <w:tcPr>
            <w:tcW w:w="3733" w:type="pct"/>
          </w:tcPr>
          <w:p w14:paraId="2183D78C" w14:textId="3513F482" w:rsidR="00C10711" w:rsidRPr="004C0AD1" w:rsidRDefault="00C10711" w:rsidP="00C10711">
            <w:pPr>
              <w:cnfStyle w:val="000000000000" w:firstRow="0" w:lastRow="0" w:firstColumn="0" w:lastColumn="0" w:oddVBand="0" w:evenVBand="0" w:oddHBand="0" w:evenHBand="0" w:firstRowFirstColumn="0" w:firstRowLastColumn="0" w:lastRowFirstColumn="0" w:lastRowLastColumn="0"/>
            </w:pPr>
            <w:r w:rsidRPr="00794D39">
              <w:t>El sistema debe estar disponible y con conexión a la base de datos donde se almacena el menú.</w:t>
            </w:r>
          </w:p>
        </w:tc>
      </w:tr>
      <w:tr w:rsidR="00C10711" w:rsidRPr="004C0AD1" w14:paraId="5DDA3D73" w14:textId="77777777" w:rsidTr="00871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00D79A94" w14:textId="7B615CB0" w:rsidR="00C10711" w:rsidRPr="00871B2E" w:rsidRDefault="00C10711" w:rsidP="00C10711">
            <w:pPr>
              <w:rPr>
                <w:color w:val="FFDF6A" w:themeColor="accent1" w:themeTint="99"/>
              </w:rPr>
            </w:pPr>
            <w:r w:rsidRPr="00871B2E">
              <w:rPr>
                <w:color w:val="FFDF6A" w:themeColor="accent1" w:themeTint="99"/>
              </w:rPr>
              <w:t>Post-condición</w:t>
            </w:r>
          </w:p>
        </w:tc>
        <w:tc>
          <w:tcPr>
            <w:tcW w:w="3733" w:type="pct"/>
          </w:tcPr>
          <w:p w14:paraId="6A51C407" w14:textId="5997F252" w:rsidR="00C10711" w:rsidRPr="004C0AD1" w:rsidRDefault="00C10711" w:rsidP="00C10711">
            <w:pPr>
              <w:cnfStyle w:val="000000100000" w:firstRow="0" w:lastRow="0" w:firstColumn="0" w:lastColumn="0" w:oddVBand="0" w:evenVBand="0" w:oddHBand="1" w:evenHBand="0" w:firstRowFirstColumn="0" w:firstRowLastColumn="0" w:lastRowFirstColumn="0" w:lastRowLastColumn="0"/>
            </w:pPr>
            <w:r w:rsidRPr="00794D39">
              <w:t>El usuario visualizará el menú del restaurante correctamente.</w:t>
            </w:r>
          </w:p>
        </w:tc>
      </w:tr>
    </w:tbl>
    <w:p w14:paraId="76FBFC30" w14:textId="77777777" w:rsidR="003143C3" w:rsidRDefault="003143C3" w:rsidP="005376BB">
      <w:pPr>
        <w:rPr>
          <w:rFonts w:asciiTheme="majorHAnsi" w:hAnsiTheme="majorHAnsi"/>
          <w:b/>
          <w:bCs/>
          <w:sz w:val="28"/>
          <w:szCs w:val="28"/>
          <w:lang w:bidi="es-ES"/>
        </w:rPr>
      </w:pPr>
    </w:p>
    <w:p w14:paraId="7DDCF474" w14:textId="517E57D2" w:rsidR="00871B2E" w:rsidRPr="005376BB" w:rsidRDefault="00871B2E" w:rsidP="005376BB">
      <w:pPr>
        <w:rPr>
          <w:rFonts w:asciiTheme="majorHAnsi" w:hAnsiTheme="majorHAnsi"/>
          <w:b/>
          <w:bCs/>
          <w:sz w:val="28"/>
          <w:szCs w:val="28"/>
          <w:lang w:bidi="es-ES"/>
        </w:rPr>
      </w:pPr>
      <w:r w:rsidRPr="005376BB">
        <w:rPr>
          <w:rFonts w:asciiTheme="majorHAnsi" w:hAnsiTheme="majorHAnsi"/>
          <w:b/>
          <w:bCs/>
          <w:sz w:val="28"/>
          <w:szCs w:val="28"/>
          <w:lang w:bidi="es-ES"/>
        </w:rPr>
        <w:t>Diagrama Caso de Uso #1</w:t>
      </w:r>
    </w:p>
    <w:tbl>
      <w:tblPr>
        <w:tblpPr w:leftFromText="180" w:rightFromText="180" w:vertAnchor="text" w:tblpY="294"/>
        <w:tblW w:w="9408" w:type="dxa"/>
        <w:tblLook w:val="0000" w:firstRow="0" w:lastRow="0" w:firstColumn="0" w:lastColumn="0" w:noHBand="0" w:noVBand="0"/>
      </w:tblPr>
      <w:tblGrid>
        <w:gridCol w:w="9408"/>
      </w:tblGrid>
      <w:tr w:rsidR="00871B2E" w:rsidRPr="004C0AD1" w14:paraId="08F82E06" w14:textId="77777777" w:rsidTr="0039207B">
        <w:trPr>
          <w:trHeight w:val="7198"/>
        </w:trPr>
        <w:tc>
          <w:tcPr>
            <w:tcW w:w="9408" w:type="dxa"/>
            <w:shd w:val="clear" w:color="auto" w:fill="000000" w:themeFill="text1"/>
            <w:vAlign w:val="center"/>
          </w:tcPr>
          <w:p w14:paraId="00CDD774" w14:textId="01B2AA4F" w:rsidR="00871B2E" w:rsidRPr="004C0AD1" w:rsidRDefault="00C10711" w:rsidP="00A2391E">
            <w:pPr>
              <w:pStyle w:val="Firma"/>
              <w:spacing w:before="0"/>
              <w:jc w:val="center"/>
            </w:pPr>
            <w:r>
              <w:rPr>
                <w:noProof/>
              </w:rPr>
              <w:drawing>
                <wp:inline distT="0" distB="0" distL="0" distR="0" wp14:anchorId="3E3C5B89" wp14:editId="00291430">
                  <wp:extent cx="5390487" cy="3593657"/>
                  <wp:effectExtent l="57150" t="57150" r="58420" b="64135"/>
                  <wp:docPr id="483655033" name="Imagen 48365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5033" name="Imagen 483655033"/>
                          <pic:cNvPicPr/>
                        </pic:nvPicPr>
                        <pic:blipFill>
                          <a:blip r:embed="rId14"/>
                          <a:stretch>
                            <a:fillRect/>
                          </a:stretch>
                        </pic:blipFill>
                        <pic:spPr>
                          <a:xfrm>
                            <a:off x="0" y="0"/>
                            <a:ext cx="5390487" cy="3593657"/>
                          </a:xfrm>
                          <a:prstGeom prst="rect">
                            <a:avLst/>
                          </a:prstGeom>
                          <a:ln w="57150">
                            <a:solidFill>
                              <a:schemeClr val="accent1"/>
                            </a:solidFill>
                          </a:ln>
                        </pic:spPr>
                      </pic:pic>
                    </a:graphicData>
                  </a:graphic>
                </wp:inline>
              </w:drawing>
            </w:r>
          </w:p>
        </w:tc>
      </w:tr>
    </w:tbl>
    <w:p w14:paraId="6746A8D5" w14:textId="77777777" w:rsidR="00B415A9" w:rsidRDefault="00B415A9" w:rsidP="00B415A9">
      <w:pPr>
        <w:rPr>
          <w:rFonts w:asciiTheme="majorHAnsi" w:hAnsiTheme="majorHAnsi"/>
          <w:b/>
          <w:bCs/>
          <w:sz w:val="28"/>
          <w:szCs w:val="28"/>
          <w:lang w:bidi="es-ES"/>
        </w:rPr>
      </w:pPr>
    </w:p>
    <w:p w14:paraId="2E9CD63E" w14:textId="27684C5F" w:rsidR="00C10711" w:rsidRPr="00B415A9" w:rsidRDefault="00C10711" w:rsidP="00B415A9">
      <w:pPr>
        <w:rPr>
          <w:rFonts w:asciiTheme="majorHAnsi" w:hAnsiTheme="majorHAnsi"/>
          <w:b/>
          <w:bCs/>
          <w:sz w:val="28"/>
          <w:szCs w:val="28"/>
          <w:lang w:bidi="es-ES"/>
        </w:rPr>
      </w:pPr>
      <w:r w:rsidRPr="00B415A9">
        <w:rPr>
          <w:rFonts w:asciiTheme="majorHAnsi" w:hAnsiTheme="majorHAnsi"/>
          <w:b/>
          <w:bCs/>
          <w:sz w:val="28"/>
          <w:szCs w:val="28"/>
          <w:lang w:bidi="es-ES"/>
        </w:rPr>
        <w:lastRenderedPageBreak/>
        <w:t>Caso de Uso #</w:t>
      </w:r>
      <w:r w:rsidR="000F5D4A" w:rsidRPr="00B415A9">
        <w:rPr>
          <w:rFonts w:asciiTheme="majorHAnsi" w:hAnsiTheme="majorHAnsi"/>
          <w:b/>
          <w:bCs/>
          <w:sz w:val="28"/>
          <w:szCs w:val="28"/>
          <w:lang w:bidi="es-ES"/>
        </w:rPr>
        <w:t>2</w:t>
      </w:r>
    </w:p>
    <w:tbl>
      <w:tblPr>
        <w:tblStyle w:val="Tablaconcuadrcula5oscura"/>
        <w:tblW w:w="4948" w:type="pct"/>
        <w:tblLook w:val="04A0" w:firstRow="1" w:lastRow="0" w:firstColumn="1" w:lastColumn="0" w:noHBand="0" w:noVBand="1"/>
        <w:tblDescription w:val="Tabla de contenido"/>
      </w:tblPr>
      <w:tblGrid>
        <w:gridCol w:w="2405"/>
        <w:gridCol w:w="7087"/>
      </w:tblGrid>
      <w:tr w:rsidR="00C10711" w:rsidRPr="00871B2E" w14:paraId="009F4A81" w14:textId="77777777" w:rsidTr="00287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51D3DFE4" w14:textId="77777777" w:rsidR="00C10711" w:rsidRPr="00871B2E" w:rsidRDefault="00C10711" w:rsidP="00287CF3">
            <w:pPr>
              <w:spacing w:before="100"/>
              <w:rPr>
                <w:color w:val="FFDF6A" w:themeColor="accent1" w:themeTint="99"/>
              </w:rPr>
            </w:pPr>
            <w:r w:rsidRPr="00871B2E">
              <w:rPr>
                <w:color w:val="FFDF6A" w:themeColor="accent1" w:themeTint="99"/>
              </w:rPr>
              <w:t>Nombre</w:t>
            </w:r>
          </w:p>
        </w:tc>
        <w:tc>
          <w:tcPr>
            <w:tcW w:w="3733" w:type="pct"/>
          </w:tcPr>
          <w:p w14:paraId="4840FFB9" w14:textId="52167803" w:rsidR="00C10711" w:rsidRPr="00871B2E" w:rsidRDefault="00C10711" w:rsidP="00287CF3">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rPr>
            </w:pPr>
            <w:r w:rsidRPr="00C10711">
              <w:rPr>
                <w:color w:val="FFDF6A" w:themeColor="accent1" w:themeTint="99"/>
                <w:lang w:bidi="es-ES"/>
              </w:rPr>
              <w:t>CU-</w:t>
            </w:r>
            <w:r w:rsidR="000F5D4A">
              <w:rPr>
                <w:color w:val="FFDF6A" w:themeColor="accent1" w:themeTint="99"/>
                <w:lang w:bidi="es-ES"/>
              </w:rPr>
              <w:t xml:space="preserve">02 </w:t>
            </w:r>
            <w:r w:rsidR="000F5D4A" w:rsidRPr="000F5D4A">
              <w:rPr>
                <w:color w:val="FFDF6A" w:themeColor="accent1" w:themeTint="99"/>
                <w:lang w:bidi="es-ES"/>
              </w:rPr>
              <w:t>Realizar Reserva</w:t>
            </w:r>
            <w:r w:rsidR="000F5D4A">
              <w:rPr>
                <w:color w:val="FFDF6A" w:themeColor="accent1" w:themeTint="99"/>
                <w:lang w:bidi="es-ES"/>
              </w:rPr>
              <w:t xml:space="preserve"> </w:t>
            </w:r>
            <w:r w:rsidR="000F5D4A" w:rsidRPr="00170FB4">
              <w:t>Realizar Reserva</w:t>
            </w:r>
          </w:p>
        </w:tc>
      </w:tr>
      <w:tr w:rsidR="000F5D4A" w:rsidRPr="004C0AD1" w14:paraId="5BC83CBA"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79F9F8B9" w14:textId="77777777" w:rsidR="000F5D4A" w:rsidRPr="00871B2E" w:rsidRDefault="000F5D4A" w:rsidP="000F5D4A">
            <w:pPr>
              <w:rPr>
                <w:color w:val="FFDF6A" w:themeColor="accent1" w:themeTint="99"/>
              </w:rPr>
            </w:pPr>
            <w:r w:rsidRPr="00871B2E">
              <w:rPr>
                <w:color w:val="FFDF6A" w:themeColor="accent1" w:themeTint="99"/>
              </w:rPr>
              <w:t>Versión</w:t>
            </w:r>
          </w:p>
        </w:tc>
        <w:tc>
          <w:tcPr>
            <w:tcW w:w="3733" w:type="pct"/>
          </w:tcPr>
          <w:p w14:paraId="05C7C474" w14:textId="04CDF90E"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BA0E6A">
              <w:t>1.0</w:t>
            </w:r>
          </w:p>
        </w:tc>
      </w:tr>
      <w:tr w:rsidR="000F5D4A" w:rsidRPr="004C0AD1" w14:paraId="788E38CF"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2BCE9A51" w14:textId="77777777" w:rsidR="000F5D4A" w:rsidRPr="00871B2E" w:rsidRDefault="000F5D4A" w:rsidP="000F5D4A">
            <w:pPr>
              <w:rPr>
                <w:color w:val="FFDF6A" w:themeColor="accent1" w:themeTint="99"/>
              </w:rPr>
            </w:pPr>
            <w:r w:rsidRPr="00871B2E">
              <w:rPr>
                <w:color w:val="FFDF6A" w:themeColor="accent1" w:themeTint="99"/>
              </w:rPr>
              <w:t>Descripción</w:t>
            </w:r>
          </w:p>
        </w:tc>
        <w:tc>
          <w:tcPr>
            <w:tcW w:w="3733" w:type="pct"/>
          </w:tcPr>
          <w:p w14:paraId="3002DABC" w14:textId="3D5E19BF"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BA0E6A">
              <w:t>En este caso, el cliente podrá acceder a un formulario en línea para ingresar sus datos y reservar una mesa en el restaurante.</w:t>
            </w:r>
          </w:p>
        </w:tc>
      </w:tr>
      <w:tr w:rsidR="000F5D4A" w:rsidRPr="004C0AD1" w14:paraId="535A5DFB"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0326473A" w14:textId="77777777" w:rsidR="000F5D4A" w:rsidRPr="00871B2E" w:rsidRDefault="000F5D4A" w:rsidP="000F5D4A">
            <w:pPr>
              <w:rPr>
                <w:color w:val="FFDF6A" w:themeColor="accent1" w:themeTint="99"/>
              </w:rPr>
            </w:pPr>
            <w:r w:rsidRPr="00871B2E">
              <w:rPr>
                <w:color w:val="FFDF6A" w:themeColor="accent1" w:themeTint="99"/>
              </w:rPr>
              <w:t>Estado</w:t>
            </w:r>
          </w:p>
        </w:tc>
        <w:tc>
          <w:tcPr>
            <w:tcW w:w="3733" w:type="pct"/>
          </w:tcPr>
          <w:p w14:paraId="6E873071" w14:textId="6EDD9F77"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BA0E6A">
              <w:t>Pendiente</w:t>
            </w:r>
          </w:p>
        </w:tc>
      </w:tr>
      <w:tr w:rsidR="000F5D4A" w:rsidRPr="004C0AD1" w14:paraId="1494F2C0"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4CD44B90" w14:textId="77777777" w:rsidR="000F5D4A" w:rsidRPr="00871B2E" w:rsidRDefault="000F5D4A" w:rsidP="000F5D4A">
            <w:pPr>
              <w:rPr>
                <w:color w:val="FFDF6A" w:themeColor="accent1" w:themeTint="99"/>
              </w:rPr>
            </w:pPr>
            <w:r w:rsidRPr="00871B2E">
              <w:rPr>
                <w:color w:val="FFDF6A" w:themeColor="accent1" w:themeTint="99"/>
              </w:rPr>
              <w:t>Actores</w:t>
            </w:r>
          </w:p>
        </w:tc>
        <w:tc>
          <w:tcPr>
            <w:tcW w:w="3733" w:type="pct"/>
          </w:tcPr>
          <w:p w14:paraId="0763A3F0" w14:textId="51E10843"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BA0E6A">
              <w:t>Cliente, Sistema</w:t>
            </w:r>
          </w:p>
        </w:tc>
      </w:tr>
      <w:tr w:rsidR="000F5D4A" w:rsidRPr="004C0AD1" w14:paraId="7477E226"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31316AF2" w14:textId="77777777" w:rsidR="000F5D4A" w:rsidRPr="00871B2E" w:rsidRDefault="000F5D4A" w:rsidP="000F5D4A">
            <w:pPr>
              <w:rPr>
                <w:color w:val="FFDF6A" w:themeColor="accent1" w:themeTint="99"/>
              </w:rPr>
            </w:pPr>
            <w:r w:rsidRPr="00871B2E">
              <w:rPr>
                <w:color w:val="FFDF6A" w:themeColor="accent1" w:themeTint="99"/>
              </w:rPr>
              <w:t>CU Relacionados</w:t>
            </w:r>
          </w:p>
        </w:tc>
        <w:tc>
          <w:tcPr>
            <w:tcW w:w="3733" w:type="pct"/>
          </w:tcPr>
          <w:p w14:paraId="4FE08C6C" w14:textId="40350B75"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BA0E6A">
              <w:t>Ninguno</w:t>
            </w:r>
          </w:p>
        </w:tc>
      </w:tr>
      <w:tr w:rsidR="000F5D4A" w:rsidRPr="004C0AD1" w14:paraId="798734EE"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362BC09E" w14:textId="77777777" w:rsidR="000F5D4A" w:rsidRPr="00871B2E" w:rsidRDefault="000F5D4A" w:rsidP="000F5D4A">
            <w:pPr>
              <w:rPr>
                <w:color w:val="FFDF6A" w:themeColor="accent1" w:themeTint="99"/>
              </w:rPr>
            </w:pPr>
            <w:r w:rsidRPr="00871B2E">
              <w:rPr>
                <w:color w:val="FFDF6A" w:themeColor="accent1" w:themeTint="99"/>
              </w:rPr>
              <w:t>Pre-condición</w:t>
            </w:r>
          </w:p>
        </w:tc>
        <w:tc>
          <w:tcPr>
            <w:tcW w:w="3733" w:type="pct"/>
          </w:tcPr>
          <w:p w14:paraId="47894E21" w14:textId="3D777588"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BA0E6A">
              <w:t>El formulario de reservas debe estar disponible en el sitio web.</w:t>
            </w:r>
          </w:p>
        </w:tc>
      </w:tr>
      <w:tr w:rsidR="000F5D4A" w:rsidRPr="004C0AD1" w14:paraId="63014851"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530692B5" w14:textId="77777777" w:rsidR="000F5D4A" w:rsidRPr="00871B2E" w:rsidRDefault="000F5D4A" w:rsidP="000F5D4A">
            <w:pPr>
              <w:rPr>
                <w:color w:val="FFDF6A" w:themeColor="accent1" w:themeTint="99"/>
              </w:rPr>
            </w:pPr>
            <w:r w:rsidRPr="00871B2E">
              <w:rPr>
                <w:color w:val="FFDF6A" w:themeColor="accent1" w:themeTint="99"/>
              </w:rPr>
              <w:t>Post-condición</w:t>
            </w:r>
          </w:p>
        </w:tc>
        <w:tc>
          <w:tcPr>
            <w:tcW w:w="3733" w:type="pct"/>
          </w:tcPr>
          <w:p w14:paraId="3E371A85" w14:textId="24196E6E"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BA0E6A">
              <w:t>La reserva será registrada en el sistema y enviada al administrador para su gestión.</w:t>
            </w:r>
          </w:p>
        </w:tc>
      </w:tr>
    </w:tbl>
    <w:p w14:paraId="659B3CE1" w14:textId="77777777" w:rsidR="003143C3" w:rsidRDefault="003143C3" w:rsidP="005376BB">
      <w:pPr>
        <w:rPr>
          <w:rFonts w:asciiTheme="majorHAnsi" w:hAnsiTheme="majorHAnsi"/>
          <w:b/>
          <w:bCs/>
          <w:sz w:val="28"/>
          <w:szCs w:val="28"/>
          <w:lang w:bidi="es-ES"/>
        </w:rPr>
      </w:pPr>
    </w:p>
    <w:p w14:paraId="0F8EEB9E" w14:textId="3C06A2AB" w:rsidR="00C10711" w:rsidRPr="005376BB" w:rsidRDefault="00C10711" w:rsidP="005376BB">
      <w:pPr>
        <w:rPr>
          <w:rFonts w:asciiTheme="majorHAnsi" w:hAnsiTheme="majorHAnsi"/>
          <w:b/>
          <w:bCs/>
          <w:sz w:val="28"/>
          <w:szCs w:val="28"/>
          <w:lang w:bidi="es-ES"/>
        </w:rPr>
      </w:pPr>
      <w:r w:rsidRPr="005376BB">
        <w:rPr>
          <w:rFonts w:asciiTheme="majorHAnsi" w:hAnsiTheme="majorHAnsi"/>
          <w:b/>
          <w:bCs/>
          <w:sz w:val="28"/>
          <w:szCs w:val="28"/>
          <w:lang w:bidi="es-ES"/>
        </w:rPr>
        <w:t>Diagrama Caso de Uso #</w:t>
      </w:r>
      <w:r w:rsidR="000F5D4A" w:rsidRPr="005376BB">
        <w:rPr>
          <w:rFonts w:asciiTheme="majorHAnsi" w:hAnsiTheme="majorHAnsi"/>
          <w:b/>
          <w:bCs/>
          <w:sz w:val="28"/>
          <w:szCs w:val="28"/>
          <w:lang w:bidi="es-ES"/>
        </w:rPr>
        <w:t>2</w:t>
      </w:r>
    </w:p>
    <w:tbl>
      <w:tblPr>
        <w:tblpPr w:leftFromText="180" w:rightFromText="180" w:vertAnchor="text" w:tblpY="294"/>
        <w:tblW w:w="9408" w:type="dxa"/>
        <w:tblLook w:val="0000" w:firstRow="0" w:lastRow="0" w:firstColumn="0" w:lastColumn="0" w:noHBand="0" w:noVBand="0"/>
      </w:tblPr>
      <w:tblGrid>
        <w:gridCol w:w="9408"/>
      </w:tblGrid>
      <w:tr w:rsidR="000F5D4A" w:rsidRPr="004C0AD1" w14:paraId="67ED7697" w14:textId="77777777" w:rsidTr="00287CF3">
        <w:trPr>
          <w:trHeight w:val="7198"/>
        </w:trPr>
        <w:tc>
          <w:tcPr>
            <w:tcW w:w="9408" w:type="dxa"/>
            <w:shd w:val="clear" w:color="auto" w:fill="000000" w:themeFill="text1"/>
            <w:vAlign w:val="center"/>
          </w:tcPr>
          <w:p w14:paraId="1F35A451" w14:textId="77777777" w:rsidR="000F5D4A" w:rsidRPr="004C0AD1" w:rsidRDefault="000F5D4A" w:rsidP="00287CF3">
            <w:pPr>
              <w:pStyle w:val="Firma"/>
              <w:spacing w:before="0"/>
              <w:jc w:val="center"/>
            </w:pPr>
            <w:r>
              <w:rPr>
                <w:noProof/>
              </w:rPr>
              <w:drawing>
                <wp:inline distT="0" distB="0" distL="0" distR="0" wp14:anchorId="1BEB5D6B" wp14:editId="0FD9D784">
                  <wp:extent cx="5387632" cy="3595728"/>
                  <wp:effectExtent l="57150" t="57150" r="60960" b="62230"/>
                  <wp:docPr id="99738242" name="Imagen 997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8242" name="Imagen 99738242"/>
                          <pic:cNvPicPr/>
                        </pic:nvPicPr>
                        <pic:blipFill>
                          <a:blip r:embed="rId15"/>
                          <a:stretch>
                            <a:fillRect/>
                          </a:stretch>
                        </pic:blipFill>
                        <pic:spPr>
                          <a:xfrm>
                            <a:off x="0" y="0"/>
                            <a:ext cx="5387632" cy="3595728"/>
                          </a:xfrm>
                          <a:prstGeom prst="rect">
                            <a:avLst/>
                          </a:prstGeom>
                          <a:ln w="57150">
                            <a:solidFill>
                              <a:schemeClr val="accent1"/>
                            </a:solidFill>
                          </a:ln>
                        </pic:spPr>
                      </pic:pic>
                    </a:graphicData>
                  </a:graphic>
                </wp:inline>
              </w:drawing>
            </w:r>
          </w:p>
        </w:tc>
      </w:tr>
    </w:tbl>
    <w:p w14:paraId="398F79BA" w14:textId="1247914D" w:rsidR="008E77A3" w:rsidRPr="004C0AD1" w:rsidRDefault="008E77A3" w:rsidP="00871B2E">
      <w:pPr>
        <w:pStyle w:val="Listaconvietas"/>
        <w:numPr>
          <w:ilvl w:val="0"/>
          <w:numId w:val="0"/>
        </w:numPr>
        <w:ind w:left="360" w:hanging="360"/>
      </w:pPr>
    </w:p>
    <w:p w14:paraId="503DA74B" w14:textId="77777777" w:rsidR="008E77A3" w:rsidRDefault="008E77A3" w:rsidP="008E77A3"/>
    <w:p w14:paraId="37C2C2F7" w14:textId="77777777" w:rsidR="000F5D4A" w:rsidRDefault="000F5D4A" w:rsidP="008E77A3"/>
    <w:p w14:paraId="088189E3" w14:textId="77777777" w:rsidR="00B415A9" w:rsidRDefault="00B415A9" w:rsidP="00B415A9">
      <w:pPr>
        <w:rPr>
          <w:rFonts w:asciiTheme="majorHAnsi" w:hAnsiTheme="majorHAnsi"/>
          <w:b/>
          <w:bCs/>
          <w:sz w:val="28"/>
          <w:szCs w:val="28"/>
          <w:lang w:bidi="es-ES"/>
        </w:rPr>
      </w:pPr>
    </w:p>
    <w:p w14:paraId="027F55BC" w14:textId="4B61F85B" w:rsidR="000F5D4A" w:rsidRPr="00B415A9" w:rsidRDefault="000F5D4A" w:rsidP="00B415A9">
      <w:pPr>
        <w:rPr>
          <w:rFonts w:asciiTheme="majorHAnsi" w:hAnsiTheme="majorHAnsi"/>
          <w:b/>
          <w:bCs/>
          <w:sz w:val="28"/>
          <w:szCs w:val="28"/>
          <w:lang w:bidi="es-ES"/>
        </w:rPr>
      </w:pPr>
      <w:r w:rsidRPr="00B415A9">
        <w:rPr>
          <w:rFonts w:asciiTheme="majorHAnsi" w:hAnsiTheme="majorHAnsi"/>
          <w:b/>
          <w:bCs/>
          <w:sz w:val="28"/>
          <w:szCs w:val="28"/>
          <w:lang w:bidi="es-ES"/>
        </w:rPr>
        <w:lastRenderedPageBreak/>
        <w:t>Caso de Uso #3</w:t>
      </w:r>
    </w:p>
    <w:tbl>
      <w:tblPr>
        <w:tblStyle w:val="Tablaconcuadrcula5oscura"/>
        <w:tblW w:w="4948" w:type="pct"/>
        <w:tblLook w:val="04A0" w:firstRow="1" w:lastRow="0" w:firstColumn="1" w:lastColumn="0" w:noHBand="0" w:noVBand="1"/>
        <w:tblDescription w:val="Tabla de contenido"/>
      </w:tblPr>
      <w:tblGrid>
        <w:gridCol w:w="2405"/>
        <w:gridCol w:w="7087"/>
      </w:tblGrid>
      <w:tr w:rsidR="000F5D4A" w:rsidRPr="00871B2E" w14:paraId="50F637E0" w14:textId="77777777" w:rsidTr="00287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6A08AD37" w14:textId="77777777" w:rsidR="000F5D4A" w:rsidRPr="00871B2E" w:rsidRDefault="000F5D4A" w:rsidP="00287CF3">
            <w:pPr>
              <w:spacing w:before="100"/>
              <w:rPr>
                <w:color w:val="FFDF6A" w:themeColor="accent1" w:themeTint="99"/>
              </w:rPr>
            </w:pPr>
            <w:r w:rsidRPr="00871B2E">
              <w:rPr>
                <w:color w:val="FFDF6A" w:themeColor="accent1" w:themeTint="99"/>
              </w:rPr>
              <w:t>Nombre</w:t>
            </w:r>
          </w:p>
        </w:tc>
        <w:tc>
          <w:tcPr>
            <w:tcW w:w="3733" w:type="pct"/>
          </w:tcPr>
          <w:p w14:paraId="69E9FF5B" w14:textId="5BD030DA" w:rsidR="000F5D4A" w:rsidRPr="00871B2E" w:rsidRDefault="000F5D4A" w:rsidP="00287CF3">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lang w:bidi="es-ES"/>
              </w:rPr>
            </w:pPr>
            <w:r w:rsidRPr="00C10711">
              <w:rPr>
                <w:color w:val="FFDF6A" w:themeColor="accent1" w:themeTint="99"/>
                <w:lang w:bidi="es-ES"/>
              </w:rPr>
              <w:t>CU-</w:t>
            </w:r>
            <w:r>
              <w:rPr>
                <w:color w:val="FFDF6A" w:themeColor="accent1" w:themeTint="99"/>
                <w:lang w:bidi="es-ES"/>
              </w:rPr>
              <w:t xml:space="preserve">03 </w:t>
            </w:r>
            <w:r w:rsidRPr="000F5D4A">
              <w:rPr>
                <w:color w:val="FFDF6A" w:themeColor="accent1" w:themeTint="99"/>
                <w:lang w:bidi="es-ES"/>
              </w:rPr>
              <w:t xml:space="preserve">Gestión del Menú </w:t>
            </w:r>
          </w:p>
        </w:tc>
      </w:tr>
      <w:tr w:rsidR="000F5D4A" w:rsidRPr="004C0AD1" w14:paraId="65DDCBFA"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10CA62D8" w14:textId="77777777" w:rsidR="000F5D4A" w:rsidRPr="00871B2E" w:rsidRDefault="000F5D4A" w:rsidP="000F5D4A">
            <w:pPr>
              <w:rPr>
                <w:color w:val="FFDF6A" w:themeColor="accent1" w:themeTint="99"/>
              </w:rPr>
            </w:pPr>
            <w:r w:rsidRPr="00871B2E">
              <w:rPr>
                <w:color w:val="FFDF6A" w:themeColor="accent1" w:themeTint="99"/>
              </w:rPr>
              <w:t>Versión</w:t>
            </w:r>
          </w:p>
        </w:tc>
        <w:tc>
          <w:tcPr>
            <w:tcW w:w="3733" w:type="pct"/>
          </w:tcPr>
          <w:p w14:paraId="3F3EC379" w14:textId="1FFDC13B"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8D5F8F">
              <w:t>1.0</w:t>
            </w:r>
          </w:p>
        </w:tc>
      </w:tr>
      <w:tr w:rsidR="000F5D4A" w:rsidRPr="004C0AD1" w14:paraId="42353722"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08E7198E" w14:textId="77777777" w:rsidR="000F5D4A" w:rsidRPr="00871B2E" w:rsidRDefault="000F5D4A" w:rsidP="000F5D4A">
            <w:pPr>
              <w:rPr>
                <w:color w:val="FFDF6A" w:themeColor="accent1" w:themeTint="99"/>
              </w:rPr>
            </w:pPr>
            <w:r w:rsidRPr="00871B2E">
              <w:rPr>
                <w:color w:val="FFDF6A" w:themeColor="accent1" w:themeTint="99"/>
              </w:rPr>
              <w:t>Descripción</w:t>
            </w:r>
          </w:p>
        </w:tc>
        <w:tc>
          <w:tcPr>
            <w:tcW w:w="3733" w:type="pct"/>
          </w:tcPr>
          <w:p w14:paraId="24CC06FF" w14:textId="1E03D019"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8D5F8F">
              <w:t>El administrador podrá ingresar al sistema para agregar, modificar o eliminar platillos del menú.</w:t>
            </w:r>
          </w:p>
        </w:tc>
      </w:tr>
      <w:tr w:rsidR="000F5D4A" w:rsidRPr="004C0AD1" w14:paraId="2D5E101D"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0E90ECAB" w14:textId="77777777" w:rsidR="000F5D4A" w:rsidRPr="00871B2E" w:rsidRDefault="000F5D4A" w:rsidP="000F5D4A">
            <w:pPr>
              <w:rPr>
                <w:color w:val="FFDF6A" w:themeColor="accent1" w:themeTint="99"/>
              </w:rPr>
            </w:pPr>
            <w:r w:rsidRPr="00871B2E">
              <w:rPr>
                <w:color w:val="FFDF6A" w:themeColor="accent1" w:themeTint="99"/>
              </w:rPr>
              <w:t>Estado</w:t>
            </w:r>
          </w:p>
        </w:tc>
        <w:tc>
          <w:tcPr>
            <w:tcW w:w="3733" w:type="pct"/>
          </w:tcPr>
          <w:p w14:paraId="68D42360" w14:textId="734551BB"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8D5F8F">
              <w:t>Pendiente</w:t>
            </w:r>
          </w:p>
        </w:tc>
      </w:tr>
      <w:tr w:rsidR="000F5D4A" w:rsidRPr="004C0AD1" w14:paraId="7539B305"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0C9CF424" w14:textId="77777777" w:rsidR="000F5D4A" w:rsidRPr="00871B2E" w:rsidRDefault="000F5D4A" w:rsidP="000F5D4A">
            <w:pPr>
              <w:rPr>
                <w:color w:val="FFDF6A" w:themeColor="accent1" w:themeTint="99"/>
              </w:rPr>
            </w:pPr>
            <w:r w:rsidRPr="00871B2E">
              <w:rPr>
                <w:color w:val="FFDF6A" w:themeColor="accent1" w:themeTint="99"/>
              </w:rPr>
              <w:t>Actores</w:t>
            </w:r>
          </w:p>
        </w:tc>
        <w:tc>
          <w:tcPr>
            <w:tcW w:w="3733" w:type="pct"/>
          </w:tcPr>
          <w:p w14:paraId="7C4EC71E" w14:textId="29D81CEA"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8D5F8F">
              <w:t>Administrador, Sistema</w:t>
            </w:r>
          </w:p>
        </w:tc>
      </w:tr>
      <w:tr w:rsidR="000F5D4A" w:rsidRPr="004C0AD1" w14:paraId="0819496C"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4195C106" w14:textId="77777777" w:rsidR="000F5D4A" w:rsidRPr="00871B2E" w:rsidRDefault="000F5D4A" w:rsidP="000F5D4A">
            <w:pPr>
              <w:rPr>
                <w:color w:val="FFDF6A" w:themeColor="accent1" w:themeTint="99"/>
              </w:rPr>
            </w:pPr>
            <w:r w:rsidRPr="00871B2E">
              <w:rPr>
                <w:color w:val="FFDF6A" w:themeColor="accent1" w:themeTint="99"/>
              </w:rPr>
              <w:t>CU Relacionados</w:t>
            </w:r>
          </w:p>
        </w:tc>
        <w:tc>
          <w:tcPr>
            <w:tcW w:w="3733" w:type="pct"/>
          </w:tcPr>
          <w:p w14:paraId="291AE6E9" w14:textId="37AFB608"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8D5F8F">
              <w:t>CU-0</w:t>
            </w:r>
            <w:r w:rsidR="00987F8A">
              <w:t>5</w:t>
            </w:r>
            <w:r w:rsidRPr="008D5F8F">
              <w:t xml:space="preserve"> </w:t>
            </w:r>
          </w:p>
        </w:tc>
      </w:tr>
      <w:tr w:rsidR="000F5D4A" w:rsidRPr="004C0AD1" w14:paraId="043ECF7E"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4D22605E" w14:textId="77777777" w:rsidR="000F5D4A" w:rsidRPr="00871B2E" w:rsidRDefault="000F5D4A" w:rsidP="000F5D4A">
            <w:pPr>
              <w:rPr>
                <w:color w:val="FFDF6A" w:themeColor="accent1" w:themeTint="99"/>
              </w:rPr>
            </w:pPr>
            <w:r w:rsidRPr="00871B2E">
              <w:rPr>
                <w:color w:val="FFDF6A" w:themeColor="accent1" w:themeTint="99"/>
              </w:rPr>
              <w:t>Pre-condición</w:t>
            </w:r>
          </w:p>
        </w:tc>
        <w:tc>
          <w:tcPr>
            <w:tcW w:w="3733" w:type="pct"/>
          </w:tcPr>
          <w:p w14:paraId="3AD7CF77" w14:textId="2C07672F"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8D5F8F">
              <w:t>El administrador debe haber iniciado sesión en el sistema.</w:t>
            </w:r>
          </w:p>
        </w:tc>
      </w:tr>
      <w:tr w:rsidR="000F5D4A" w:rsidRPr="004C0AD1" w14:paraId="06EE03BF"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78AABE48" w14:textId="77777777" w:rsidR="000F5D4A" w:rsidRPr="00871B2E" w:rsidRDefault="000F5D4A" w:rsidP="000F5D4A">
            <w:pPr>
              <w:rPr>
                <w:color w:val="FFDF6A" w:themeColor="accent1" w:themeTint="99"/>
              </w:rPr>
            </w:pPr>
            <w:r w:rsidRPr="00871B2E">
              <w:rPr>
                <w:color w:val="FFDF6A" w:themeColor="accent1" w:themeTint="99"/>
              </w:rPr>
              <w:t>Post-condición</w:t>
            </w:r>
          </w:p>
        </w:tc>
        <w:tc>
          <w:tcPr>
            <w:tcW w:w="3733" w:type="pct"/>
          </w:tcPr>
          <w:p w14:paraId="4952C21F" w14:textId="4719B5CF"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8D5F8F">
              <w:t>Los cambios se reflejarán en el menú disponible para los clientes.</w:t>
            </w:r>
          </w:p>
        </w:tc>
      </w:tr>
    </w:tbl>
    <w:p w14:paraId="0F98B0B4" w14:textId="77777777" w:rsidR="003143C3" w:rsidRDefault="003143C3" w:rsidP="005376BB">
      <w:pPr>
        <w:rPr>
          <w:rFonts w:asciiTheme="majorHAnsi" w:hAnsiTheme="majorHAnsi"/>
          <w:b/>
          <w:bCs/>
          <w:sz w:val="28"/>
          <w:szCs w:val="28"/>
          <w:lang w:bidi="es-ES"/>
        </w:rPr>
      </w:pPr>
    </w:p>
    <w:p w14:paraId="7F0A10C2" w14:textId="0F7B7DE0" w:rsidR="000F5D4A" w:rsidRPr="005376BB" w:rsidRDefault="000F5D4A" w:rsidP="005376BB">
      <w:pPr>
        <w:rPr>
          <w:rFonts w:asciiTheme="majorHAnsi" w:hAnsiTheme="majorHAnsi"/>
          <w:b/>
          <w:bCs/>
          <w:sz w:val="28"/>
          <w:szCs w:val="28"/>
          <w:lang w:bidi="es-ES"/>
        </w:rPr>
      </w:pPr>
      <w:r w:rsidRPr="005376BB">
        <w:rPr>
          <w:rFonts w:asciiTheme="majorHAnsi" w:hAnsiTheme="majorHAnsi"/>
          <w:b/>
          <w:bCs/>
          <w:sz w:val="28"/>
          <w:szCs w:val="28"/>
          <w:lang w:bidi="es-ES"/>
        </w:rPr>
        <w:t>Diagrama Caso de Uso #3</w:t>
      </w:r>
    </w:p>
    <w:tbl>
      <w:tblPr>
        <w:tblpPr w:leftFromText="180" w:rightFromText="180" w:vertAnchor="text" w:tblpY="294"/>
        <w:tblW w:w="9408" w:type="dxa"/>
        <w:tblLook w:val="0000" w:firstRow="0" w:lastRow="0" w:firstColumn="0" w:lastColumn="0" w:noHBand="0" w:noVBand="0"/>
      </w:tblPr>
      <w:tblGrid>
        <w:gridCol w:w="9408"/>
      </w:tblGrid>
      <w:tr w:rsidR="000F5D4A" w:rsidRPr="004C0AD1" w14:paraId="55507944" w14:textId="77777777" w:rsidTr="00287CF3">
        <w:trPr>
          <w:trHeight w:val="7198"/>
        </w:trPr>
        <w:tc>
          <w:tcPr>
            <w:tcW w:w="9408" w:type="dxa"/>
            <w:shd w:val="clear" w:color="auto" w:fill="000000" w:themeFill="text1"/>
            <w:vAlign w:val="center"/>
          </w:tcPr>
          <w:p w14:paraId="4031E5FA" w14:textId="77777777" w:rsidR="000F5D4A" w:rsidRPr="004C0AD1" w:rsidRDefault="000F5D4A" w:rsidP="00287CF3">
            <w:pPr>
              <w:pStyle w:val="Firma"/>
              <w:spacing w:before="0"/>
              <w:jc w:val="center"/>
            </w:pPr>
            <w:r>
              <w:rPr>
                <w:noProof/>
              </w:rPr>
              <w:drawing>
                <wp:inline distT="0" distB="0" distL="0" distR="0" wp14:anchorId="0D0CCBD0" wp14:editId="457FE88D">
                  <wp:extent cx="5387632" cy="3595727"/>
                  <wp:effectExtent l="57150" t="57150" r="60960" b="62230"/>
                  <wp:docPr id="1603987696" name="Imagen 160398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87696" name="Imagen 1603987696"/>
                          <pic:cNvPicPr/>
                        </pic:nvPicPr>
                        <pic:blipFill>
                          <a:blip r:embed="rId16"/>
                          <a:stretch>
                            <a:fillRect/>
                          </a:stretch>
                        </pic:blipFill>
                        <pic:spPr>
                          <a:xfrm>
                            <a:off x="0" y="0"/>
                            <a:ext cx="5387632" cy="3595727"/>
                          </a:xfrm>
                          <a:prstGeom prst="rect">
                            <a:avLst/>
                          </a:prstGeom>
                          <a:ln w="57150">
                            <a:solidFill>
                              <a:schemeClr val="accent1"/>
                            </a:solidFill>
                          </a:ln>
                        </pic:spPr>
                      </pic:pic>
                    </a:graphicData>
                  </a:graphic>
                </wp:inline>
              </w:drawing>
            </w:r>
          </w:p>
        </w:tc>
      </w:tr>
    </w:tbl>
    <w:p w14:paraId="0B49108E" w14:textId="77777777" w:rsidR="000F5D4A" w:rsidRDefault="000F5D4A" w:rsidP="000F5D4A">
      <w:pPr>
        <w:pStyle w:val="Listaconvietas"/>
        <w:numPr>
          <w:ilvl w:val="0"/>
          <w:numId w:val="0"/>
        </w:numPr>
        <w:ind w:left="360" w:hanging="360"/>
      </w:pPr>
    </w:p>
    <w:p w14:paraId="36621000" w14:textId="77777777" w:rsidR="00B415A9" w:rsidRDefault="00B415A9" w:rsidP="000F5D4A">
      <w:pPr>
        <w:pStyle w:val="Listaconvietas"/>
        <w:numPr>
          <w:ilvl w:val="0"/>
          <w:numId w:val="0"/>
        </w:numPr>
        <w:ind w:left="360" w:hanging="360"/>
      </w:pPr>
    </w:p>
    <w:p w14:paraId="60B40514" w14:textId="77777777" w:rsidR="00B415A9" w:rsidRDefault="00B415A9" w:rsidP="000F5D4A">
      <w:pPr>
        <w:pStyle w:val="Listaconvietas"/>
        <w:numPr>
          <w:ilvl w:val="0"/>
          <w:numId w:val="0"/>
        </w:numPr>
        <w:ind w:left="360" w:hanging="360"/>
      </w:pPr>
    </w:p>
    <w:p w14:paraId="51167F3C" w14:textId="77777777" w:rsidR="00B415A9" w:rsidRDefault="00B415A9" w:rsidP="000F5D4A">
      <w:pPr>
        <w:pStyle w:val="Listaconvietas"/>
        <w:numPr>
          <w:ilvl w:val="0"/>
          <w:numId w:val="0"/>
        </w:numPr>
        <w:ind w:left="360" w:hanging="360"/>
      </w:pPr>
    </w:p>
    <w:p w14:paraId="4652F002" w14:textId="77777777" w:rsidR="00B415A9" w:rsidRPr="004C0AD1" w:rsidRDefault="00B415A9" w:rsidP="000F5D4A">
      <w:pPr>
        <w:pStyle w:val="Listaconvietas"/>
        <w:numPr>
          <w:ilvl w:val="0"/>
          <w:numId w:val="0"/>
        </w:numPr>
        <w:ind w:left="360" w:hanging="360"/>
      </w:pPr>
    </w:p>
    <w:p w14:paraId="5A3F9C86" w14:textId="6478972C" w:rsidR="000F5D4A" w:rsidRPr="00B415A9" w:rsidRDefault="000F5D4A" w:rsidP="00B415A9">
      <w:pPr>
        <w:rPr>
          <w:rFonts w:asciiTheme="majorHAnsi" w:hAnsiTheme="majorHAnsi"/>
          <w:b/>
          <w:bCs/>
          <w:sz w:val="28"/>
          <w:szCs w:val="28"/>
          <w:lang w:bidi="es-ES"/>
        </w:rPr>
      </w:pPr>
      <w:r w:rsidRPr="00B415A9">
        <w:rPr>
          <w:rFonts w:asciiTheme="majorHAnsi" w:hAnsiTheme="majorHAnsi"/>
          <w:b/>
          <w:bCs/>
          <w:sz w:val="28"/>
          <w:szCs w:val="28"/>
          <w:lang w:bidi="es-ES"/>
        </w:rPr>
        <w:lastRenderedPageBreak/>
        <w:t>Caso de Uso #4</w:t>
      </w:r>
    </w:p>
    <w:tbl>
      <w:tblPr>
        <w:tblStyle w:val="Tablaconcuadrcula5oscura"/>
        <w:tblW w:w="4948" w:type="pct"/>
        <w:tblLook w:val="04A0" w:firstRow="1" w:lastRow="0" w:firstColumn="1" w:lastColumn="0" w:noHBand="0" w:noVBand="1"/>
        <w:tblDescription w:val="Tabla de contenido"/>
      </w:tblPr>
      <w:tblGrid>
        <w:gridCol w:w="2405"/>
        <w:gridCol w:w="7087"/>
      </w:tblGrid>
      <w:tr w:rsidR="000F5D4A" w:rsidRPr="00871B2E" w14:paraId="7C162535" w14:textId="77777777" w:rsidTr="00287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5564A4DC" w14:textId="77777777" w:rsidR="000F5D4A" w:rsidRPr="00871B2E" w:rsidRDefault="000F5D4A" w:rsidP="00287CF3">
            <w:pPr>
              <w:spacing w:before="100"/>
              <w:rPr>
                <w:color w:val="FFDF6A" w:themeColor="accent1" w:themeTint="99"/>
              </w:rPr>
            </w:pPr>
            <w:r w:rsidRPr="00871B2E">
              <w:rPr>
                <w:color w:val="FFDF6A" w:themeColor="accent1" w:themeTint="99"/>
              </w:rPr>
              <w:t>Nombre</w:t>
            </w:r>
          </w:p>
        </w:tc>
        <w:tc>
          <w:tcPr>
            <w:tcW w:w="3733" w:type="pct"/>
          </w:tcPr>
          <w:p w14:paraId="11156025" w14:textId="4BB5E06A" w:rsidR="000F5D4A" w:rsidRPr="00871B2E" w:rsidRDefault="000F5D4A" w:rsidP="00287CF3">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lang w:bidi="es-ES"/>
              </w:rPr>
            </w:pPr>
            <w:r w:rsidRPr="00C10711">
              <w:rPr>
                <w:color w:val="FFDF6A" w:themeColor="accent1" w:themeTint="99"/>
                <w:lang w:bidi="es-ES"/>
              </w:rPr>
              <w:t>CU-</w:t>
            </w:r>
            <w:r>
              <w:rPr>
                <w:color w:val="FFDF6A" w:themeColor="accent1" w:themeTint="99"/>
                <w:lang w:bidi="es-ES"/>
              </w:rPr>
              <w:t>04</w:t>
            </w:r>
            <w:r>
              <w:t xml:space="preserve"> </w:t>
            </w:r>
            <w:r w:rsidRPr="000F5D4A">
              <w:rPr>
                <w:color w:val="FFDF6A" w:themeColor="accent1" w:themeTint="99"/>
                <w:lang w:bidi="es-ES"/>
              </w:rPr>
              <w:t>Gestión de Reservas</w:t>
            </w:r>
          </w:p>
        </w:tc>
      </w:tr>
      <w:tr w:rsidR="000F5D4A" w:rsidRPr="004C0AD1" w14:paraId="1F847F0A"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789E642D" w14:textId="77777777" w:rsidR="000F5D4A" w:rsidRPr="00871B2E" w:rsidRDefault="000F5D4A" w:rsidP="000F5D4A">
            <w:pPr>
              <w:rPr>
                <w:color w:val="FFDF6A" w:themeColor="accent1" w:themeTint="99"/>
              </w:rPr>
            </w:pPr>
            <w:r w:rsidRPr="00871B2E">
              <w:rPr>
                <w:color w:val="FFDF6A" w:themeColor="accent1" w:themeTint="99"/>
              </w:rPr>
              <w:t>Versión</w:t>
            </w:r>
          </w:p>
        </w:tc>
        <w:tc>
          <w:tcPr>
            <w:tcW w:w="3733" w:type="pct"/>
          </w:tcPr>
          <w:p w14:paraId="6F761159" w14:textId="34CC59A3"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D37C6E">
              <w:t>1.0</w:t>
            </w:r>
          </w:p>
        </w:tc>
      </w:tr>
      <w:tr w:rsidR="000F5D4A" w:rsidRPr="004C0AD1" w14:paraId="78D572FF"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390A7847" w14:textId="77777777" w:rsidR="000F5D4A" w:rsidRPr="00871B2E" w:rsidRDefault="000F5D4A" w:rsidP="000F5D4A">
            <w:pPr>
              <w:rPr>
                <w:color w:val="FFDF6A" w:themeColor="accent1" w:themeTint="99"/>
              </w:rPr>
            </w:pPr>
            <w:r w:rsidRPr="00871B2E">
              <w:rPr>
                <w:color w:val="FFDF6A" w:themeColor="accent1" w:themeTint="99"/>
              </w:rPr>
              <w:t>Descripción</w:t>
            </w:r>
          </w:p>
        </w:tc>
        <w:tc>
          <w:tcPr>
            <w:tcW w:w="3733" w:type="pct"/>
          </w:tcPr>
          <w:p w14:paraId="61B506DF" w14:textId="39AF323B"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D37C6E">
              <w:t>El administrador podrá consultar las reservas realizadas por los clientes, confirmarlas o eliminarlas.</w:t>
            </w:r>
          </w:p>
        </w:tc>
      </w:tr>
      <w:tr w:rsidR="000F5D4A" w:rsidRPr="004C0AD1" w14:paraId="5C596A43"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2FA9A69C" w14:textId="77777777" w:rsidR="000F5D4A" w:rsidRPr="00871B2E" w:rsidRDefault="000F5D4A" w:rsidP="000F5D4A">
            <w:pPr>
              <w:rPr>
                <w:color w:val="FFDF6A" w:themeColor="accent1" w:themeTint="99"/>
              </w:rPr>
            </w:pPr>
            <w:r w:rsidRPr="00871B2E">
              <w:rPr>
                <w:color w:val="FFDF6A" w:themeColor="accent1" w:themeTint="99"/>
              </w:rPr>
              <w:t>Estado</w:t>
            </w:r>
          </w:p>
        </w:tc>
        <w:tc>
          <w:tcPr>
            <w:tcW w:w="3733" w:type="pct"/>
          </w:tcPr>
          <w:p w14:paraId="1A697FD2" w14:textId="1C072EF9"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D37C6E">
              <w:t>Pendiente</w:t>
            </w:r>
          </w:p>
        </w:tc>
      </w:tr>
      <w:tr w:rsidR="000F5D4A" w:rsidRPr="004C0AD1" w14:paraId="3F67DFD8"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6D4E7769" w14:textId="77777777" w:rsidR="000F5D4A" w:rsidRPr="00871B2E" w:rsidRDefault="000F5D4A" w:rsidP="000F5D4A">
            <w:pPr>
              <w:rPr>
                <w:color w:val="FFDF6A" w:themeColor="accent1" w:themeTint="99"/>
              </w:rPr>
            </w:pPr>
            <w:r w:rsidRPr="00871B2E">
              <w:rPr>
                <w:color w:val="FFDF6A" w:themeColor="accent1" w:themeTint="99"/>
              </w:rPr>
              <w:t>Actores</w:t>
            </w:r>
          </w:p>
        </w:tc>
        <w:tc>
          <w:tcPr>
            <w:tcW w:w="3733" w:type="pct"/>
          </w:tcPr>
          <w:p w14:paraId="7647E6A3" w14:textId="0BD0DBB2"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D37C6E">
              <w:t>Administrador, Sistema</w:t>
            </w:r>
          </w:p>
        </w:tc>
      </w:tr>
      <w:tr w:rsidR="000F5D4A" w:rsidRPr="004C0AD1" w14:paraId="3D64DBF7"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0F033937" w14:textId="77777777" w:rsidR="000F5D4A" w:rsidRPr="00871B2E" w:rsidRDefault="000F5D4A" w:rsidP="000F5D4A">
            <w:pPr>
              <w:rPr>
                <w:color w:val="FFDF6A" w:themeColor="accent1" w:themeTint="99"/>
              </w:rPr>
            </w:pPr>
            <w:r w:rsidRPr="00871B2E">
              <w:rPr>
                <w:color w:val="FFDF6A" w:themeColor="accent1" w:themeTint="99"/>
              </w:rPr>
              <w:t>CU Relacionados</w:t>
            </w:r>
          </w:p>
        </w:tc>
        <w:tc>
          <w:tcPr>
            <w:tcW w:w="3733" w:type="pct"/>
          </w:tcPr>
          <w:p w14:paraId="09B69AFF" w14:textId="2DACF0DD"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D37C6E">
              <w:t>CU-02</w:t>
            </w:r>
          </w:p>
        </w:tc>
      </w:tr>
      <w:tr w:rsidR="000F5D4A" w:rsidRPr="004C0AD1" w14:paraId="166A8FC4"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61575677" w14:textId="77777777" w:rsidR="000F5D4A" w:rsidRPr="00871B2E" w:rsidRDefault="000F5D4A" w:rsidP="000F5D4A">
            <w:pPr>
              <w:rPr>
                <w:color w:val="FFDF6A" w:themeColor="accent1" w:themeTint="99"/>
              </w:rPr>
            </w:pPr>
            <w:r w:rsidRPr="00871B2E">
              <w:rPr>
                <w:color w:val="FFDF6A" w:themeColor="accent1" w:themeTint="99"/>
              </w:rPr>
              <w:t>Pre-condición</w:t>
            </w:r>
          </w:p>
        </w:tc>
        <w:tc>
          <w:tcPr>
            <w:tcW w:w="3733" w:type="pct"/>
          </w:tcPr>
          <w:p w14:paraId="6E9CF4DC" w14:textId="66F4CC26"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D37C6E">
              <w:t>Deben existir reservas registradas y el administrador debe estar autenticado.</w:t>
            </w:r>
          </w:p>
        </w:tc>
      </w:tr>
      <w:tr w:rsidR="000F5D4A" w:rsidRPr="004C0AD1" w14:paraId="7AF86A8C"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1119FECA" w14:textId="77777777" w:rsidR="000F5D4A" w:rsidRPr="00871B2E" w:rsidRDefault="000F5D4A" w:rsidP="000F5D4A">
            <w:pPr>
              <w:rPr>
                <w:color w:val="FFDF6A" w:themeColor="accent1" w:themeTint="99"/>
              </w:rPr>
            </w:pPr>
            <w:r w:rsidRPr="00871B2E">
              <w:rPr>
                <w:color w:val="FFDF6A" w:themeColor="accent1" w:themeTint="99"/>
              </w:rPr>
              <w:t>Post-condición</w:t>
            </w:r>
          </w:p>
        </w:tc>
        <w:tc>
          <w:tcPr>
            <w:tcW w:w="3733" w:type="pct"/>
          </w:tcPr>
          <w:p w14:paraId="2D5041C8" w14:textId="7A3F697A"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D37C6E">
              <w:t>Las reservas podrán actualizarse (confirmación o eliminación).</w:t>
            </w:r>
          </w:p>
        </w:tc>
      </w:tr>
    </w:tbl>
    <w:p w14:paraId="2328B6E3" w14:textId="77777777" w:rsidR="003143C3" w:rsidRDefault="003143C3" w:rsidP="005376BB">
      <w:pPr>
        <w:rPr>
          <w:rFonts w:asciiTheme="majorHAnsi" w:hAnsiTheme="majorHAnsi"/>
          <w:b/>
          <w:bCs/>
          <w:sz w:val="28"/>
          <w:szCs w:val="28"/>
          <w:lang w:bidi="es-ES"/>
        </w:rPr>
      </w:pPr>
    </w:p>
    <w:p w14:paraId="09CE8DCF" w14:textId="6FBF90F3" w:rsidR="000F5D4A" w:rsidRPr="005376BB" w:rsidRDefault="000F5D4A" w:rsidP="005376BB">
      <w:pPr>
        <w:rPr>
          <w:rFonts w:asciiTheme="majorHAnsi" w:hAnsiTheme="majorHAnsi"/>
          <w:b/>
          <w:bCs/>
          <w:sz w:val="28"/>
          <w:szCs w:val="28"/>
          <w:lang w:bidi="es-ES"/>
        </w:rPr>
      </w:pPr>
      <w:r w:rsidRPr="005376BB">
        <w:rPr>
          <w:rFonts w:asciiTheme="majorHAnsi" w:hAnsiTheme="majorHAnsi"/>
          <w:b/>
          <w:bCs/>
          <w:sz w:val="28"/>
          <w:szCs w:val="28"/>
          <w:lang w:bidi="es-ES"/>
        </w:rPr>
        <w:t>Diagrama Caso de Uso #4</w:t>
      </w:r>
    </w:p>
    <w:tbl>
      <w:tblPr>
        <w:tblpPr w:leftFromText="180" w:rightFromText="180" w:vertAnchor="text" w:tblpY="294"/>
        <w:tblW w:w="9408" w:type="dxa"/>
        <w:tblLook w:val="0000" w:firstRow="0" w:lastRow="0" w:firstColumn="0" w:lastColumn="0" w:noHBand="0" w:noVBand="0"/>
      </w:tblPr>
      <w:tblGrid>
        <w:gridCol w:w="9408"/>
      </w:tblGrid>
      <w:tr w:rsidR="000F5D4A" w:rsidRPr="004C0AD1" w14:paraId="5BEBE807" w14:textId="77777777" w:rsidTr="00287CF3">
        <w:trPr>
          <w:trHeight w:val="7198"/>
        </w:trPr>
        <w:tc>
          <w:tcPr>
            <w:tcW w:w="9408" w:type="dxa"/>
            <w:shd w:val="clear" w:color="auto" w:fill="000000" w:themeFill="text1"/>
            <w:vAlign w:val="center"/>
          </w:tcPr>
          <w:p w14:paraId="5422F3B2" w14:textId="77777777" w:rsidR="000F5D4A" w:rsidRPr="004C0AD1" w:rsidRDefault="000F5D4A" w:rsidP="00287CF3">
            <w:pPr>
              <w:pStyle w:val="Firma"/>
              <w:spacing w:before="0"/>
              <w:jc w:val="center"/>
            </w:pPr>
            <w:r>
              <w:rPr>
                <w:noProof/>
              </w:rPr>
              <w:drawing>
                <wp:inline distT="0" distB="0" distL="0" distR="0" wp14:anchorId="6E4E9174" wp14:editId="6AE7FBCF">
                  <wp:extent cx="5387632" cy="3594728"/>
                  <wp:effectExtent l="57150" t="57150" r="60960" b="63500"/>
                  <wp:docPr id="1284406510" name="Imagen 128440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06510" name="Imagen 1284406510"/>
                          <pic:cNvPicPr/>
                        </pic:nvPicPr>
                        <pic:blipFill>
                          <a:blip r:embed="rId17"/>
                          <a:stretch>
                            <a:fillRect/>
                          </a:stretch>
                        </pic:blipFill>
                        <pic:spPr>
                          <a:xfrm>
                            <a:off x="0" y="0"/>
                            <a:ext cx="5387632" cy="3594728"/>
                          </a:xfrm>
                          <a:prstGeom prst="rect">
                            <a:avLst/>
                          </a:prstGeom>
                          <a:ln w="57150">
                            <a:solidFill>
                              <a:schemeClr val="accent1"/>
                            </a:solidFill>
                          </a:ln>
                        </pic:spPr>
                      </pic:pic>
                    </a:graphicData>
                  </a:graphic>
                </wp:inline>
              </w:drawing>
            </w:r>
          </w:p>
        </w:tc>
      </w:tr>
    </w:tbl>
    <w:p w14:paraId="043131C2" w14:textId="77777777" w:rsidR="000F5D4A" w:rsidRPr="004C0AD1" w:rsidRDefault="000F5D4A" w:rsidP="000F5D4A">
      <w:pPr>
        <w:pStyle w:val="Listaconvietas"/>
        <w:numPr>
          <w:ilvl w:val="0"/>
          <w:numId w:val="0"/>
        </w:numPr>
        <w:ind w:left="360" w:hanging="360"/>
      </w:pPr>
    </w:p>
    <w:p w14:paraId="2D5D2CD7" w14:textId="77777777" w:rsidR="00B415A9" w:rsidRDefault="00B415A9" w:rsidP="00B415A9">
      <w:pPr>
        <w:rPr>
          <w:rFonts w:asciiTheme="majorHAnsi" w:hAnsiTheme="majorHAnsi"/>
          <w:b/>
          <w:bCs/>
          <w:sz w:val="28"/>
          <w:szCs w:val="28"/>
          <w:lang w:bidi="es-ES"/>
        </w:rPr>
      </w:pPr>
    </w:p>
    <w:p w14:paraId="65413F87" w14:textId="77777777" w:rsidR="00B415A9" w:rsidRDefault="00B415A9" w:rsidP="00B415A9">
      <w:pPr>
        <w:rPr>
          <w:rFonts w:asciiTheme="majorHAnsi" w:hAnsiTheme="majorHAnsi"/>
          <w:b/>
          <w:bCs/>
          <w:sz w:val="28"/>
          <w:szCs w:val="28"/>
          <w:lang w:bidi="es-ES"/>
        </w:rPr>
      </w:pPr>
    </w:p>
    <w:p w14:paraId="67D460F2" w14:textId="6A8E0420" w:rsidR="000F5D4A" w:rsidRPr="00B415A9" w:rsidRDefault="000F5D4A" w:rsidP="00B415A9">
      <w:pPr>
        <w:rPr>
          <w:rFonts w:asciiTheme="majorHAnsi" w:hAnsiTheme="majorHAnsi"/>
          <w:b/>
          <w:bCs/>
          <w:sz w:val="28"/>
          <w:szCs w:val="28"/>
          <w:lang w:bidi="es-ES"/>
        </w:rPr>
      </w:pPr>
      <w:r w:rsidRPr="00B415A9">
        <w:rPr>
          <w:rFonts w:asciiTheme="majorHAnsi" w:hAnsiTheme="majorHAnsi"/>
          <w:b/>
          <w:bCs/>
          <w:sz w:val="28"/>
          <w:szCs w:val="28"/>
          <w:lang w:bidi="es-ES"/>
        </w:rPr>
        <w:t>Caso de Uso #5</w:t>
      </w:r>
    </w:p>
    <w:tbl>
      <w:tblPr>
        <w:tblStyle w:val="Tablaconcuadrcula5oscura"/>
        <w:tblW w:w="4948" w:type="pct"/>
        <w:tblLook w:val="04A0" w:firstRow="1" w:lastRow="0" w:firstColumn="1" w:lastColumn="0" w:noHBand="0" w:noVBand="1"/>
        <w:tblDescription w:val="Tabla de contenido"/>
      </w:tblPr>
      <w:tblGrid>
        <w:gridCol w:w="2405"/>
        <w:gridCol w:w="7087"/>
      </w:tblGrid>
      <w:tr w:rsidR="000F5D4A" w:rsidRPr="00871B2E" w14:paraId="0D9F4AFD" w14:textId="77777777" w:rsidTr="00287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59981607" w14:textId="77777777" w:rsidR="000F5D4A" w:rsidRPr="00871B2E" w:rsidRDefault="000F5D4A" w:rsidP="00287CF3">
            <w:pPr>
              <w:spacing w:before="100"/>
              <w:rPr>
                <w:color w:val="FFDF6A" w:themeColor="accent1" w:themeTint="99"/>
              </w:rPr>
            </w:pPr>
            <w:r w:rsidRPr="00871B2E">
              <w:rPr>
                <w:color w:val="FFDF6A" w:themeColor="accent1" w:themeTint="99"/>
              </w:rPr>
              <w:lastRenderedPageBreak/>
              <w:t>Nombre</w:t>
            </w:r>
          </w:p>
        </w:tc>
        <w:tc>
          <w:tcPr>
            <w:tcW w:w="3733" w:type="pct"/>
          </w:tcPr>
          <w:p w14:paraId="3A91FCE2" w14:textId="0ACB0A9D" w:rsidR="000F5D4A" w:rsidRPr="00871B2E" w:rsidRDefault="000F5D4A" w:rsidP="00287CF3">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lang w:bidi="es-ES"/>
              </w:rPr>
            </w:pPr>
            <w:r w:rsidRPr="00C10711">
              <w:rPr>
                <w:color w:val="FFDF6A" w:themeColor="accent1" w:themeTint="99"/>
                <w:lang w:bidi="es-ES"/>
              </w:rPr>
              <w:t>CU-</w:t>
            </w:r>
            <w:r>
              <w:rPr>
                <w:color w:val="FFDF6A" w:themeColor="accent1" w:themeTint="99"/>
                <w:lang w:bidi="es-ES"/>
              </w:rPr>
              <w:t>05</w:t>
            </w:r>
            <w:r>
              <w:t xml:space="preserve"> </w:t>
            </w:r>
            <w:r w:rsidRPr="000F5D4A">
              <w:rPr>
                <w:color w:val="FFDF6A" w:themeColor="accent1" w:themeTint="99"/>
                <w:lang w:bidi="es-ES"/>
              </w:rPr>
              <w:t>Autenticación del Administrador</w:t>
            </w:r>
          </w:p>
        </w:tc>
      </w:tr>
      <w:tr w:rsidR="000F5D4A" w:rsidRPr="004C0AD1" w14:paraId="09064A5F"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330C7A11" w14:textId="77777777" w:rsidR="000F5D4A" w:rsidRPr="00871B2E" w:rsidRDefault="000F5D4A" w:rsidP="000F5D4A">
            <w:pPr>
              <w:rPr>
                <w:color w:val="FFDF6A" w:themeColor="accent1" w:themeTint="99"/>
              </w:rPr>
            </w:pPr>
            <w:r w:rsidRPr="00871B2E">
              <w:rPr>
                <w:color w:val="FFDF6A" w:themeColor="accent1" w:themeTint="99"/>
              </w:rPr>
              <w:t>Versión</w:t>
            </w:r>
          </w:p>
        </w:tc>
        <w:tc>
          <w:tcPr>
            <w:tcW w:w="3733" w:type="pct"/>
          </w:tcPr>
          <w:p w14:paraId="00B3B3D3" w14:textId="5979C4A7"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861CE5">
              <w:t>1.0</w:t>
            </w:r>
          </w:p>
        </w:tc>
      </w:tr>
      <w:tr w:rsidR="000F5D4A" w:rsidRPr="004C0AD1" w14:paraId="73214568"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515FD223" w14:textId="77777777" w:rsidR="000F5D4A" w:rsidRPr="00871B2E" w:rsidRDefault="000F5D4A" w:rsidP="000F5D4A">
            <w:pPr>
              <w:rPr>
                <w:color w:val="FFDF6A" w:themeColor="accent1" w:themeTint="99"/>
              </w:rPr>
            </w:pPr>
            <w:r w:rsidRPr="00871B2E">
              <w:rPr>
                <w:color w:val="FFDF6A" w:themeColor="accent1" w:themeTint="99"/>
              </w:rPr>
              <w:t>Descripción</w:t>
            </w:r>
          </w:p>
        </w:tc>
        <w:tc>
          <w:tcPr>
            <w:tcW w:w="3733" w:type="pct"/>
          </w:tcPr>
          <w:p w14:paraId="640D73D3" w14:textId="7A35081A"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861CE5">
              <w:t>El administrador podrá iniciar sesión ingresando su usuario y contraseña para acceder a las funciones del panel de administración.</w:t>
            </w:r>
          </w:p>
        </w:tc>
      </w:tr>
      <w:tr w:rsidR="000F5D4A" w:rsidRPr="004C0AD1" w14:paraId="50D788F3"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5E70AC3A" w14:textId="77777777" w:rsidR="000F5D4A" w:rsidRPr="00871B2E" w:rsidRDefault="000F5D4A" w:rsidP="000F5D4A">
            <w:pPr>
              <w:rPr>
                <w:color w:val="FFDF6A" w:themeColor="accent1" w:themeTint="99"/>
              </w:rPr>
            </w:pPr>
            <w:r w:rsidRPr="00871B2E">
              <w:rPr>
                <w:color w:val="FFDF6A" w:themeColor="accent1" w:themeTint="99"/>
              </w:rPr>
              <w:t>Estado</w:t>
            </w:r>
          </w:p>
        </w:tc>
        <w:tc>
          <w:tcPr>
            <w:tcW w:w="3733" w:type="pct"/>
          </w:tcPr>
          <w:p w14:paraId="238C1A3E" w14:textId="03008002"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861CE5">
              <w:t>Pendiente</w:t>
            </w:r>
          </w:p>
        </w:tc>
      </w:tr>
      <w:tr w:rsidR="000F5D4A" w:rsidRPr="004C0AD1" w14:paraId="5426BF45"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77ADB69A" w14:textId="77777777" w:rsidR="000F5D4A" w:rsidRPr="00871B2E" w:rsidRDefault="000F5D4A" w:rsidP="000F5D4A">
            <w:pPr>
              <w:rPr>
                <w:color w:val="FFDF6A" w:themeColor="accent1" w:themeTint="99"/>
              </w:rPr>
            </w:pPr>
            <w:r w:rsidRPr="00871B2E">
              <w:rPr>
                <w:color w:val="FFDF6A" w:themeColor="accent1" w:themeTint="99"/>
              </w:rPr>
              <w:t>Actores</w:t>
            </w:r>
          </w:p>
        </w:tc>
        <w:tc>
          <w:tcPr>
            <w:tcW w:w="3733" w:type="pct"/>
          </w:tcPr>
          <w:p w14:paraId="5E433A77" w14:textId="143C98E4"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861CE5">
              <w:t>Administrador, Sistema</w:t>
            </w:r>
          </w:p>
        </w:tc>
      </w:tr>
      <w:tr w:rsidR="000F5D4A" w:rsidRPr="004C0AD1" w14:paraId="6C738C28"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6D84A450" w14:textId="77777777" w:rsidR="000F5D4A" w:rsidRPr="00871B2E" w:rsidRDefault="000F5D4A" w:rsidP="000F5D4A">
            <w:pPr>
              <w:rPr>
                <w:color w:val="FFDF6A" w:themeColor="accent1" w:themeTint="99"/>
              </w:rPr>
            </w:pPr>
            <w:r w:rsidRPr="00871B2E">
              <w:rPr>
                <w:color w:val="FFDF6A" w:themeColor="accent1" w:themeTint="99"/>
              </w:rPr>
              <w:t>CU Relacionados</w:t>
            </w:r>
          </w:p>
        </w:tc>
        <w:tc>
          <w:tcPr>
            <w:tcW w:w="3733" w:type="pct"/>
          </w:tcPr>
          <w:p w14:paraId="14A080A2" w14:textId="78853881"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861CE5">
              <w:t>Ninguno</w:t>
            </w:r>
          </w:p>
        </w:tc>
      </w:tr>
      <w:tr w:rsidR="000F5D4A" w:rsidRPr="004C0AD1" w14:paraId="002ECF81" w14:textId="77777777" w:rsidTr="00287CF3">
        <w:tc>
          <w:tcPr>
            <w:cnfStyle w:val="001000000000" w:firstRow="0" w:lastRow="0" w:firstColumn="1" w:lastColumn="0" w:oddVBand="0" w:evenVBand="0" w:oddHBand="0" w:evenHBand="0" w:firstRowFirstColumn="0" w:firstRowLastColumn="0" w:lastRowFirstColumn="0" w:lastRowLastColumn="0"/>
            <w:tcW w:w="1267" w:type="pct"/>
          </w:tcPr>
          <w:p w14:paraId="27D4DB69" w14:textId="77777777" w:rsidR="000F5D4A" w:rsidRPr="00871B2E" w:rsidRDefault="000F5D4A" w:rsidP="000F5D4A">
            <w:pPr>
              <w:rPr>
                <w:color w:val="FFDF6A" w:themeColor="accent1" w:themeTint="99"/>
              </w:rPr>
            </w:pPr>
            <w:r w:rsidRPr="00871B2E">
              <w:rPr>
                <w:color w:val="FFDF6A" w:themeColor="accent1" w:themeTint="99"/>
              </w:rPr>
              <w:t>Pre-condición</w:t>
            </w:r>
          </w:p>
        </w:tc>
        <w:tc>
          <w:tcPr>
            <w:tcW w:w="3733" w:type="pct"/>
          </w:tcPr>
          <w:p w14:paraId="2BF20ECE" w14:textId="03F8C6F7" w:rsidR="000F5D4A"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861CE5">
              <w:t>El administrador debe estar previamente registrado en el sistema.</w:t>
            </w:r>
          </w:p>
        </w:tc>
      </w:tr>
      <w:tr w:rsidR="000F5D4A" w:rsidRPr="004C0AD1" w14:paraId="016CED9A" w14:textId="77777777" w:rsidTr="00287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1EDB3319" w14:textId="77777777" w:rsidR="000F5D4A" w:rsidRPr="00871B2E" w:rsidRDefault="000F5D4A" w:rsidP="000F5D4A">
            <w:pPr>
              <w:rPr>
                <w:color w:val="FFDF6A" w:themeColor="accent1" w:themeTint="99"/>
              </w:rPr>
            </w:pPr>
            <w:r w:rsidRPr="00871B2E">
              <w:rPr>
                <w:color w:val="FFDF6A" w:themeColor="accent1" w:themeTint="99"/>
              </w:rPr>
              <w:t>Post-condición</w:t>
            </w:r>
          </w:p>
        </w:tc>
        <w:tc>
          <w:tcPr>
            <w:tcW w:w="3733" w:type="pct"/>
          </w:tcPr>
          <w:p w14:paraId="5A441881" w14:textId="5CE175AE" w:rsidR="000F5D4A" w:rsidRPr="004C0AD1" w:rsidRDefault="000F5D4A" w:rsidP="000F5D4A">
            <w:pPr>
              <w:cnfStyle w:val="000000100000" w:firstRow="0" w:lastRow="0" w:firstColumn="0" w:lastColumn="0" w:oddVBand="0" w:evenVBand="0" w:oddHBand="1" w:evenHBand="0" w:firstRowFirstColumn="0" w:firstRowLastColumn="0" w:lastRowFirstColumn="0" w:lastRowLastColumn="0"/>
            </w:pPr>
            <w:r w:rsidRPr="00861CE5">
              <w:t>El administrador tendrá acceso a la interfaz de gestión del sistema.</w:t>
            </w:r>
          </w:p>
        </w:tc>
      </w:tr>
    </w:tbl>
    <w:p w14:paraId="5E0FCB91" w14:textId="77777777" w:rsidR="003143C3" w:rsidRDefault="003143C3" w:rsidP="005376BB">
      <w:pPr>
        <w:rPr>
          <w:rFonts w:asciiTheme="majorHAnsi" w:hAnsiTheme="majorHAnsi"/>
          <w:b/>
          <w:bCs/>
          <w:sz w:val="28"/>
          <w:szCs w:val="28"/>
          <w:lang w:bidi="es-ES"/>
        </w:rPr>
      </w:pPr>
    </w:p>
    <w:p w14:paraId="2042A225" w14:textId="6BFCD8A3" w:rsidR="000F5D4A" w:rsidRPr="005376BB" w:rsidRDefault="000F5D4A" w:rsidP="005376BB">
      <w:pPr>
        <w:rPr>
          <w:rFonts w:asciiTheme="majorHAnsi" w:hAnsiTheme="majorHAnsi"/>
          <w:b/>
          <w:bCs/>
          <w:sz w:val="28"/>
          <w:szCs w:val="28"/>
          <w:lang w:bidi="es-ES"/>
        </w:rPr>
      </w:pPr>
      <w:r w:rsidRPr="005376BB">
        <w:rPr>
          <w:rFonts w:asciiTheme="majorHAnsi" w:hAnsiTheme="majorHAnsi"/>
          <w:b/>
          <w:bCs/>
          <w:sz w:val="28"/>
          <w:szCs w:val="28"/>
          <w:lang w:bidi="es-ES"/>
        </w:rPr>
        <w:t>Diagrama Caso de Uso #5</w:t>
      </w:r>
    </w:p>
    <w:tbl>
      <w:tblPr>
        <w:tblpPr w:leftFromText="180" w:rightFromText="180" w:vertAnchor="text" w:tblpY="294"/>
        <w:tblW w:w="9408" w:type="dxa"/>
        <w:tblLook w:val="0000" w:firstRow="0" w:lastRow="0" w:firstColumn="0" w:lastColumn="0" w:noHBand="0" w:noVBand="0"/>
      </w:tblPr>
      <w:tblGrid>
        <w:gridCol w:w="9408"/>
      </w:tblGrid>
      <w:tr w:rsidR="000F5D4A" w:rsidRPr="004C0AD1" w14:paraId="0F1445D1" w14:textId="77777777" w:rsidTr="00287CF3">
        <w:trPr>
          <w:trHeight w:val="7198"/>
        </w:trPr>
        <w:tc>
          <w:tcPr>
            <w:tcW w:w="9408" w:type="dxa"/>
            <w:shd w:val="clear" w:color="auto" w:fill="000000" w:themeFill="text1"/>
            <w:vAlign w:val="center"/>
          </w:tcPr>
          <w:p w14:paraId="37533B3C" w14:textId="77777777" w:rsidR="000F5D4A" w:rsidRPr="004C0AD1" w:rsidRDefault="000F5D4A" w:rsidP="00287CF3">
            <w:pPr>
              <w:pStyle w:val="Firma"/>
              <w:spacing w:before="0"/>
              <w:jc w:val="center"/>
            </w:pPr>
            <w:r>
              <w:rPr>
                <w:noProof/>
              </w:rPr>
              <w:drawing>
                <wp:inline distT="0" distB="0" distL="0" distR="0" wp14:anchorId="4A7CCD0F" wp14:editId="4210E7B7">
                  <wp:extent cx="5386133" cy="3594728"/>
                  <wp:effectExtent l="57150" t="57150" r="62230" b="63500"/>
                  <wp:docPr id="614174423" name="Imagen 61417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74423" name="Imagen 614174423"/>
                          <pic:cNvPicPr/>
                        </pic:nvPicPr>
                        <pic:blipFill>
                          <a:blip r:embed="rId18"/>
                          <a:stretch>
                            <a:fillRect/>
                          </a:stretch>
                        </pic:blipFill>
                        <pic:spPr>
                          <a:xfrm>
                            <a:off x="0" y="0"/>
                            <a:ext cx="5386133" cy="3594728"/>
                          </a:xfrm>
                          <a:prstGeom prst="rect">
                            <a:avLst/>
                          </a:prstGeom>
                          <a:ln w="57150">
                            <a:solidFill>
                              <a:schemeClr val="accent1"/>
                            </a:solidFill>
                          </a:ln>
                        </pic:spPr>
                      </pic:pic>
                    </a:graphicData>
                  </a:graphic>
                </wp:inline>
              </w:drawing>
            </w:r>
          </w:p>
        </w:tc>
      </w:tr>
    </w:tbl>
    <w:p w14:paraId="17C70E50" w14:textId="77777777" w:rsidR="000F5D4A" w:rsidRPr="004C0AD1" w:rsidRDefault="000F5D4A" w:rsidP="000F5D4A">
      <w:pPr>
        <w:pStyle w:val="Listaconvietas"/>
        <w:numPr>
          <w:ilvl w:val="0"/>
          <w:numId w:val="0"/>
        </w:numPr>
        <w:ind w:left="360" w:hanging="360"/>
      </w:pPr>
    </w:p>
    <w:p w14:paraId="492DE0A3" w14:textId="77777777" w:rsidR="000F5D4A" w:rsidRPr="004C0AD1" w:rsidRDefault="000F5D4A" w:rsidP="008E77A3"/>
    <w:p w14:paraId="16DEF20E" w14:textId="36C5C360" w:rsidR="008E77A3" w:rsidRPr="004C0AD1" w:rsidRDefault="008E77A3" w:rsidP="008E77A3">
      <w:pPr>
        <w:pStyle w:val="Ttulo1"/>
      </w:pPr>
      <w:bookmarkStart w:id="12" w:name="_Toc205742458"/>
      <w:r>
        <w:rPr>
          <w:lang w:bidi="es-ES"/>
        </w:rPr>
        <w:lastRenderedPageBreak/>
        <w:t>HISTORIAS DE USUARIO</w:t>
      </w:r>
      <w:bookmarkEnd w:id="12"/>
    </w:p>
    <w:p w14:paraId="01F8B644" w14:textId="77777777" w:rsidR="008E77A3" w:rsidRPr="004C0AD1" w:rsidRDefault="008E77A3" w:rsidP="008E77A3"/>
    <w:p w14:paraId="0698C21F" w14:textId="1E2C7A53" w:rsidR="0039207B" w:rsidRPr="00B415A9" w:rsidRDefault="009E6619" w:rsidP="00B415A9">
      <w:pPr>
        <w:rPr>
          <w:rFonts w:asciiTheme="majorHAnsi" w:hAnsiTheme="majorHAnsi"/>
          <w:b/>
          <w:bCs/>
          <w:sz w:val="28"/>
          <w:szCs w:val="28"/>
          <w:lang w:bidi="es-ES"/>
        </w:rPr>
      </w:pPr>
      <w:r w:rsidRPr="00B415A9">
        <w:rPr>
          <w:rFonts w:asciiTheme="majorHAnsi" w:hAnsiTheme="majorHAnsi"/>
          <w:b/>
          <w:bCs/>
          <w:sz w:val="28"/>
          <w:szCs w:val="28"/>
          <w:lang w:bidi="es-ES"/>
        </w:rPr>
        <w:t>EPIC</w:t>
      </w:r>
      <w:r w:rsidR="0039207B" w:rsidRPr="00B415A9">
        <w:rPr>
          <w:rFonts w:asciiTheme="majorHAnsi" w:hAnsiTheme="majorHAnsi"/>
          <w:b/>
          <w:bCs/>
          <w:sz w:val="28"/>
          <w:szCs w:val="28"/>
          <w:lang w:bidi="es-ES"/>
        </w:rPr>
        <w:t xml:space="preserve"> #1</w:t>
      </w:r>
      <w:r w:rsidRPr="00B415A9">
        <w:rPr>
          <w:rFonts w:asciiTheme="majorHAnsi" w:hAnsiTheme="majorHAnsi"/>
          <w:b/>
          <w:bCs/>
          <w:sz w:val="28"/>
          <w:szCs w:val="28"/>
          <w:lang w:bidi="es-ES"/>
        </w:rPr>
        <w:t>: Requerimientos funcionales, Front End Usuario Final</w:t>
      </w:r>
    </w:p>
    <w:p w14:paraId="3E4AD292" w14:textId="59881EC3" w:rsidR="009E6619" w:rsidRPr="009E6619" w:rsidRDefault="009E6619" w:rsidP="009E6619">
      <w:pPr>
        <w:pStyle w:val="Cita"/>
        <w:rPr>
          <w:i w:val="0"/>
          <w:iCs w:val="0"/>
          <w:sz w:val="24"/>
          <w:szCs w:val="24"/>
        </w:rPr>
      </w:pPr>
      <w:r w:rsidRPr="009E6619">
        <w:rPr>
          <w:i w:val="0"/>
          <w:iCs w:val="0"/>
          <w:sz w:val="24"/>
          <w:szCs w:val="24"/>
        </w:rPr>
        <w:t>Feature</w:t>
      </w:r>
      <w:r>
        <w:rPr>
          <w:i w:val="0"/>
          <w:iCs w:val="0"/>
          <w:sz w:val="24"/>
          <w:szCs w:val="24"/>
        </w:rPr>
        <w:t xml:space="preserve"> 1.1</w:t>
      </w:r>
      <w:r w:rsidRPr="009E6619">
        <w:rPr>
          <w:i w:val="0"/>
          <w:iCs w:val="0"/>
          <w:sz w:val="24"/>
          <w:szCs w:val="24"/>
        </w:rPr>
        <w:t>:</w:t>
      </w:r>
      <w:r>
        <w:rPr>
          <w:i w:val="0"/>
          <w:iCs w:val="0"/>
          <w:sz w:val="24"/>
          <w:szCs w:val="24"/>
        </w:rPr>
        <w:t xml:space="preserve"> Consulta menú</w:t>
      </w:r>
    </w:p>
    <w:p w14:paraId="0C3B5147" w14:textId="77777777" w:rsidR="009E6619" w:rsidRPr="009E6619" w:rsidRDefault="009E6619" w:rsidP="009E6619"/>
    <w:tbl>
      <w:tblPr>
        <w:tblStyle w:val="Tabladecuadrcula4"/>
        <w:tblW w:w="4948" w:type="pct"/>
        <w:tblLook w:val="0680" w:firstRow="0" w:lastRow="0" w:firstColumn="1" w:lastColumn="0" w:noHBand="1" w:noVBand="1"/>
        <w:tblDescription w:val="Tabla de contenido"/>
      </w:tblPr>
      <w:tblGrid>
        <w:gridCol w:w="1695"/>
        <w:gridCol w:w="7797"/>
      </w:tblGrid>
      <w:tr w:rsidR="0039207B" w:rsidRPr="00871B2E" w14:paraId="0C556DFB" w14:textId="77777777" w:rsidTr="0039207B">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060F1997" w14:textId="43911578" w:rsidR="0039207B" w:rsidRPr="00871B2E" w:rsidRDefault="000F5D4A" w:rsidP="00A2391E">
            <w:pPr>
              <w:spacing w:before="100"/>
              <w:jc w:val="center"/>
              <w:rPr>
                <w:color w:val="FFDF6A" w:themeColor="accent1" w:themeTint="99"/>
              </w:rPr>
            </w:pPr>
            <w:r w:rsidRPr="000F5D4A">
              <w:rPr>
                <w:color w:val="FFDF6A" w:themeColor="accent1" w:themeTint="99"/>
                <w:lang w:bidi="es-ES"/>
              </w:rPr>
              <w:t>HU_1</w:t>
            </w:r>
            <w:r w:rsidR="00607497">
              <w:rPr>
                <w:color w:val="FFDF6A" w:themeColor="accent1" w:themeTint="99"/>
                <w:lang w:bidi="es-ES"/>
              </w:rPr>
              <w:t>.1.1</w:t>
            </w:r>
            <w:r w:rsidRPr="000F5D4A">
              <w:rPr>
                <w:color w:val="FFDF6A" w:themeColor="accent1" w:themeTint="99"/>
                <w:lang w:bidi="es-ES"/>
              </w:rPr>
              <w:t>: Visualización del Menú</w:t>
            </w:r>
          </w:p>
        </w:tc>
      </w:tr>
      <w:tr w:rsidR="0039207B" w:rsidRPr="004C0AD1" w14:paraId="67AD1ED4" w14:textId="77777777" w:rsidTr="0039207B">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4468EB88" w14:textId="325CA5EA" w:rsidR="0039207B" w:rsidRPr="0039207B" w:rsidRDefault="0039207B" w:rsidP="0039207B">
            <w:pPr>
              <w:rPr>
                <w:color w:val="auto"/>
              </w:rPr>
            </w:pPr>
            <w:r w:rsidRPr="0039207B">
              <w:rPr>
                <w:color w:val="auto"/>
              </w:rPr>
              <w:t>Como</w:t>
            </w:r>
          </w:p>
        </w:tc>
        <w:tc>
          <w:tcPr>
            <w:tcW w:w="4107" w:type="pct"/>
          </w:tcPr>
          <w:p w14:paraId="0820A6D6" w14:textId="5B8B3271" w:rsidR="0039207B" w:rsidRPr="004C0AD1" w:rsidRDefault="000F5D4A" w:rsidP="00A2391E">
            <w:pPr>
              <w:cnfStyle w:val="000000000000" w:firstRow="0" w:lastRow="0" w:firstColumn="0" w:lastColumn="0" w:oddVBand="0" w:evenVBand="0" w:oddHBand="0" w:evenHBand="0" w:firstRowFirstColumn="0" w:firstRowLastColumn="0" w:lastRowFirstColumn="0" w:lastRowLastColumn="0"/>
            </w:pPr>
            <w:r w:rsidRPr="000F5D4A">
              <w:t>visitante del sitio</w:t>
            </w:r>
          </w:p>
        </w:tc>
      </w:tr>
      <w:tr w:rsidR="0039207B" w:rsidRPr="004C0AD1" w14:paraId="09EEEB20" w14:textId="77777777" w:rsidTr="0039207B">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7784A8F8" w14:textId="192692A8" w:rsidR="0039207B" w:rsidRPr="0039207B" w:rsidRDefault="0039207B" w:rsidP="0039207B">
            <w:pPr>
              <w:rPr>
                <w:color w:val="auto"/>
              </w:rPr>
            </w:pPr>
            <w:r w:rsidRPr="0039207B">
              <w:rPr>
                <w:color w:val="auto"/>
              </w:rPr>
              <w:t>Quiero</w:t>
            </w:r>
          </w:p>
        </w:tc>
        <w:tc>
          <w:tcPr>
            <w:tcW w:w="4107" w:type="pct"/>
          </w:tcPr>
          <w:p w14:paraId="375318E5" w14:textId="5644E245" w:rsidR="0039207B" w:rsidRPr="004C0AD1" w:rsidRDefault="000F5D4A" w:rsidP="00A2391E">
            <w:pPr>
              <w:cnfStyle w:val="000000000000" w:firstRow="0" w:lastRow="0" w:firstColumn="0" w:lastColumn="0" w:oddVBand="0" w:evenVBand="0" w:oddHBand="0" w:evenHBand="0" w:firstRowFirstColumn="0" w:firstRowLastColumn="0" w:lastRowFirstColumn="0" w:lastRowLastColumn="0"/>
            </w:pPr>
            <w:r w:rsidRPr="000F5D4A">
              <w:t>poder ver el menú del restaurante sin necesidad de iniciar sesión</w:t>
            </w:r>
          </w:p>
        </w:tc>
      </w:tr>
      <w:tr w:rsidR="0039207B" w:rsidRPr="004C0AD1" w14:paraId="0CFFC0A9" w14:textId="77777777" w:rsidTr="0039207B">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2DBEED9D" w14:textId="576C7FD9" w:rsidR="0039207B" w:rsidRPr="0039207B" w:rsidRDefault="0039207B" w:rsidP="0039207B">
            <w:pPr>
              <w:rPr>
                <w:color w:val="auto"/>
              </w:rPr>
            </w:pPr>
            <w:r w:rsidRPr="0039207B">
              <w:rPr>
                <w:color w:val="auto"/>
              </w:rPr>
              <w:t>Para</w:t>
            </w:r>
          </w:p>
        </w:tc>
        <w:tc>
          <w:tcPr>
            <w:tcW w:w="4107" w:type="pct"/>
          </w:tcPr>
          <w:p w14:paraId="10AE625A" w14:textId="005DB27A" w:rsidR="0039207B" w:rsidRPr="004C0AD1" w:rsidRDefault="000F5D4A" w:rsidP="000F5D4A">
            <w:pPr>
              <w:cnfStyle w:val="000000000000" w:firstRow="0" w:lastRow="0" w:firstColumn="0" w:lastColumn="0" w:oddVBand="0" w:evenVBand="0" w:oddHBand="0" w:evenHBand="0" w:firstRowFirstColumn="0" w:firstRowLastColumn="0" w:lastRowFirstColumn="0" w:lastRowLastColumn="0"/>
            </w:pPr>
            <w:r w:rsidRPr="000F5D4A">
              <w:t>conocer los platillos disponibles antes de hacer una reserva</w:t>
            </w:r>
          </w:p>
        </w:tc>
      </w:tr>
      <w:tr w:rsidR="0039207B" w:rsidRPr="004C0AD1" w14:paraId="0B788349" w14:textId="77777777" w:rsidTr="0039207B">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7F7D782E" w14:textId="77777777" w:rsidR="0039207B" w:rsidRPr="0039207B" w:rsidRDefault="0039207B" w:rsidP="0039207B">
            <w:pPr>
              <w:rPr>
                <w:color w:val="auto"/>
                <w:sz w:val="10"/>
                <w:szCs w:val="10"/>
              </w:rPr>
            </w:pPr>
          </w:p>
        </w:tc>
      </w:tr>
      <w:tr w:rsidR="0039207B" w:rsidRPr="004C0AD1" w14:paraId="7C86C4B4" w14:textId="77777777" w:rsidTr="00804652">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4A8EBC15" w14:textId="277D08C1" w:rsidR="0039207B" w:rsidRPr="0039207B" w:rsidRDefault="0039207B" w:rsidP="0039207B">
            <w:pPr>
              <w:rPr>
                <w:color w:val="auto"/>
              </w:rPr>
            </w:pPr>
            <w:r w:rsidRPr="0039207B">
              <w:rPr>
                <w:color w:val="auto"/>
              </w:rPr>
              <w:t>Criterios de aceptación</w:t>
            </w:r>
          </w:p>
        </w:tc>
        <w:tc>
          <w:tcPr>
            <w:tcW w:w="4107" w:type="pct"/>
          </w:tcPr>
          <w:p w14:paraId="6553218B" w14:textId="77777777" w:rsidR="00804652" w:rsidRDefault="00804652">
            <w:pPr>
              <w:pStyle w:val="Prrafodelista"/>
              <w:numPr>
                <w:ilvl w:val="0"/>
                <w:numId w:val="5"/>
              </w:numPr>
              <w:cnfStyle w:val="000000000000" w:firstRow="0" w:lastRow="0" w:firstColumn="0" w:lastColumn="0" w:oddVBand="0" w:evenVBand="0" w:oddHBand="0" w:evenHBand="0" w:firstRowFirstColumn="0" w:firstRowLastColumn="0" w:lastRowFirstColumn="0" w:lastRowLastColumn="0"/>
            </w:pPr>
            <w:r>
              <w:t>El menú debe estar disponible públicamente en la página principal.</w:t>
            </w:r>
          </w:p>
          <w:p w14:paraId="413AB7D9" w14:textId="77777777" w:rsidR="00804652" w:rsidRDefault="00804652">
            <w:pPr>
              <w:pStyle w:val="Prrafodelista"/>
              <w:numPr>
                <w:ilvl w:val="0"/>
                <w:numId w:val="5"/>
              </w:numPr>
              <w:cnfStyle w:val="000000000000" w:firstRow="0" w:lastRow="0" w:firstColumn="0" w:lastColumn="0" w:oddVBand="0" w:evenVBand="0" w:oddHBand="0" w:evenHBand="0" w:firstRowFirstColumn="0" w:firstRowLastColumn="0" w:lastRowFirstColumn="0" w:lastRowLastColumn="0"/>
            </w:pPr>
            <w:r>
              <w:t>Los platillos deben estar organizados por categorías (entradas, platos fuertes, postres, bebidas).</w:t>
            </w:r>
          </w:p>
          <w:p w14:paraId="60D23D4E" w14:textId="215121FA" w:rsidR="0039207B" w:rsidRPr="004C0AD1" w:rsidRDefault="00804652">
            <w:pPr>
              <w:pStyle w:val="Prrafodelista"/>
              <w:numPr>
                <w:ilvl w:val="0"/>
                <w:numId w:val="5"/>
              </w:numPr>
              <w:cnfStyle w:val="000000000000" w:firstRow="0" w:lastRow="0" w:firstColumn="0" w:lastColumn="0" w:oddVBand="0" w:evenVBand="0" w:oddHBand="0" w:evenHBand="0" w:firstRowFirstColumn="0" w:firstRowLastColumn="0" w:lastRowFirstColumn="0" w:lastRowLastColumn="0"/>
            </w:pPr>
            <w:r>
              <w:t>Debe mostrarse el nombre, descripción, precio e imagen de cada platillo.</w:t>
            </w:r>
          </w:p>
        </w:tc>
      </w:tr>
    </w:tbl>
    <w:p w14:paraId="3643333F" w14:textId="77777777" w:rsidR="0039207B" w:rsidRDefault="0039207B" w:rsidP="0039207B"/>
    <w:p w14:paraId="7E9ECC68" w14:textId="621B5409" w:rsidR="00804652" w:rsidRDefault="009E6619" w:rsidP="009E6619">
      <w:pPr>
        <w:pStyle w:val="Cita"/>
        <w:rPr>
          <w:i w:val="0"/>
          <w:iCs w:val="0"/>
          <w:sz w:val="24"/>
          <w:szCs w:val="24"/>
        </w:rPr>
      </w:pPr>
      <w:r w:rsidRPr="009E6619">
        <w:rPr>
          <w:i w:val="0"/>
          <w:iCs w:val="0"/>
          <w:sz w:val="24"/>
          <w:szCs w:val="24"/>
        </w:rPr>
        <w:t>Feature</w:t>
      </w:r>
      <w:r>
        <w:rPr>
          <w:i w:val="0"/>
          <w:iCs w:val="0"/>
          <w:sz w:val="24"/>
          <w:szCs w:val="24"/>
        </w:rPr>
        <w:t xml:space="preserve"> 1.2</w:t>
      </w:r>
      <w:r w:rsidRPr="009E6619">
        <w:rPr>
          <w:i w:val="0"/>
          <w:iCs w:val="0"/>
          <w:sz w:val="24"/>
          <w:szCs w:val="24"/>
        </w:rPr>
        <w:t>:</w:t>
      </w:r>
      <w:r>
        <w:rPr>
          <w:i w:val="0"/>
          <w:iCs w:val="0"/>
          <w:sz w:val="24"/>
          <w:szCs w:val="24"/>
        </w:rPr>
        <w:t xml:space="preserve"> Formulario reserva</w:t>
      </w:r>
    </w:p>
    <w:p w14:paraId="6CDCAC7A" w14:textId="77777777" w:rsidR="009E6619" w:rsidRPr="009E6619" w:rsidRDefault="009E6619" w:rsidP="009E6619"/>
    <w:tbl>
      <w:tblPr>
        <w:tblStyle w:val="Tabladecuadrcula4"/>
        <w:tblW w:w="4948" w:type="pct"/>
        <w:tblLook w:val="0680" w:firstRow="0" w:lastRow="0" w:firstColumn="1" w:lastColumn="0" w:noHBand="1" w:noVBand="1"/>
        <w:tblDescription w:val="Tabla de contenido"/>
      </w:tblPr>
      <w:tblGrid>
        <w:gridCol w:w="1695"/>
        <w:gridCol w:w="7797"/>
      </w:tblGrid>
      <w:tr w:rsidR="00804652" w:rsidRPr="00871B2E" w14:paraId="0AACE860" w14:textId="77777777" w:rsidTr="00287CF3">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2D149BE2" w14:textId="4EE6B46A" w:rsidR="00804652" w:rsidRPr="00871B2E" w:rsidRDefault="00804652" w:rsidP="00287CF3">
            <w:pPr>
              <w:spacing w:before="100"/>
              <w:jc w:val="center"/>
              <w:rPr>
                <w:color w:val="FFDF6A" w:themeColor="accent1" w:themeTint="99"/>
              </w:rPr>
            </w:pPr>
            <w:r w:rsidRPr="000F5D4A">
              <w:rPr>
                <w:color w:val="FFDF6A" w:themeColor="accent1" w:themeTint="99"/>
                <w:lang w:bidi="es-ES"/>
              </w:rPr>
              <w:t>HU_</w:t>
            </w:r>
            <w:r w:rsidR="00607497">
              <w:rPr>
                <w:color w:val="FFDF6A" w:themeColor="accent1" w:themeTint="99"/>
                <w:lang w:bidi="es-ES"/>
              </w:rPr>
              <w:t>1.</w:t>
            </w:r>
            <w:r w:rsidR="009E6619">
              <w:rPr>
                <w:color w:val="FFDF6A" w:themeColor="accent1" w:themeTint="99"/>
                <w:lang w:bidi="es-ES"/>
              </w:rPr>
              <w:t>2</w:t>
            </w:r>
            <w:r w:rsidR="00607497">
              <w:rPr>
                <w:color w:val="FFDF6A" w:themeColor="accent1" w:themeTint="99"/>
                <w:lang w:bidi="es-ES"/>
              </w:rPr>
              <w:t>.1</w:t>
            </w:r>
            <w:r w:rsidRPr="000F5D4A">
              <w:rPr>
                <w:color w:val="FFDF6A" w:themeColor="accent1" w:themeTint="99"/>
                <w:lang w:bidi="es-ES"/>
              </w:rPr>
              <w:t xml:space="preserve">: </w:t>
            </w:r>
            <w:r w:rsidR="009E6619">
              <w:rPr>
                <w:color w:val="FFDF6A" w:themeColor="accent1" w:themeTint="99"/>
                <w:lang w:bidi="es-ES"/>
              </w:rPr>
              <w:t>Realizar una reserva</w:t>
            </w:r>
          </w:p>
        </w:tc>
      </w:tr>
      <w:tr w:rsidR="00804652" w:rsidRPr="004C0AD1" w14:paraId="7BFDD393"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265B51FD" w14:textId="77777777" w:rsidR="00804652" w:rsidRPr="0039207B" w:rsidRDefault="00804652" w:rsidP="00287CF3">
            <w:pPr>
              <w:rPr>
                <w:color w:val="auto"/>
              </w:rPr>
            </w:pPr>
            <w:r w:rsidRPr="0039207B">
              <w:rPr>
                <w:color w:val="auto"/>
              </w:rPr>
              <w:t>Como</w:t>
            </w:r>
          </w:p>
        </w:tc>
        <w:tc>
          <w:tcPr>
            <w:tcW w:w="4107" w:type="pct"/>
          </w:tcPr>
          <w:p w14:paraId="186529B5" w14:textId="0B41467C" w:rsidR="00804652" w:rsidRPr="004C0AD1" w:rsidRDefault="00804652" w:rsidP="00287CF3">
            <w:pPr>
              <w:cnfStyle w:val="000000000000" w:firstRow="0" w:lastRow="0" w:firstColumn="0" w:lastColumn="0" w:oddVBand="0" w:evenVBand="0" w:oddHBand="0" w:evenHBand="0" w:firstRowFirstColumn="0" w:firstRowLastColumn="0" w:lastRowFirstColumn="0" w:lastRowLastColumn="0"/>
            </w:pPr>
            <w:r>
              <w:t>Cliente</w:t>
            </w:r>
          </w:p>
        </w:tc>
      </w:tr>
      <w:tr w:rsidR="00804652" w:rsidRPr="004C0AD1" w14:paraId="4A8226A2"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53AAB1E7" w14:textId="77777777" w:rsidR="00804652" w:rsidRPr="0039207B" w:rsidRDefault="00804652" w:rsidP="00287CF3">
            <w:pPr>
              <w:rPr>
                <w:color w:val="auto"/>
              </w:rPr>
            </w:pPr>
            <w:r w:rsidRPr="0039207B">
              <w:rPr>
                <w:color w:val="auto"/>
              </w:rPr>
              <w:t>Quiero</w:t>
            </w:r>
          </w:p>
        </w:tc>
        <w:tc>
          <w:tcPr>
            <w:tcW w:w="4107" w:type="pct"/>
          </w:tcPr>
          <w:p w14:paraId="5677BC5D" w14:textId="606C3F61" w:rsidR="00804652" w:rsidRPr="00804652" w:rsidRDefault="00804652" w:rsidP="00287CF3">
            <w:pPr>
              <w:cnfStyle w:val="000000000000" w:firstRow="0" w:lastRow="0" w:firstColumn="0" w:lastColumn="0" w:oddVBand="0" w:evenVBand="0" w:oddHBand="0" w:evenHBand="0" w:firstRowFirstColumn="0" w:firstRowLastColumn="0" w:lastRowFirstColumn="0" w:lastRowLastColumn="0"/>
              <w:rPr>
                <w:lang w:val="es-CR"/>
              </w:rPr>
            </w:pPr>
            <w:r w:rsidRPr="00804652">
              <w:t>completar un formulario de reserva</w:t>
            </w:r>
          </w:p>
        </w:tc>
      </w:tr>
      <w:tr w:rsidR="00804652" w:rsidRPr="004C0AD1" w14:paraId="2B27C5C1"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7E10EF70" w14:textId="77777777" w:rsidR="00804652" w:rsidRPr="0039207B" w:rsidRDefault="00804652" w:rsidP="00287CF3">
            <w:pPr>
              <w:rPr>
                <w:color w:val="auto"/>
              </w:rPr>
            </w:pPr>
            <w:r w:rsidRPr="0039207B">
              <w:rPr>
                <w:color w:val="auto"/>
              </w:rPr>
              <w:t>Para</w:t>
            </w:r>
          </w:p>
        </w:tc>
        <w:tc>
          <w:tcPr>
            <w:tcW w:w="4107" w:type="pct"/>
          </w:tcPr>
          <w:p w14:paraId="6ABE8CAD" w14:textId="2C4524B7" w:rsidR="00804652" w:rsidRPr="00804652" w:rsidRDefault="00804652" w:rsidP="00287CF3">
            <w:pPr>
              <w:cnfStyle w:val="000000000000" w:firstRow="0" w:lastRow="0" w:firstColumn="0" w:lastColumn="0" w:oddVBand="0" w:evenVBand="0" w:oddHBand="0" w:evenHBand="0" w:firstRowFirstColumn="0" w:firstRowLastColumn="0" w:lastRowFirstColumn="0" w:lastRowLastColumn="0"/>
              <w:rPr>
                <w:lang w:val="es-CR"/>
              </w:rPr>
            </w:pPr>
            <w:r w:rsidRPr="00804652">
              <w:t>asegurar una mesa en el restaurante en la fecha y hora que necesito</w:t>
            </w:r>
          </w:p>
        </w:tc>
      </w:tr>
      <w:tr w:rsidR="00804652" w:rsidRPr="004C0AD1" w14:paraId="6518CDE4" w14:textId="77777777" w:rsidTr="00287CF3">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2FDA4F16" w14:textId="77777777" w:rsidR="00804652" w:rsidRPr="0039207B" w:rsidRDefault="00804652" w:rsidP="00287CF3">
            <w:pPr>
              <w:rPr>
                <w:color w:val="auto"/>
                <w:sz w:val="10"/>
                <w:szCs w:val="10"/>
              </w:rPr>
            </w:pPr>
          </w:p>
        </w:tc>
      </w:tr>
      <w:tr w:rsidR="00804652" w:rsidRPr="004C0AD1" w14:paraId="600CF5DB" w14:textId="77777777" w:rsidTr="00287CF3">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039F87F0" w14:textId="77777777" w:rsidR="00804652" w:rsidRPr="0039207B" w:rsidRDefault="00804652" w:rsidP="00287CF3">
            <w:pPr>
              <w:rPr>
                <w:color w:val="auto"/>
              </w:rPr>
            </w:pPr>
            <w:r w:rsidRPr="0039207B">
              <w:rPr>
                <w:color w:val="auto"/>
              </w:rPr>
              <w:t>Criterios de aceptación</w:t>
            </w:r>
          </w:p>
        </w:tc>
        <w:tc>
          <w:tcPr>
            <w:tcW w:w="4107" w:type="pct"/>
          </w:tcPr>
          <w:p w14:paraId="76B44115" w14:textId="77777777" w:rsidR="00804652" w:rsidRDefault="00804652">
            <w:pPr>
              <w:pStyle w:val="Prrafodelista"/>
              <w:numPr>
                <w:ilvl w:val="0"/>
                <w:numId w:val="6"/>
              </w:numPr>
              <w:cnfStyle w:val="000000000000" w:firstRow="0" w:lastRow="0" w:firstColumn="0" w:lastColumn="0" w:oddVBand="0" w:evenVBand="0" w:oddHBand="0" w:evenHBand="0" w:firstRowFirstColumn="0" w:firstRowLastColumn="0" w:lastRowFirstColumn="0" w:lastRowLastColumn="0"/>
            </w:pPr>
            <w:r>
              <w:t>El formulario debe permitir ingresar: nombre, correo, teléfono, fecha, hora y número de personas.</w:t>
            </w:r>
          </w:p>
          <w:p w14:paraId="7C31C9DF" w14:textId="77777777" w:rsidR="00804652" w:rsidRDefault="00804652">
            <w:pPr>
              <w:pStyle w:val="Prrafodelista"/>
              <w:numPr>
                <w:ilvl w:val="0"/>
                <w:numId w:val="6"/>
              </w:numPr>
              <w:cnfStyle w:val="000000000000" w:firstRow="0" w:lastRow="0" w:firstColumn="0" w:lastColumn="0" w:oddVBand="0" w:evenVBand="0" w:oddHBand="0" w:evenHBand="0" w:firstRowFirstColumn="0" w:firstRowLastColumn="0" w:lastRowFirstColumn="0" w:lastRowLastColumn="0"/>
            </w:pPr>
            <w:r>
              <w:t>El sistema debe validar que los campos estén completos antes de enviar.</w:t>
            </w:r>
          </w:p>
          <w:p w14:paraId="5E4033B8" w14:textId="1D1A6AF9" w:rsidR="00804652" w:rsidRPr="004C0AD1" w:rsidRDefault="00804652">
            <w:pPr>
              <w:pStyle w:val="Prrafodelista"/>
              <w:numPr>
                <w:ilvl w:val="0"/>
                <w:numId w:val="6"/>
              </w:numPr>
              <w:cnfStyle w:val="000000000000" w:firstRow="0" w:lastRow="0" w:firstColumn="0" w:lastColumn="0" w:oddVBand="0" w:evenVBand="0" w:oddHBand="0" w:evenHBand="0" w:firstRowFirstColumn="0" w:firstRowLastColumn="0" w:lastRowFirstColumn="0" w:lastRowLastColumn="0"/>
            </w:pPr>
            <w:r>
              <w:t>El cliente debe recibir una confirmación visual al enviar la reserva correctamente.</w:t>
            </w:r>
          </w:p>
        </w:tc>
      </w:tr>
    </w:tbl>
    <w:p w14:paraId="6C40AE7E" w14:textId="77777777" w:rsidR="00804652" w:rsidRDefault="00804652" w:rsidP="00804652"/>
    <w:p w14:paraId="02B18BEA" w14:textId="77777777" w:rsidR="00804652" w:rsidRDefault="00804652" w:rsidP="00804652"/>
    <w:p w14:paraId="44A417F0" w14:textId="77777777" w:rsidR="00B415A9" w:rsidRDefault="00B415A9" w:rsidP="00804652"/>
    <w:p w14:paraId="6D927ADC" w14:textId="77777777" w:rsidR="00B415A9" w:rsidRDefault="00B415A9" w:rsidP="00804652"/>
    <w:p w14:paraId="7CEDFEB8" w14:textId="77777777" w:rsidR="00B415A9" w:rsidRDefault="00B415A9" w:rsidP="00804652"/>
    <w:p w14:paraId="3591D325" w14:textId="77777777" w:rsidR="00804652" w:rsidRPr="0039207B" w:rsidRDefault="00804652" w:rsidP="00804652"/>
    <w:p w14:paraId="1D429928" w14:textId="570C8CB9" w:rsidR="009E6619" w:rsidRPr="00B415A9" w:rsidRDefault="009E6619" w:rsidP="00B415A9">
      <w:pPr>
        <w:rPr>
          <w:rFonts w:asciiTheme="majorHAnsi" w:hAnsiTheme="majorHAnsi"/>
          <w:b/>
          <w:bCs/>
          <w:sz w:val="28"/>
          <w:szCs w:val="28"/>
          <w:lang w:bidi="es-ES"/>
        </w:rPr>
      </w:pPr>
      <w:r w:rsidRPr="00B415A9">
        <w:rPr>
          <w:rFonts w:asciiTheme="majorHAnsi" w:hAnsiTheme="majorHAnsi"/>
          <w:b/>
          <w:bCs/>
          <w:sz w:val="28"/>
          <w:szCs w:val="28"/>
          <w:lang w:bidi="es-ES"/>
        </w:rPr>
        <w:lastRenderedPageBreak/>
        <w:t>EPIC #2: Requerimientos de negocio, Front End Administrador</w:t>
      </w:r>
    </w:p>
    <w:p w14:paraId="1EFA474F" w14:textId="17933657" w:rsidR="009E6619" w:rsidRPr="009E6619" w:rsidRDefault="009E6619" w:rsidP="00E907A6">
      <w:pPr>
        <w:pStyle w:val="Cita"/>
        <w:rPr>
          <w:i w:val="0"/>
          <w:iCs w:val="0"/>
          <w:sz w:val="24"/>
          <w:szCs w:val="24"/>
        </w:rPr>
      </w:pPr>
      <w:r w:rsidRPr="009E6619">
        <w:rPr>
          <w:i w:val="0"/>
          <w:iCs w:val="0"/>
          <w:sz w:val="24"/>
          <w:szCs w:val="24"/>
        </w:rPr>
        <w:t>Feature</w:t>
      </w:r>
      <w:r>
        <w:rPr>
          <w:i w:val="0"/>
          <w:iCs w:val="0"/>
          <w:sz w:val="24"/>
          <w:szCs w:val="24"/>
        </w:rPr>
        <w:t xml:space="preserve"> 2.1</w:t>
      </w:r>
      <w:r w:rsidRPr="009E6619">
        <w:rPr>
          <w:i w:val="0"/>
          <w:iCs w:val="0"/>
          <w:sz w:val="24"/>
          <w:szCs w:val="24"/>
        </w:rPr>
        <w:t>:</w:t>
      </w:r>
      <w:r>
        <w:rPr>
          <w:i w:val="0"/>
          <w:iCs w:val="0"/>
          <w:sz w:val="24"/>
          <w:szCs w:val="24"/>
        </w:rPr>
        <w:t xml:space="preserve"> Autenticación</w:t>
      </w:r>
    </w:p>
    <w:p w14:paraId="028E68E3" w14:textId="77777777" w:rsidR="009E6619" w:rsidRPr="009E6619" w:rsidRDefault="009E6619" w:rsidP="009E6619"/>
    <w:tbl>
      <w:tblPr>
        <w:tblStyle w:val="Tabladecuadrcula4"/>
        <w:tblW w:w="4948" w:type="pct"/>
        <w:tblLook w:val="0680" w:firstRow="0" w:lastRow="0" w:firstColumn="1" w:lastColumn="0" w:noHBand="1" w:noVBand="1"/>
        <w:tblDescription w:val="Tabla de contenido"/>
      </w:tblPr>
      <w:tblGrid>
        <w:gridCol w:w="1695"/>
        <w:gridCol w:w="7797"/>
      </w:tblGrid>
      <w:tr w:rsidR="00804652" w:rsidRPr="00871B2E" w14:paraId="5BEC77B6" w14:textId="77777777" w:rsidTr="00287CF3">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0A398693" w14:textId="239A895D" w:rsidR="00804652" w:rsidRPr="00871B2E" w:rsidRDefault="00804652" w:rsidP="00287CF3">
            <w:pPr>
              <w:spacing w:before="100"/>
              <w:jc w:val="center"/>
              <w:rPr>
                <w:color w:val="FFDF6A" w:themeColor="accent1" w:themeTint="99"/>
              </w:rPr>
            </w:pPr>
            <w:r>
              <w:rPr>
                <w:color w:val="FFDF6A" w:themeColor="accent1" w:themeTint="99"/>
                <w:lang w:bidi="es-ES"/>
              </w:rPr>
              <w:t>H</w:t>
            </w:r>
            <w:r w:rsidRPr="00804652">
              <w:rPr>
                <w:color w:val="FFDF6A" w:themeColor="accent1" w:themeTint="99"/>
                <w:lang w:bidi="es-ES"/>
              </w:rPr>
              <w:t>U_</w:t>
            </w:r>
            <w:r w:rsidR="00607497">
              <w:rPr>
                <w:color w:val="FFDF6A" w:themeColor="accent1" w:themeTint="99"/>
                <w:lang w:bidi="es-ES"/>
              </w:rPr>
              <w:t>2.1.1</w:t>
            </w:r>
            <w:r w:rsidRPr="00804652">
              <w:rPr>
                <w:color w:val="FFDF6A" w:themeColor="accent1" w:themeTint="99"/>
                <w:lang w:bidi="es-ES"/>
              </w:rPr>
              <w:t>: Iniciar sesión como Administrador</w:t>
            </w:r>
          </w:p>
        </w:tc>
      </w:tr>
      <w:tr w:rsidR="00804652" w:rsidRPr="004C0AD1" w14:paraId="5E341824"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19B977CE" w14:textId="77777777" w:rsidR="00804652" w:rsidRPr="0039207B" w:rsidRDefault="00804652" w:rsidP="00287CF3">
            <w:pPr>
              <w:rPr>
                <w:color w:val="auto"/>
              </w:rPr>
            </w:pPr>
            <w:r w:rsidRPr="0039207B">
              <w:rPr>
                <w:color w:val="auto"/>
              </w:rPr>
              <w:t>Como</w:t>
            </w:r>
          </w:p>
        </w:tc>
        <w:tc>
          <w:tcPr>
            <w:tcW w:w="4107" w:type="pct"/>
          </w:tcPr>
          <w:p w14:paraId="7B35E8E2" w14:textId="3BE8FDAD" w:rsidR="00804652" w:rsidRPr="004C0AD1" w:rsidRDefault="00804652" w:rsidP="00287CF3">
            <w:pPr>
              <w:cnfStyle w:val="000000000000" w:firstRow="0" w:lastRow="0" w:firstColumn="0" w:lastColumn="0" w:oddVBand="0" w:evenVBand="0" w:oddHBand="0" w:evenHBand="0" w:firstRowFirstColumn="0" w:firstRowLastColumn="0" w:lastRowFirstColumn="0" w:lastRowLastColumn="0"/>
            </w:pPr>
            <w:r w:rsidRPr="00271F57">
              <w:rPr>
                <w:lang w:val="es-CR"/>
              </w:rPr>
              <w:t>administrador</w:t>
            </w:r>
          </w:p>
        </w:tc>
      </w:tr>
      <w:tr w:rsidR="00804652" w:rsidRPr="004C0AD1" w14:paraId="129E8896"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0F8F089A" w14:textId="77777777" w:rsidR="00804652" w:rsidRPr="0039207B" w:rsidRDefault="00804652" w:rsidP="00287CF3">
            <w:pPr>
              <w:rPr>
                <w:color w:val="auto"/>
              </w:rPr>
            </w:pPr>
            <w:r w:rsidRPr="0039207B">
              <w:rPr>
                <w:color w:val="auto"/>
              </w:rPr>
              <w:t>Quiero</w:t>
            </w:r>
          </w:p>
        </w:tc>
        <w:tc>
          <w:tcPr>
            <w:tcW w:w="4107" w:type="pct"/>
          </w:tcPr>
          <w:p w14:paraId="7D49C885" w14:textId="1B5B7714" w:rsidR="00804652" w:rsidRPr="004C0AD1" w:rsidRDefault="00804652" w:rsidP="00287CF3">
            <w:pPr>
              <w:cnfStyle w:val="000000000000" w:firstRow="0" w:lastRow="0" w:firstColumn="0" w:lastColumn="0" w:oddVBand="0" w:evenVBand="0" w:oddHBand="0" w:evenHBand="0" w:firstRowFirstColumn="0" w:firstRowLastColumn="0" w:lastRowFirstColumn="0" w:lastRowLastColumn="0"/>
            </w:pPr>
            <w:r w:rsidRPr="00271F57">
              <w:rPr>
                <w:lang w:val="es-CR"/>
              </w:rPr>
              <w:t>poder agregar, editar o eliminar platillos</w:t>
            </w:r>
          </w:p>
        </w:tc>
      </w:tr>
      <w:tr w:rsidR="00804652" w:rsidRPr="004C0AD1" w14:paraId="6D51385F"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66EA961E" w14:textId="77777777" w:rsidR="00804652" w:rsidRPr="0039207B" w:rsidRDefault="00804652" w:rsidP="00287CF3">
            <w:pPr>
              <w:rPr>
                <w:color w:val="auto"/>
              </w:rPr>
            </w:pPr>
            <w:r w:rsidRPr="0039207B">
              <w:rPr>
                <w:color w:val="auto"/>
              </w:rPr>
              <w:t>Para</w:t>
            </w:r>
          </w:p>
        </w:tc>
        <w:tc>
          <w:tcPr>
            <w:tcW w:w="4107" w:type="pct"/>
          </w:tcPr>
          <w:p w14:paraId="508DDC82" w14:textId="110ABA23" w:rsidR="00804652" w:rsidRPr="004C0AD1" w:rsidRDefault="00804652" w:rsidP="00287CF3">
            <w:pPr>
              <w:cnfStyle w:val="000000000000" w:firstRow="0" w:lastRow="0" w:firstColumn="0" w:lastColumn="0" w:oddVBand="0" w:evenVBand="0" w:oddHBand="0" w:evenHBand="0" w:firstRowFirstColumn="0" w:firstRowLastColumn="0" w:lastRowFirstColumn="0" w:lastRowLastColumn="0"/>
            </w:pPr>
            <w:r w:rsidRPr="00804652">
              <w:t>mantener el menú actualizado</w:t>
            </w:r>
          </w:p>
        </w:tc>
      </w:tr>
      <w:tr w:rsidR="00804652" w:rsidRPr="004C0AD1" w14:paraId="1071350F" w14:textId="77777777" w:rsidTr="00287CF3">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5FEC89D9" w14:textId="77777777" w:rsidR="00804652" w:rsidRPr="0039207B" w:rsidRDefault="00804652" w:rsidP="00287CF3">
            <w:pPr>
              <w:rPr>
                <w:color w:val="auto"/>
                <w:sz w:val="10"/>
                <w:szCs w:val="10"/>
              </w:rPr>
            </w:pPr>
          </w:p>
        </w:tc>
      </w:tr>
      <w:tr w:rsidR="00804652" w:rsidRPr="004C0AD1" w14:paraId="33E0ED89" w14:textId="77777777" w:rsidTr="00287CF3">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620D3127" w14:textId="77777777" w:rsidR="00804652" w:rsidRPr="0039207B" w:rsidRDefault="00804652" w:rsidP="00287CF3">
            <w:pPr>
              <w:rPr>
                <w:color w:val="auto"/>
              </w:rPr>
            </w:pPr>
            <w:r w:rsidRPr="0039207B">
              <w:rPr>
                <w:color w:val="auto"/>
              </w:rPr>
              <w:t>Criterios de aceptación</w:t>
            </w:r>
          </w:p>
        </w:tc>
        <w:tc>
          <w:tcPr>
            <w:tcW w:w="4107" w:type="pct"/>
          </w:tcPr>
          <w:p w14:paraId="1633ACC9" w14:textId="77777777" w:rsidR="00804652" w:rsidRDefault="00804652">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t>El formulario debe solicitar usuario y contraseña.</w:t>
            </w:r>
          </w:p>
          <w:p w14:paraId="577848E0" w14:textId="77777777" w:rsidR="00804652" w:rsidRDefault="00804652">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t>El acceso debe ser restringido solo a usuarios autorizados.</w:t>
            </w:r>
          </w:p>
          <w:p w14:paraId="7F4FCFB9" w14:textId="10075C12" w:rsidR="00804652" w:rsidRPr="004C0AD1" w:rsidRDefault="00804652">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t>Debe mostrar un mensaje de error si las credenciales son incorrectas.</w:t>
            </w:r>
          </w:p>
        </w:tc>
      </w:tr>
    </w:tbl>
    <w:p w14:paraId="2EEC1FE0" w14:textId="2815DCEF" w:rsidR="00804652" w:rsidRDefault="00804652" w:rsidP="00804652"/>
    <w:p w14:paraId="59A85844" w14:textId="4E424C85" w:rsidR="009E6619" w:rsidRDefault="009E6619" w:rsidP="009E6619">
      <w:pPr>
        <w:pStyle w:val="Cita"/>
        <w:rPr>
          <w:i w:val="0"/>
          <w:iCs w:val="0"/>
          <w:sz w:val="24"/>
          <w:szCs w:val="24"/>
        </w:rPr>
      </w:pPr>
      <w:r w:rsidRPr="009E6619">
        <w:rPr>
          <w:i w:val="0"/>
          <w:iCs w:val="0"/>
          <w:sz w:val="24"/>
          <w:szCs w:val="24"/>
        </w:rPr>
        <w:t>Feature</w:t>
      </w:r>
      <w:r>
        <w:rPr>
          <w:i w:val="0"/>
          <w:iCs w:val="0"/>
          <w:sz w:val="24"/>
          <w:szCs w:val="24"/>
        </w:rPr>
        <w:t xml:space="preserve"> 2.2</w:t>
      </w:r>
      <w:r w:rsidRPr="009E6619">
        <w:rPr>
          <w:i w:val="0"/>
          <w:iCs w:val="0"/>
          <w:sz w:val="24"/>
          <w:szCs w:val="24"/>
        </w:rPr>
        <w:t>:</w:t>
      </w:r>
      <w:r>
        <w:rPr>
          <w:i w:val="0"/>
          <w:iCs w:val="0"/>
          <w:sz w:val="24"/>
          <w:szCs w:val="24"/>
        </w:rPr>
        <w:t xml:space="preserve"> Administración del menú</w:t>
      </w:r>
    </w:p>
    <w:p w14:paraId="332A2B4B" w14:textId="77777777" w:rsidR="009E6619" w:rsidRPr="009E6619" w:rsidRDefault="009E6619" w:rsidP="009E6619"/>
    <w:tbl>
      <w:tblPr>
        <w:tblStyle w:val="Tabladecuadrcula4"/>
        <w:tblW w:w="4948" w:type="pct"/>
        <w:tblLook w:val="0680" w:firstRow="0" w:lastRow="0" w:firstColumn="1" w:lastColumn="0" w:noHBand="1" w:noVBand="1"/>
        <w:tblDescription w:val="Tabla de contenido"/>
      </w:tblPr>
      <w:tblGrid>
        <w:gridCol w:w="1695"/>
        <w:gridCol w:w="7797"/>
      </w:tblGrid>
      <w:tr w:rsidR="00804652" w:rsidRPr="00871B2E" w14:paraId="0B953D66" w14:textId="77777777" w:rsidTr="00287CF3">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3D6FF84B" w14:textId="46DCB06E" w:rsidR="00804652" w:rsidRPr="00871B2E" w:rsidRDefault="00804652" w:rsidP="00287CF3">
            <w:pPr>
              <w:spacing w:before="100"/>
              <w:jc w:val="center"/>
              <w:rPr>
                <w:color w:val="FFDF6A" w:themeColor="accent1" w:themeTint="99"/>
              </w:rPr>
            </w:pPr>
            <w:r w:rsidRPr="00804652">
              <w:rPr>
                <w:color w:val="FFDF6A" w:themeColor="accent1" w:themeTint="99"/>
                <w:lang w:bidi="es-ES"/>
              </w:rPr>
              <w:t>HU_</w:t>
            </w:r>
            <w:r w:rsidR="00607497">
              <w:rPr>
                <w:color w:val="FFDF6A" w:themeColor="accent1" w:themeTint="99"/>
                <w:lang w:bidi="es-ES"/>
              </w:rPr>
              <w:t>2.2.1</w:t>
            </w:r>
            <w:r w:rsidRPr="00804652">
              <w:rPr>
                <w:color w:val="FFDF6A" w:themeColor="accent1" w:themeTint="99"/>
                <w:lang w:bidi="es-ES"/>
              </w:rPr>
              <w:t>: Administrar el Menú</w:t>
            </w:r>
          </w:p>
        </w:tc>
      </w:tr>
      <w:tr w:rsidR="00804652" w:rsidRPr="004C0AD1" w14:paraId="69F22DC2"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776137F6" w14:textId="77777777" w:rsidR="00804652" w:rsidRPr="0039207B" w:rsidRDefault="00804652" w:rsidP="00287CF3">
            <w:pPr>
              <w:rPr>
                <w:color w:val="auto"/>
              </w:rPr>
            </w:pPr>
            <w:r w:rsidRPr="0039207B">
              <w:rPr>
                <w:color w:val="auto"/>
              </w:rPr>
              <w:t>Como</w:t>
            </w:r>
          </w:p>
        </w:tc>
        <w:tc>
          <w:tcPr>
            <w:tcW w:w="4107" w:type="pct"/>
          </w:tcPr>
          <w:p w14:paraId="67ACC443" w14:textId="0C670070" w:rsidR="00804652" w:rsidRPr="004C0AD1" w:rsidRDefault="009E6619" w:rsidP="00287CF3">
            <w:pPr>
              <w:cnfStyle w:val="000000000000" w:firstRow="0" w:lastRow="0" w:firstColumn="0" w:lastColumn="0" w:oddVBand="0" w:evenVBand="0" w:oddHBand="0" w:evenHBand="0" w:firstRowFirstColumn="0" w:firstRowLastColumn="0" w:lastRowFirstColumn="0" w:lastRowLastColumn="0"/>
            </w:pPr>
            <w:r w:rsidRPr="00804652">
              <w:t>A</w:t>
            </w:r>
            <w:r w:rsidR="00804652" w:rsidRPr="00804652">
              <w:t>dministrador</w:t>
            </w:r>
          </w:p>
        </w:tc>
      </w:tr>
      <w:tr w:rsidR="00804652" w:rsidRPr="004C0AD1" w14:paraId="568FDEE5"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0AD24924" w14:textId="77777777" w:rsidR="00804652" w:rsidRPr="0039207B" w:rsidRDefault="00804652" w:rsidP="00287CF3">
            <w:pPr>
              <w:rPr>
                <w:color w:val="auto"/>
              </w:rPr>
            </w:pPr>
            <w:r w:rsidRPr="0039207B">
              <w:rPr>
                <w:color w:val="auto"/>
              </w:rPr>
              <w:t>Quiero</w:t>
            </w:r>
          </w:p>
        </w:tc>
        <w:tc>
          <w:tcPr>
            <w:tcW w:w="4107" w:type="pct"/>
          </w:tcPr>
          <w:p w14:paraId="404C9F81" w14:textId="6AB38065" w:rsidR="00804652" w:rsidRPr="004C0AD1" w:rsidRDefault="00804652" w:rsidP="00287CF3">
            <w:pPr>
              <w:cnfStyle w:val="000000000000" w:firstRow="0" w:lastRow="0" w:firstColumn="0" w:lastColumn="0" w:oddVBand="0" w:evenVBand="0" w:oddHBand="0" w:evenHBand="0" w:firstRowFirstColumn="0" w:firstRowLastColumn="0" w:lastRowFirstColumn="0" w:lastRowLastColumn="0"/>
            </w:pPr>
            <w:r w:rsidRPr="00804652">
              <w:t>poder agregar, editar o eliminar platillos</w:t>
            </w:r>
          </w:p>
        </w:tc>
      </w:tr>
      <w:tr w:rsidR="00804652" w:rsidRPr="004C0AD1" w14:paraId="675AF138"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6866D885" w14:textId="77777777" w:rsidR="00804652" w:rsidRPr="0039207B" w:rsidRDefault="00804652" w:rsidP="00287CF3">
            <w:pPr>
              <w:rPr>
                <w:color w:val="auto"/>
              </w:rPr>
            </w:pPr>
            <w:r w:rsidRPr="0039207B">
              <w:rPr>
                <w:color w:val="auto"/>
              </w:rPr>
              <w:t>Para</w:t>
            </w:r>
          </w:p>
        </w:tc>
        <w:tc>
          <w:tcPr>
            <w:tcW w:w="4107" w:type="pct"/>
          </w:tcPr>
          <w:p w14:paraId="4C8D64A5" w14:textId="5A1FDC00" w:rsidR="00804652" w:rsidRPr="004C0AD1" w:rsidRDefault="00804652" w:rsidP="00287CF3">
            <w:pPr>
              <w:cnfStyle w:val="000000000000" w:firstRow="0" w:lastRow="0" w:firstColumn="0" w:lastColumn="0" w:oddVBand="0" w:evenVBand="0" w:oddHBand="0" w:evenHBand="0" w:firstRowFirstColumn="0" w:firstRowLastColumn="0" w:lastRowFirstColumn="0" w:lastRowLastColumn="0"/>
            </w:pPr>
            <w:r w:rsidRPr="00804652">
              <w:t>mantener el menú actualizado</w:t>
            </w:r>
          </w:p>
        </w:tc>
      </w:tr>
      <w:tr w:rsidR="00804652" w:rsidRPr="004C0AD1" w14:paraId="36334F21" w14:textId="77777777" w:rsidTr="00287CF3">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26E4E509" w14:textId="77777777" w:rsidR="00804652" w:rsidRPr="0039207B" w:rsidRDefault="00804652" w:rsidP="00287CF3">
            <w:pPr>
              <w:rPr>
                <w:color w:val="auto"/>
                <w:sz w:val="10"/>
                <w:szCs w:val="10"/>
              </w:rPr>
            </w:pPr>
          </w:p>
        </w:tc>
      </w:tr>
      <w:tr w:rsidR="00804652" w:rsidRPr="004C0AD1" w14:paraId="3FA30520" w14:textId="77777777" w:rsidTr="00287CF3">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696F7C0E" w14:textId="77777777" w:rsidR="00804652" w:rsidRPr="0039207B" w:rsidRDefault="00804652" w:rsidP="00287CF3">
            <w:pPr>
              <w:rPr>
                <w:color w:val="auto"/>
              </w:rPr>
            </w:pPr>
            <w:r w:rsidRPr="0039207B">
              <w:rPr>
                <w:color w:val="auto"/>
              </w:rPr>
              <w:t>Criterios de aceptación</w:t>
            </w:r>
          </w:p>
        </w:tc>
        <w:tc>
          <w:tcPr>
            <w:tcW w:w="4107" w:type="pct"/>
          </w:tcPr>
          <w:p w14:paraId="19BF307B" w14:textId="77777777" w:rsidR="00804652" w:rsidRDefault="00804652">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t>Debe existir una interfaz para crear, modificar o eliminar platillos.</w:t>
            </w:r>
          </w:p>
          <w:p w14:paraId="56B3AD6F" w14:textId="77777777" w:rsidR="00804652" w:rsidRDefault="00804652">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t>Cada acción debe actualizarse en tiempo real en la vista pública del menú.</w:t>
            </w:r>
          </w:p>
          <w:p w14:paraId="7F24BE3C" w14:textId="4611517E" w:rsidR="00804652" w:rsidRPr="004C0AD1" w:rsidRDefault="00804652">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t>Se debe confirmar visualmente que cada operación fue realizada con éxito.</w:t>
            </w:r>
          </w:p>
        </w:tc>
      </w:tr>
    </w:tbl>
    <w:p w14:paraId="6C0863E1" w14:textId="77777777" w:rsidR="00804652" w:rsidRDefault="00804652" w:rsidP="00804652"/>
    <w:p w14:paraId="15CB96D7" w14:textId="77777777" w:rsidR="00804652" w:rsidRDefault="00804652" w:rsidP="00804652"/>
    <w:p w14:paraId="7D3D44A5" w14:textId="77777777" w:rsidR="00804652" w:rsidRDefault="00804652" w:rsidP="00804652"/>
    <w:p w14:paraId="5F691F53" w14:textId="77777777" w:rsidR="00804652" w:rsidRDefault="00804652" w:rsidP="00804652"/>
    <w:p w14:paraId="5DD23958" w14:textId="77777777" w:rsidR="00804652" w:rsidRDefault="00804652" w:rsidP="00804652"/>
    <w:p w14:paraId="397C15F2" w14:textId="77777777" w:rsidR="00804652" w:rsidRDefault="00804652" w:rsidP="00804652"/>
    <w:p w14:paraId="5A96C440" w14:textId="77777777" w:rsidR="009E6619" w:rsidRDefault="009E6619" w:rsidP="00804652"/>
    <w:p w14:paraId="7566EE9D" w14:textId="77777777" w:rsidR="009E6619" w:rsidRPr="0039207B" w:rsidRDefault="009E6619" w:rsidP="00804652"/>
    <w:p w14:paraId="708B1A7C" w14:textId="77348033" w:rsidR="009E6619" w:rsidRDefault="009E6619" w:rsidP="009E6619">
      <w:pPr>
        <w:pStyle w:val="Cita"/>
        <w:rPr>
          <w:i w:val="0"/>
          <w:iCs w:val="0"/>
          <w:sz w:val="24"/>
          <w:szCs w:val="24"/>
        </w:rPr>
      </w:pPr>
      <w:r w:rsidRPr="009E6619">
        <w:rPr>
          <w:i w:val="0"/>
          <w:iCs w:val="0"/>
          <w:sz w:val="24"/>
          <w:szCs w:val="24"/>
        </w:rPr>
        <w:lastRenderedPageBreak/>
        <w:t>Feature</w:t>
      </w:r>
      <w:r>
        <w:rPr>
          <w:i w:val="0"/>
          <w:iCs w:val="0"/>
          <w:sz w:val="24"/>
          <w:szCs w:val="24"/>
        </w:rPr>
        <w:t xml:space="preserve"> 2.3</w:t>
      </w:r>
      <w:r w:rsidRPr="009E6619">
        <w:rPr>
          <w:i w:val="0"/>
          <w:iCs w:val="0"/>
          <w:sz w:val="24"/>
          <w:szCs w:val="24"/>
        </w:rPr>
        <w:t>:</w:t>
      </w:r>
      <w:r>
        <w:rPr>
          <w:i w:val="0"/>
          <w:iCs w:val="0"/>
          <w:sz w:val="24"/>
          <w:szCs w:val="24"/>
        </w:rPr>
        <w:t xml:space="preserve"> Gestión de reservas</w:t>
      </w:r>
    </w:p>
    <w:p w14:paraId="35FAFA74" w14:textId="77777777" w:rsidR="00A62399" w:rsidRPr="00A62399" w:rsidRDefault="00A62399" w:rsidP="00A62399"/>
    <w:tbl>
      <w:tblPr>
        <w:tblStyle w:val="Tabladecuadrcula4"/>
        <w:tblW w:w="4948" w:type="pct"/>
        <w:tblLook w:val="0680" w:firstRow="0" w:lastRow="0" w:firstColumn="1" w:lastColumn="0" w:noHBand="1" w:noVBand="1"/>
        <w:tblDescription w:val="Tabla de contenido"/>
      </w:tblPr>
      <w:tblGrid>
        <w:gridCol w:w="1695"/>
        <w:gridCol w:w="7797"/>
      </w:tblGrid>
      <w:tr w:rsidR="00804652" w:rsidRPr="00871B2E" w14:paraId="3BB35855" w14:textId="77777777" w:rsidTr="00287CF3">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0F4A97EF" w14:textId="11CE4E5F" w:rsidR="00804652" w:rsidRPr="00871B2E" w:rsidRDefault="00804652" w:rsidP="00287CF3">
            <w:pPr>
              <w:spacing w:before="100"/>
              <w:jc w:val="center"/>
              <w:rPr>
                <w:color w:val="FFDF6A" w:themeColor="accent1" w:themeTint="99"/>
              </w:rPr>
            </w:pPr>
            <w:r w:rsidRPr="00804652">
              <w:rPr>
                <w:color w:val="FFDF6A" w:themeColor="accent1" w:themeTint="99"/>
                <w:lang w:bidi="es-ES"/>
              </w:rPr>
              <w:t>HU_</w:t>
            </w:r>
            <w:r w:rsidR="00607497">
              <w:rPr>
                <w:color w:val="FFDF6A" w:themeColor="accent1" w:themeTint="99"/>
                <w:lang w:bidi="es-ES"/>
              </w:rPr>
              <w:t>2.3.1</w:t>
            </w:r>
            <w:r w:rsidRPr="00804652">
              <w:rPr>
                <w:color w:val="FFDF6A" w:themeColor="accent1" w:themeTint="99"/>
                <w:lang w:bidi="es-ES"/>
              </w:rPr>
              <w:t>: Gestionar Reservas</w:t>
            </w:r>
          </w:p>
        </w:tc>
      </w:tr>
      <w:tr w:rsidR="00804652" w:rsidRPr="004C0AD1" w14:paraId="18E01D40"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6A508AAB" w14:textId="77777777" w:rsidR="00804652" w:rsidRPr="0039207B" w:rsidRDefault="00804652" w:rsidP="00287CF3">
            <w:pPr>
              <w:rPr>
                <w:color w:val="auto"/>
              </w:rPr>
            </w:pPr>
            <w:r w:rsidRPr="0039207B">
              <w:rPr>
                <w:color w:val="auto"/>
              </w:rPr>
              <w:t>Como</w:t>
            </w:r>
          </w:p>
        </w:tc>
        <w:tc>
          <w:tcPr>
            <w:tcW w:w="4107" w:type="pct"/>
          </w:tcPr>
          <w:p w14:paraId="2EE4C180" w14:textId="1EF31335" w:rsidR="00804652" w:rsidRPr="004C0AD1" w:rsidRDefault="009E6619" w:rsidP="00287CF3">
            <w:pPr>
              <w:cnfStyle w:val="000000000000" w:firstRow="0" w:lastRow="0" w:firstColumn="0" w:lastColumn="0" w:oddVBand="0" w:evenVBand="0" w:oddHBand="0" w:evenHBand="0" w:firstRowFirstColumn="0" w:firstRowLastColumn="0" w:lastRowFirstColumn="0" w:lastRowLastColumn="0"/>
            </w:pPr>
            <w:r w:rsidRPr="00804652">
              <w:t>A</w:t>
            </w:r>
            <w:r w:rsidR="00804652" w:rsidRPr="00804652">
              <w:t>dministrador</w:t>
            </w:r>
          </w:p>
        </w:tc>
      </w:tr>
      <w:tr w:rsidR="00804652" w:rsidRPr="004C0AD1" w14:paraId="663D1866"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68CEDA3E" w14:textId="77777777" w:rsidR="00804652" w:rsidRPr="0039207B" w:rsidRDefault="00804652" w:rsidP="00287CF3">
            <w:pPr>
              <w:rPr>
                <w:color w:val="auto"/>
              </w:rPr>
            </w:pPr>
            <w:r w:rsidRPr="0039207B">
              <w:rPr>
                <w:color w:val="auto"/>
              </w:rPr>
              <w:t>Quiero</w:t>
            </w:r>
          </w:p>
        </w:tc>
        <w:tc>
          <w:tcPr>
            <w:tcW w:w="4107" w:type="pct"/>
          </w:tcPr>
          <w:p w14:paraId="62976CFD" w14:textId="5F661BB5" w:rsidR="00804652" w:rsidRPr="004C0AD1" w:rsidRDefault="00804652" w:rsidP="00287CF3">
            <w:pPr>
              <w:cnfStyle w:val="000000000000" w:firstRow="0" w:lastRow="0" w:firstColumn="0" w:lastColumn="0" w:oddVBand="0" w:evenVBand="0" w:oddHBand="0" w:evenHBand="0" w:firstRowFirstColumn="0" w:firstRowLastColumn="0" w:lastRowFirstColumn="0" w:lastRowLastColumn="0"/>
            </w:pPr>
            <w:r w:rsidRPr="00804652">
              <w:t>ver todas las reservas realizadas por los usuarios</w:t>
            </w:r>
          </w:p>
        </w:tc>
      </w:tr>
      <w:tr w:rsidR="00804652" w:rsidRPr="004C0AD1" w14:paraId="057F4D10" w14:textId="77777777" w:rsidTr="00287CF3">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50DDEFDF" w14:textId="77777777" w:rsidR="00804652" w:rsidRPr="0039207B" w:rsidRDefault="00804652" w:rsidP="00287CF3">
            <w:pPr>
              <w:rPr>
                <w:color w:val="auto"/>
              </w:rPr>
            </w:pPr>
            <w:r w:rsidRPr="0039207B">
              <w:rPr>
                <w:color w:val="auto"/>
              </w:rPr>
              <w:t>Para</w:t>
            </w:r>
          </w:p>
        </w:tc>
        <w:tc>
          <w:tcPr>
            <w:tcW w:w="4107" w:type="pct"/>
          </w:tcPr>
          <w:p w14:paraId="6D4830A6" w14:textId="7E4D4421" w:rsidR="00804652" w:rsidRPr="004C0AD1" w:rsidRDefault="00804652" w:rsidP="00287CF3">
            <w:pPr>
              <w:cnfStyle w:val="000000000000" w:firstRow="0" w:lastRow="0" w:firstColumn="0" w:lastColumn="0" w:oddVBand="0" w:evenVBand="0" w:oddHBand="0" w:evenHBand="0" w:firstRowFirstColumn="0" w:firstRowLastColumn="0" w:lastRowFirstColumn="0" w:lastRowLastColumn="0"/>
            </w:pPr>
            <w:r w:rsidRPr="00804652">
              <w:t>confirmarlas o eliminarlas según disponibilidad</w:t>
            </w:r>
          </w:p>
        </w:tc>
      </w:tr>
      <w:tr w:rsidR="00804652" w:rsidRPr="004C0AD1" w14:paraId="6F9495D7" w14:textId="77777777" w:rsidTr="00287CF3">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7FBC22EB" w14:textId="77777777" w:rsidR="00804652" w:rsidRPr="0039207B" w:rsidRDefault="00804652" w:rsidP="00287CF3">
            <w:pPr>
              <w:rPr>
                <w:color w:val="auto"/>
                <w:sz w:val="10"/>
                <w:szCs w:val="10"/>
              </w:rPr>
            </w:pPr>
          </w:p>
        </w:tc>
      </w:tr>
      <w:tr w:rsidR="00804652" w:rsidRPr="004C0AD1" w14:paraId="2BC9E3F7" w14:textId="77777777" w:rsidTr="00287CF3">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32455EB4" w14:textId="77777777" w:rsidR="00804652" w:rsidRPr="0039207B" w:rsidRDefault="00804652" w:rsidP="00287CF3">
            <w:pPr>
              <w:rPr>
                <w:color w:val="auto"/>
              </w:rPr>
            </w:pPr>
            <w:r w:rsidRPr="0039207B">
              <w:rPr>
                <w:color w:val="auto"/>
              </w:rPr>
              <w:t>Criterios de aceptación</w:t>
            </w:r>
          </w:p>
        </w:tc>
        <w:tc>
          <w:tcPr>
            <w:tcW w:w="4107" w:type="pct"/>
          </w:tcPr>
          <w:p w14:paraId="12CF923F" w14:textId="77777777" w:rsidR="00804652" w:rsidRDefault="00804652">
            <w:pPr>
              <w:pStyle w:val="Prrafodelista"/>
              <w:numPr>
                <w:ilvl w:val="0"/>
                <w:numId w:val="9"/>
              </w:numPr>
              <w:cnfStyle w:val="000000000000" w:firstRow="0" w:lastRow="0" w:firstColumn="0" w:lastColumn="0" w:oddVBand="0" w:evenVBand="0" w:oddHBand="0" w:evenHBand="0" w:firstRowFirstColumn="0" w:firstRowLastColumn="0" w:lastRowFirstColumn="0" w:lastRowLastColumn="0"/>
            </w:pPr>
            <w:r>
              <w:t>Las reservas deben mostrarse en una lista con sus respectivos datos (nombre, fecha, hora, número de personas).</w:t>
            </w:r>
          </w:p>
          <w:p w14:paraId="402A3029" w14:textId="77777777" w:rsidR="00804652" w:rsidRDefault="00804652">
            <w:pPr>
              <w:pStyle w:val="Prrafodelista"/>
              <w:numPr>
                <w:ilvl w:val="0"/>
                <w:numId w:val="9"/>
              </w:numPr>
              <w:cnfStyle w:val="000000000000" w:firstRow="0" w:lastRow="0" w:firstColumn="0" w:lastColumn="0" w:oddVBand="0" w:evenVBand="0" w:oddHBand="0" w:evenHBand="0" w:firstRowFirstColumn="0" w:firstRowLastColumn="0" w:lastRowFirstColumn="0" w:lastRowLastColumn="0"/>
            </w:pPr>
            <w:r>
              <w:t>El administrador debe poder confirmarlas o eliminarlas.</w:t>
            </w:r>
          </w:p>
          <w:p w14:paraId="2B27AAA2" w14:textId="3827A1E8" w:rsidR="00804652" w:rsidRPr="004C0AD1" w:rsidRDefault="00804652">
            <w:pPr>
              <w:pStyle w:val="Prrafodelista"/>
              <w:numPr>
                <w:ilvl w:val="0"/>
                <w:numId w:val="9"/>
              </w:numPr>
              <w:cnfStyle w:val="000000000000" w:firstRow="0" w:lastRow="0" w:firstColumn="0" w:lastColumn="0" w:oddVBand="0" w:evenVBand="0" w:oddHBand="0" w:evenHBand="0" w:firstRowFirstColumn="0" w:firstRowLastColumn="0" w:lastRowFirstColumn="0" w:lastRowLastColumn="0"/>
            </w:pPr>
            <w:r>
              <w:t>Las acciones deben reflejarse en el estado de la reserva.</w:t>
            </w:r>
          </w:p>
        </w:tc>
      </w:tr>
    </w:tbl>
    <w:p w14:paraId="7B3B4FC5" w14:textId="77777777" w:rsidR="00804652" w:rsidRDefault="00804652" w:rsidP="00804652"/>
    <w:p w14:paraId="0CF67240" w14:textId="77777777" w:rsidR="00B415A9" w:rsidRPr="0039207B" w:rsidRDefault="00B415A9" w:rsidP="00804652"/>
    <w:p w14:paraId="5C7204BA" w14:textId="595B79FC" w:rsidR="009E6619" w:rsidRPr="00B415A9" w:rsidRDefault="009E6619" w:rsidP="00B415A9">
      <w:pPr>
        <w:rPr>
          <w:rFonts w:asciiTheme="majorHAnsi" w:hAnsiTheme="majorHAnsi"/>
          <w:b/>
          <w:bCs/>
          <w:sz w:val="28"/>
          <w:szCs w:val="28"/>
          <w:lang w:bidi="es-ES"/>
        </w:rPr>
      </w:pPr>
      <w:r w:rsidRPr="00B415A9">
        <w:rPr>
          <w:rFonts w:asciiTheme="majorHAnsi" w:hAnsiTheme="majorHAnsi"/>
          <w:b/>
          <w:bCs/>
          <w:sz w:val="28"/>
          <w:szCs w:val="28"/>
          <w:lang w:bidi="es-ES"/>
        </w:rPr>
        <w:t>EPIC #3: Requerimientos técnicos, Backend</w:t>
      </w:r>
    </w:p>
    <w:p w14:paraId="1D2C4A2F" w14:textId="7A5AD5F5" w:rsidR="009E6619" w:rsidRPr="009E6619" w:rsidRDefault="009E6619" w:rsidP="009E6619">
      <w:pPr>
        <w:pStyle w:val="Cita"/>
        <w:rPr>
          <w:i w:val="0"/>
          <w:iCs w:val="0"/>
          <w:sz w:val="24"/>
          <w:szCs w:val="24"/>
        </w:rPr>
      </w:pPr>
      <w:r w:rsidRPr="009E6619">
        <w:rPr>
          <w:i w:val="0"/>
          <w:iCs w:val="0"/>
          <w:sz w:val="24"/>
          <w:szCs w:val="24"/>
        </w:rPr>
        <w:t>Feature</w:t>
      </w:r>
      <w:r>
        <w:rPr>
          <w:i w:val="0"/>
          <w:iCs w:val="0"/>
          <w:sz w:val="24"/>
          <w:szCs w:val="24"/>
        </w:rPr>
        <w:t xml:space="preserve"> 3.1</w:t>
      </w:r>
      <w:r w:rsidRPr="009E6619">
        <w:rPr>
          <w:i w:val="0"/>
          <w:iCs w:val="0"/>
          <w:sz w:val="24"/>
          <w:szCs w:val="24"/>
        </w:rPr>
        <w:t>:</w:t>
      </w:r>
      <w:r>
        <w:rPr>
          <w:i w:val="0"/>
          <w:iCs w:val="0"/>
          <w:sz w:val="24"/>
          <w:szCs w:val="24"/>
        </w:rPr>
        <w:t xml:space="preserve"> Autenticación</w:t>
      </w:r>
    </w:p>
    <w:p w14:paraId="4726B528" w14:textId="77777777" w:rsidR="009E6619" w:rsidRPr="009E6619" w:rsidRDefault="009E6619" w:rsidP="009E6619"/>
    <w:tbl>
      <w:tblPr>
        <w:tblStyle w:val="Tabladecuadrcula4"/>
        <w:tblW w:w="4948" w:type="pct"/>
        <w:tblLook w:val="0680" w:firstRow="0" w:lastRow="0" w:firstColumn="1" w:lastColumn="0" w:noHBand="1" w:noVBand="1"/>
        <w:tblDescription w:val="Tabla de contenido"/>
      </w:tblPr>
      <w:tblGrid>
        <w:gridCol w:w="1695"/>
        <w:gridCol w:w="7797"/>
      </w:tblGrid>
      <w:tr w:rsidR="009E6619" w:rsidRPr="00871B2E" w14:paraId="37877484" w14:textId="77777777" w:rsidTr="00E907A6">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33008F55" w14:textId="30FB2636" w:rsidR="009E6619" w:rsidRPr="00871B2E" w:rsidRDefault="009E6619" w:rsidP="00E907A6">
            <w:pPr>
              <w:spacing w:before="100"/>
              <w:jc w:val="center"/>
              <w:rPr>
                <w:color w:val="FFDF6A" w:themeColor="accent1" w:themeTint="99"/>
              </w:rPr>
            </w:pPr>
            <w:r>
              <w:rPr>
                <w:color w:val="FFDF6A" w:themeColor="accent1" w:themeTint="99"/>
                <w:lang w:bidi="es-ES"/>
              </w:rPr>
              <w:t>H</w:t>
            </w:r>
            <w:r w:rsidRPr="00804652">
              <w:rPr>
                <w:color w:val="FFDF6A" w:themeColor="accent1" w:themeTint="99"/>
                <w:lang w:bidi="es-ES"/>
              </w:rPr>
              <w:t>U_</w:t>
            </w:r>
            <w:r w:rsidR="00607497">
              <w:rPr>
                <w:color w:val="FFDF6A" w:themeColor="accent1" w:themeTint="99"/>
                <w:lang w:bidi="es-ES"/>
              </w:rPr>
              <w:t>3.1.1</w:t>
            </w:r>
            <w:r w:rsidRPr="00804652">
              <w:rPr>
                <w:color w:val="FFDF6A" w:themeColor="accent1" w:themeTint="99"/>
                <w:lang w:bidi="es-ES"/>
              </w:rPr>
              <w:t>: Iniciar sesión como Administrador</w:t>
            </w:r>
          </w:p>
        </w:tc>
      </w:tr>
      <w:tr w:rsidR="009E6619" w:rsidRPr="004C0AD1" w14:paraId="4CB602D0" w14:textId="77777777" w:rsidTr="00E907A6">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628DAE1D" w14:textId="77777777" w:rsidR="009E6619" w:rsidRPr="0039207B" w:rsidRDefault="009E6619" w:rsidP="00E907A6">
            <w:pPr>
              <w:rPr>
                <w:color w:val="auto"/>
              </w:rPr>
            </w:pPr>
            <w:r w:rsidRPr="0039207B">
              <w:rPr>
                <w:color w:val="auto"/>
              </w:rPr>
              <w:t>Como</w:t>
            </w:r>
          </w:p>
        </w:tc>
        <w:tc>
          <w:tcPr>
            <w:tcW w:w="4107" w:type="pct"/>
          </w:tcPr>
          <w:p w14:paraId="705D7748" w14:textId="364B045F" w:rsidR="009E6619" w:rsidRPr="004C0AD1" w:rsidRDefault="00607497" w:rsidP="00E907A6">
            <w:pPr>
              <w:cnfStyle w:val="000000000000" w:firstRow="0" w:lastRow="0" w:firstColumn="0" w:lastColumn="0" w:oddVBand="0" w:evenVBand="0" w:oddHBand="0" w:evenHBand="0" w:firstRowFirstColumn="0" w:firstRowLastColumn="0" w:lastRowFirstColumn="0" w:lastRowLastColumn="0"/>
            </w:pPr>
            <w:r>
              <w:rPr>
                <w:lang w:val="es-CR"/>
              </w:rPr>
              <w:t>Backend</w:t>
            </w:r>
          </w:p>
        </w:tc>
      </w:tr>
      <w:tr w:rsidR="009E6619" w:rsidRPr="004C0AD1" w14:paraId="42E2F965" w14:textId="77777777" w:rsidTr="00E907A6">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7D96B090" w14:textId="77777777" w:rsidR="009E6619" w:rsidRPr="0039207B" w:rsidRDefault="009E6619" w:rsidP="00E907A6">
            <w:pPr>
              <w:rPr>
                <w:color w:val="auto"/>
              </w:rPr>
            </w:pPr>
            <w:r w:rsidRPr="0039207B">
              <w:rPr>
                <w:color w:val="auto"/>
              </w:rPr>
              <w:t>Quiero</w:t>
            </w:r>
          </w:p>
        </w:tc>
        <w:tc>
          <w:tcPr>
            <w:tcW w:w="4107" w:type="pct"/>
          </w:tcPr>
          <w:p w14:paraId="19007DB3" w14:textId="15E13B92" w:rsidR="009E6619" w:rsidRPr="004C0AD1" w:rsidRDefault="00607497" w:rsidP="00E907A6">
            <w:pPr>
              <w:cnfStyle w:val="000000000000" w:firstRow="0" w:lastRow="0" w:firstColumn="0" w:lastColumn="0" w:oddVBand="0" w:evenVBand="0" w:oddHBand="0" w:evenHBand="0" w:firstRowFirstColumn="0" w:firstRowLastColumn="0" w:lastRowFirstColumn="0" w:lastRowLastColumn="0"/>
            </w:pPr>
            <w:r>
              <w:rPr>
                <w:lang w:val="es-CR"/>
              </w:rPr>
              <w:t>Implementar un modelo de autenticación segura</w:t>
            </w:r>
          </w:p>
        </w:tc>
      </w:tr>
      <w:tr w:rsidR="009E6619" w:rsidRPr="004C0AD1" w14:paraId="16650BE3" w14:textId="77777777" w:rsidTr="00E907A6">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18866878" w14:textId="77777777" w:rsidR="009E6619" w:rsidRPr="0039207B" w:rsidRDefault="009E6619" w:rsidP="00E907A6">
            <w:pPr>
              <w:rPr>
                <w:color w:val="auto"/>
              </w:rPr>
            </w:pPr>
            <w:r w:rsidRPr="0039207B">
              <w:rPr>
                <w:color w:val="auto"/>
              </w:rPr>
              <w:t>Para</w:t>
            </w:r>
          </w:p>
        </w:tc>
        <w:tc>
          <w:tcPr>
            <w:tcW w:w="4107" w:type="pct"/>
          </w:tcPr>
          <w:p w14:paraId="77626FB9" w14:textId="64F9F46B" w:rsidR="009E6619" w:rsidRPr="004C0AD1" w:rsidRDefault="00607497" w:rsidP="00E907A6">
            <w:pPr>
              <w:cnfStyle w:val="000000000000" w:firstRow="0" w:lastRow="0" w:firstColumn="0" w:lastColumn="0" w:oddVBand="0" w:evenVBand="0" w:oddHBand="0" w:evenHBand="0" w:firstRowFirstColumn="0" w:firstRowLastColumn="0" w:lastRowFirstColumn="0" w:lastRowLastColumn="0"/>
            </w:pPr>
            <w:r>
              <w:t>Permitir el acceso seguro a usuarios con rol de administrador</w:t>
            </w:r>
          </w:p>
        </w:tc>
      </w:tr>
      <w:tr w:rsidR="009E6619" w:rsidRPr="004C0AD1" w14:paraId="50BEEB14" w14:textId="77777777" w:rsidTr="00E907A6">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3D85CAB9" w14:textId="77777777" w:rsidR="009E6619" w:rsidRPr="0039207B" w:rsidRDefault="009E6619" w:rsidP="00E907A6">
            <w:pPr>
              <w:rPr>
                <w:color w:val="auto"/>
                <w:sz w:val="10"/>
                <w:szCs w:val="10"/>
              </w:rPr>
            </w:pPr>
          </w:p>
        </w:tc>
      </w:tr>
      <w:tr w:rsidR="009E6619" w:rsidRPr="004C0AD1" w14:paraId="5723BE80" w14:textId="77777777" w:rsidTr="00E907A6">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474D503B" w14:textId="77777777" w:rsidR="009E6619" w:rsidRPr="0039207B" w:rsidRDefault="009E6619" w:rsidP="00E907A6">
            <w:pPr>
              <w:rPr>
                <w:color w:val="auto"/>
              </w:rPr>
            </w:pPr>
            <w:r w:rsidRPr="0039207B">
              <w:rPr>
                <w:color w:val="auto"/>
              </w:rPr>
              <w:t>Criterios de aceptación</w:t>
            </w:r>
          </w:p>
        </w:tc>
        <w:tc>
          <w:tcPr>
            <w:tcW w:w="4107" w:type="pct"/>
          </w:tcPr>
          <w:p w14:paraId="628AE02F" w14:textId="77777777" w:rsidR="009E6619" w:rsidRDefault="0060749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t>Para ingresar al módulo administrador del sitio el usuario debe contar con el rol de administrador</w:t>
            </w:r>
          </w:p>
          <w:p w14:paraId="7646276E" w14:textId="77777777" w:rsidR="00607497" w:rsidRDefault="0060749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t>El backend debe validar el ingreso con credenciales válidas</w:t>
            </w:r>
          </w:p>
          <w:p w14:paraId="36C24D7E" w14:textId="7230BCB4" w:rsidR="00607497" w:rsidRPr="004C0AD1" w:rsidRDefault="0060749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t>El backend debe rechazar el ingreso a usuarios no registrados como administradores o que ingresen credenciales incorrectas</w:t>
            </w:r>
          </w:p>
        </w:tc>
      </w:tr>
    </w:tbl>
    <w:p w14:paraId="2C5204B7" w14:textId="4497FA14" w:rsidR="00A62399" w:rsidRDefault="00A62399" w:rsidP="0039207B"/>
    <w:p w14:paraId="5F35D93F" w14:textId="77777777" w:rsidR="00A62399" w:rsidRDefault="00A62399" w:rsidP="0039207B"/>
    <w:p w14:paraId="2C778033" w14:textId="77777777" w:rsidR="00A62399" w:rsidRDefault="00A62399" w:rsidP="0039207B"/>
    <w:p w14:paraId="1BC5B9AA" w14:textId="77777777" w:rsidR="00A62399" w:rsidRDefault="00A62399" w:rsidP="0039207B"/>
    <w:p w14:paraId="73CB4E91" w14:textId="77777777" w:rsidR="00A62399" w:rsidRDefault="00A62399" w:rsidP="0039207B"/>
    <w:p w14:paraId="51933106" w14:textId="77777777" w:rsidR="00A62399" w:rsidRDefault="00A62399" w:rsidP="0039207B"/>
    <w:p w14:paraId="3EAFBCFB" w14:textId="77777777" w:rsidR="00A62399" w:rsidRDefault="00A62399" w:rsidP="0039207B"/>
    <w:p w14:paraId="35D617B4" w14:textId="77777777" w:rsidR="00A62399" w:rsidRDefault="00A62399" w:rsidP="0039207B"/>
    <w:p w14:paraId="56DF6F77" w14:textId="4F82F984" w:rsidR="00607497" w:rsidRPr="009E6619" w:rsidRDefault="00607497" w:rsidP="00607497">
      <w:pPr>
        <w:pStyle w:val="Cita"/>
        <w:rPr>
          <w:i w:val="0"/>
          <w:iCs w:val="0"/>
          <w:sz w:val="24"/>
          <w:szCs w:val="24"/>
        </w:rPr>
      </w:pPr>
      <w:r w:rsidRPr="009E6619">
        <w:rPr>
          <w:i w:val="0"/>
          <w:iCs w:val="0"/>
          <w:sz w:val="24"/>
          <w:szCs w:val="24"/>
        </w:rPr>
        <w:t>Feature</w:t>
      </w:r>
      <w:r>
        <w:rPr>
          <w:i w:val="0"/>
          <w:iCs w:val="0"/>
          <w:sz w:val="24"/>
          <w:szCs w:val="24"/>
        </w:rPr>
        <w:t xml:space="preserve"> 3.2</w:t>
      </w:r>
      <w:r w:rsidRPr="009E6619">
        <w:rPr>
          <w:i w:val="0"/>
          <w:iCs w:val="0"/>
          <w:sz w:val="24"/>
          <w:szCs w:val="24"/>
        </w:rPr>
        <w:t>:</w:t>
      </w:r>
      <w:r>
        <w:rPr>
          <w:i w:val="0"/>
          <w:iCs w:val="0"/>
          <w:sz w:val="24"/>
          <w:szCs w:val="24"/>
        </w:rPr>
        <w:t xml:space="preserve"> Base de datos</w:t>
      </w:r>
    </w:p>
    <w:p w14:paraId="54C41CE5" w14:textId="77777777" w:rsidR="00607497" w:rsidRPr="009E6619" w:rsidRDefault="00607497" w:rsidP="00607497"/>
    <w:tbl>
      <w:tblPr>
        <w:tblStyle w:val="Tabladecuadrcula4"/>
        <w:tblW w:w="4948" w:type="pct"/>
        <w:tblLook w:val="0680" w:firstRow="0" w:lastRow="0" w:firstColumn="1" w:lastColumn="0" w:noHBand="1" w:noVBand="1"/>
        <w:tblDescription w:val="Tabla de contenido"/>
      </w:tblPr>
      <w:tblGrid>
        <w:gridCol w:w="1695"/>
        <w:gridCol w:w="7797"/>
      </w:tblGrid>
      <w:tr w:rsidR="00607497" w:rsidRPr="00871B2E" w14:paraId="35278BDD" w14:textId="77777777" w:rsidTr="00E907A6">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02954FEB" w14:textId="346A5A2C" w:rsidR="00607497" w:rsidRPr="00871B2E" w:rsidRDefault="00607497" w:rsidP="00E907A6">
            <w:pPr>
              <w:spacing w:before="100"/>
              <w:jc w:val="center"/>
              <w:rPr>
                <w:color w:val="FFDF6A" w:themeColor="accent1" w:themeTint="99"/>
              </w:rPr>
            </w:pPr>
            <w:r>
              <w:rPr>
                <w:color w:val="FFDF6A" w:themeColor="accent1" w:themeTint="99"/>
                <w:lang w:bidi="es-ES"/>
              </w:rPr>
              <w:t>H</w:t>
            </w:r>
            <w:r w:rsidRPr="00804652">
              <w:rPr>
                <w:color w:val="FFDF6A" w:themeColor="accent1" w:themeTint="99"/>
                <w:lang w:bidi="es-ES"/>
              </w:rPr>
              <w:t>U_</w:t>
            </w:r>
            <w:r>
              <w:rPr>
                <w:color w:val="FFDF6A" w:themeColor="accent1" w:themeTint="99"/>
                <w:lang w:bidi="es-ES"/>
              </w:rPr>
              <w:t>3.2.1: Configuración de la base de datos</w:t>
            </w:r>
          </w:p>
        </w:tc>
      </w:tr>
      <w:tr w:rsidR="00607497" w:rsidRPr="004C0AD1" w14:paraId="0507207A" w14:textId="77777777" w:rsidTr="00E907A6">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492D7E8B" w14:textId="77777777" w:rsidR="00607497" w:rsidRPr="0039207B" w:rsidRDefault="00607497" w:rsidP="00E907A6">
            <w:pPr>
              <w:rPr>
                <w:color w:val="auto"/>
              </w:rPr>
            </w:pPr>
            <w:r w:rsidRPr="0039207B">
              <w:rPr>
                <w:color w:val="auto"/>
              </w:rPr>
              <w:t>Como</w:t>
            </w:r>
          </w:p>
        </w:tc>
        <w:tc>
          <w:tcPr>
            <w:tcW w:w="4107" w:type="pct"/>
          </w:tcPr>
          <w:p w14:paraId="715C827E" w14:textId="5E439DDB" w:rsidR="00607497" w:rsidRPr="004C0AD1" w:rsidRDefault="00607497" w:rsidP="00E907A6">
            <w:pPr>
              <w:cnfStyle w:val="000000000000" w:firstRow="0" w:lastRow="0" w:firstColumn="0" w:lastColumn="0" w:oddVBand="0" w:evenVBand="0" w:oddHBand="0" w:evenHBand="0" w:firstRowFirstColumn="0" w:firstRowLastColumn="0" w:lastRowFirstColumn="0" w:lastRowLastColumn="0"/>
            </w:pPr>
            <w:r>
              <w:rPr>
                <w:lang w:val="es-CR"/>
              </w:rPr>
              <w:t>DBA</w:t>
            </w:r>
          </w:p>
        </w:tc>
      </w:tr>
      <w:tr w:rsidR="00607497" w:rsidRPr="004C0AD1" w14:paraId="78634DB0" w14:textId="77777777" w:rsidTr="00E907A6">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7D758FCE" w14:textId="77777777" w:rsidR="00607497" w:rsidRPr="0039207B" w:rsidRDefault="00607497" w:rsidP="00E907A6">
            <w:pPr>
              <w:rPr>
                <w:color w:val="auto"/>
              </w:rPr>
            </w:pPr>
            <w:r w:rsidRPr="0039207B">
              <w:rPr>
                <w:color w:val="auto"/>
              </w:rPr>
              <w:t>Quiero</w:t>
            </w:r>
          </w:p>
        </w:tc>
        <w:tc>
          <w:tcPr>
            <w:tcW w:w="4107" w:type="pct"/>
          </w:tcPr>
          <w:p w14:paraId="221AC77A" w14:textId="00E26730" w:rsidR="00607497" w:rsidRPr="004C0AD1" w:rsidRDefault="00607497" w:rsidP="00E907A6">
            <w:pPr>
              <w:cnfStyle w:val="000000000000" w:firstRow="0" w:lastRow="0" w:firstColumn="0" w:lastColumn="0" w:oddVBand="0" w:evenVBand="0" w:oddHBand="0" w:evenHBand="0" w:firstRowFirstColumn="0" w:firstRowLastColumn="0" w:lastRowFirstColumn="0" w:lastRowLastColumn="0"/>
            </w:pPr>
            <w:r>
              <w:rPr>
                <w:lang w:val="es-CR"/>
              </w:rPr>
              <w:t>Configurar la base de datos para los módulos de menú y reservas</w:t>
            </w:r>
          </w:p>
        </w:tc>
      </w:tr>
      <w:tr w:rsidR="00607497" w:rsidRPr="004C0AD1" w14:paraId="59038FFB" w14:textId="77777777" w:rsidTr="00E907A6">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14A845E3" w14:textId="77777777" w:rsidR="00607497" w:rsidRPr="0039207B" w:rsidRDefault="00607497" w:rsidP="00E907A6">
            <w:pPr>
              <w:rPr>
                <w:color w:val="auto"/>
              </w:rPr>
            </w:pPr>
            <w:r w:rsidRPr="0039207B">
              <w:rPr>
                <w:color w:val="auto"/>
              </w:rPr>
              <w:t>Para</w:t>
            </w:r>
          </w:p>
        </w:tc>
        <w:tc>
          <w:tcPr>
            <w:tcW w:w="4107" w:type="pct"/>
          </w:tcPr>
          <w:p w14:paraId="168DCD24" w14:textId="318D464D" w:rsidR="00607497" w:rsidRPr="004C0AD1" w:rsidRDefault="00607497" w:rsidP="00E907A6">
            <w:pPr>
              <w:cnfStyle w:val="000000000000" w:firstRow="0" w:lastRow="0" w:firstColumn="0" w:lastColumn="0" w:oddVBand="0" w:evenVBand="0" w:oddHBand="0" w:evenHBand="0" w:firstRowFirstColumn="0" w:firstRowLastColumn="0" w:lastRowFirstColumn="0" w:lastRowLastColumn="0"/>
            </w:pPr>
            <w:r>
              <w:t>Que el sitio web muestre correctamente la información y permita gestionar reservas</w:t>
            </w:r>
          </w:p>
        </w:tc>
      </w:tr>
      <w:tr w:rsidR="00607497" w:rsidRPr="004C0AD1" w14:paraId="2F42FBAA" w14:textId="77777777" w:rsidTr="00E907A6">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78B768F8" w14:textId="77777777" w:rsidR="00607497" w:rsidRPr="0039207B" w:rsidRDefault="00607497" w:rsidP="00E907A6">
            <w:pPr>
              <w:rPr>
                <w:color w:val="auto"/>
                <w:sz w:val="10"/>
                <w:szCs w:val="10"/>
              </w:rPr>
            </w:pPr>
          </w:p>
        </w:tc>
      </w:tr>
      <w:tr w:rsidR="00607497" w:rsidRPr="004C0AD1" w14:paraId="1DDFA09E" w14:textId="77777777" w:rsidTr="00E907A6">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37BD6F1E" w14:textId="77777777" w:rsidR="00607497" w:rsidRPr="0039207B" w:rsidRDefault="00607497" w:rsidP="00E907A6">
            <w:pPr>
              <w:rPr>
                <w:color w:val="auto"/>
              </w:rPr>
            </w:pPr>
            <w:r w:rsidRPr="0039207B">
              <w:rPr>
                <w:color w:val="auto"/>
              </w:rPr>
              <w:t>Criterios de aceptación</w:t>
            </w:r>
          </w:p>
        </w:tc>
        <w:tc>
          <w:tcPr>
            <w:tcW w:w="4107" w:type="pct"/>
          </w:tcPr>
          <w:p w14:paraId="0B40F319" w14:textId="77777777" w:rsidR="00607497" w:rsidRDefault="00607497">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La base de datos debe estar conectada al sitio web</w:t>
            </w:r>
          </w:p>
          <w:p w14:paraId="3BAE0354" w14:textId="77777777" w:rsidR="00607497" w:rsidRDefault="00607497">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Las tablas de la base de datos deben estar estructuradas y relacionadas entre si</w:t>
            </w:r>
          </w:p>
          <w:p w14:paraId="7181DBF1" w14:textId="6CDDCD2C" w:rsidR="00607497" w:rsidRPr="004C0AD1" w:rsidRDefault="00607497">
            <w:pPr>
              <w:pStyle w:val="Prrafodelista"/>
              <w:numPr>
                <w:ilvl w:val="0"/>
                <w:numId w:val="11"/>
              </w:numPr>
              <w:cnfStyle w:val="000000000000" w:firstRow="0" w:lastRow="0" w:firstColumn="0" w:lastColumn="0" w:oddVBand="0" w:evenVBand="0" w:oddHBand="0" w:evenHBand="0" w:firstRowFirstColumn="0" w:firstRowLastColumn="0" w:lastRowFirstColumn="0" w:lastRowLastColumn="0"/>
            </w:pPr>
            <w:r>
              <w:t>Debe permitir el ingreso, modificación y borrado de datos en las tablas</w:t>
            </w:r>
          </w:p>
        </w:tc>
      </w:tr>
    </w:tbl>
    <w:p w14:paraId="27218ED0" w14:textId="77777777" w:rsidR="00607497" w:rsidRPr="0039207B" w:rsidRDefault="00607497" w:rsidP="00607497"/>
    <w:p w14:paraId="336222D7" w14:textId="77777777" w:rsidR="00607497" w:rsidRPr="0039207B" w:rsidRDefault="00607497" w:rsidP="0039207B"/>
    <w:p w14:paraId="27624121" w14:textId="78F3C909" w:rsidR="008E77A3" w:rsidRPr="004C0AD1" w:rsidRDefault="008E77A3" w:rsidP="008E77A3">
      <w:pPr>
        <w:pStyle w:val="Ttulo1"/>
      </w:pPr>
      <w:bookmarkStart w:id="13" w:name="_Toc205742459"/>
      <w:r>
        <w:rPr>
          <w:lang w:bidi="es-ES"/>
        </w:rPr>
        <w:lastRenderedPageBreak/>
        <w:t>CLASIFICACIÓN Y DELIMITACIÓN DEL ALCANCE</w:t>
      </w:r>
      <w:bookmarkEnd w:id="13"/>
    </w:p>
    <w:p w14:paraId="1771B845" w14:textId="77777777" w:rsidR="00786C7F" w:rsidRDefault="00786C7F" w:rsidP="00D55CBC"/>
    <w:p w14:paraId="70C53A22" w14:textId="77777777" w:rsidR="00804652" w:rsidRDefault="00804652" w:rsidP="00741426">
      <w:r>
        <w:t>El proyecto se desarrollará utilizando una arquitectura basada en el uso de una plantilla HTML/CSS para el frontend, lo que permitirá un diseño moderno y responsivo desde el inicio. Esta plantilla será conectada a un backend desarrollado en ASP.NET, donde se implementará la lógica del sistema y la conexión con la base de datos. Se contempla el uso de ASP.NET Web API para facilitar la comunicación entre el frontend y el backend, permitiendo mayor flexibilidad y escalabilidad.</w:t>
      </w:r>
    </w:p>
    <w:p w14:paraId="2079C61A" w14:textId="77777777" w:rsidR="00804652" w:rsidRDefault="00804652" w:rsidP="00804652">
      <w:pPr>
        <w:ind w:firstLine="720"/>
      </w:pPr>
    </w:p>
    <w:p w14:paraId="5954253C" w14:textId="0BEA4B5C" w:rsidR="00804652" w:rsidRDefault="00804652" w:rsidP="00741426">
      <w:r>
        <w:t>Los requerimientos del sistema serán clasificados por su prioridad y relación directa con el propósito principal del sistema: facilitar la gestión del restaurante y mejorar la experiencia del cliente.</w:t>
      </w:r>
    </w:p>
    <w:p w14:paraId="2DF15C8D" w14:textId="77777777" w:rsidR="00804652" w:rsidRDefault="00804652" w:rsidP="00804652">
      <w:pPr>
        <w:ind w:firstLine="720"/>
      </w:pPr>
    </w:p>
    <w:p w14:paraId="0C254472" w14:textId="77777777" w:rsidR="00804652" w:rsidRPr="00B415A9" w:rsidRDefault="00804652" w:rsidP="00B415A9">
      <w:pPr>
        <w:rPr>
          <w:rFonts w:asciiTheme="majorHAnsi" w:hAnsiTheme="majorHAnsi"/>
          <w:b/>
          <w:bCs/>
          <w:sz w:val="28"/>
          <w:szCs w:val="28"/>
          <w:lang w:bidi="es-ES"/>
        </w:rPr>
      </w:pPr>
      <w:r w:rsidRPr="00B415A9">
        <w:rPr>
          <w:rFonts w:asciiTheme="majorHAnsi" w:hAnsiTheme="majorHAnsi"/>
          <w:b/>
          <w:bCs/>
          <w:sz w:val="28"/>
          <w:szCs w:val="28"/>
          <w:lang w:bidi="es-ES"/>
        </w:rPr>
        <w:t>Delimitación del alcance:</w:t>
      </w:r>
    </w:p>
    <w:p w14:paraId="71DC8989" w14:textId="77777777" w:rsidR="00741426" w:rsidRDefault="00741426" w:rsidP="00804652"/>
    <w:p w14:paraId="0CBF6E22" w14:textId="6E1334C6" w:rsidR="00804652" w:rsidRPr="00741426" w:rsidRDefault="00804652" w:rsidP="00804652">
      <w:pPr>
        <w:rPr>
          <w:b/>
          <w:bCs/>
        </w:rPr>
      </w:pPr>
      <w:r w:rsidRPr="00741426">
        <w:rPr>
          <w:b/>
          <w:bCs/>
        </w:rPr>
        <w:t>Incluye:</w:t>
      </w:r>
    </w:p>
    <w:p w14:paraId="26F0C1FB" w14:textId="7907C83F" w:rsidR="00804652" w:rsidRPr="00741426" w:rsidRDefault="00804652" w:rsidP="00741426">
      <w:pPr>
        <w:pStyle w:val="Listaconvietas"/>
        <w:rPr>
          <w:lang w:val="es-CR"/>
        </w:rPr>
      </w:pPr>
      <w:r w:rsidRPr="00741426">
        <w:rPr>
          <w:lang w:val="es-CR"/>
        </w:rPr>
        <w:t>Visualización dinámica del menú del restaurante desde base de datos.</w:t>
      </w:r>
    </w:p>
    <w:p w14:paraId="7D4E736D" w14:textId="3A9A1006" w:rsidR="00804652" w:rsidRPr="00741426" w:rsidRDefault="00804652" w:rsidP="00741426">
      <w:pPr>
        <w:pStyle w:val="Listaconvietas"/>
        <w:rPr>
          <w:lang w:val="es-CR"/>
        </w:rPr>
      </w:pPr>
      <w:r w:rsidRPr="00741426">
        <w:rPr>
          <w:lang w:val="es-CR"/>
        </w:rPr>
        <w:t>Registro de reservas de clientes a través de un formulario conectado al backend.</w:t>
      </w:r>
    </w:p>
    <w:p w14:paraId="45AF141C" w14:textId="43659710" w:rsidR="00804652" w:rsidRPr="00741426" w:rsidRDefault="00804652" w:rsidP="00741426">
      <w:pPr>
        <w:pStyle w:val="Listaconvietas"/>
        <w:rPr>
          <w:lang w:val="es-CR"/>
        </w:rPr>
      </w:pPr>
      <w:r w:rsidRPr="00741426">
        <w:rPr>
          <w:lang w:val="es-CR"/>
        </w:rPr>
        <w:t>Módulo administrativo para visualizar y gestionar reservas y menú.</w:t>
      </w:r>
    </w:p>
    <w:p w14:paraId="68A34538" w14:textId="2B611555" w:rsidR="00804652" w:rsidRPr="00741426" w:rsidRDefault="00804652" w:rsidP="00741426">
      <w:pPr>
        <w:pStyle w:val="Listaconvietas"/>
        <w:rPr>
          <w:lang w:val="es-CR"/>
        </w:rPr>
      </w:pPr>
      <w:r w:rsidRPr="00741426">
        <w:rPr>
          <w:lang w:val="es-CR"/>
        </w:rPr>
        <w:t>Implementación de un backend en ASP.NET con conexión a base de datos relacional (por ejemplo, SQL Server).</w:t>
      </w:r>
    </w:p>
    <w:p w14:paraId="5AA36762" w14:textId="467C3386" w:rsidR="00804652" w:rsidRPr="00741426" w:rsidRDefault="00804652" w:rsidP="00741426">
      <w:pPr>
        <w:pStyle w:val="Listaconvietas"/>
        <w:rPr>
          <w:lang w:val="es-CR"/>
        </w:rPr>
      </w:pPr>
      <w:r w:rsidRPr="00741426">
        <w:rPr>
          <w:lang w:val="es-CR"/>
        </w:rPr>
        <w:t>Comunicación entre frontend y backend a través de API REST.</w:t>
      </w:r>
    </w:p>
    <w:p w14:paraId="42EC5A14" w14:textId="77777777" w:rsidR="00741426" w:rsidRDefault="00741426" w:rsidP="00804652"/>
    <w:p w14:paraId="49C205F9" w14:textId="102A542F" w:rsidR="00804652" w:rsidRPr="00741426" w:rsidRDefault="00804652" w:rsidP="00804652">
      <w:pPr>
        <w:rPr>
          <w:b/>
          <w:bCs/>
        </w:rPr>
      </w:pPr>
      <w:r w:rsidRPr="00741426">
        <w:rPr>
          <w:b/>
          <w:bCs/>
        </w:rPr>
        <w:t>No incluye (por ahora):</w:t>
      </w:r>
    </w:p>
    <w:p w14:paraId="336C0676" w14:textId="25D166C2" w:rsidR="00804652" w:rsidRPr="00741426" w:rsidRDefault="00804652" w:rsidP="00741426">
      <w:pPr>
        <w:pStyle w:val="Listaconvietas"/>
        <w:rPr>
          <w:lang w:val="es-CR"/>
        </w:rPr>
      </w:pPr>
      <w:r w:rsidRPr="00741426">
        <w:rPr>
          <w:lang w:val="es-CR"/>
        </w:rPr>
        <w:t>Métodos de pago en línea o facturación electrónica.</w:t>
      </w:r>
    </w:p>
    <w:p w14:paraId="5240B103" w14:textId="6D5FFA77" w:rsidR="00804652" w:rsidRPr="00741426" w:rsidRDefault="00804652" w:rsidP="00741426">
      <w:pPr>
        <w:pStyle w:val="Listaconvietas"/>
        <w:rPr>
          <w:lang w:val="es-CR"/>
        </w:rPr>
      </w:pPr>
      <w:r w:rsidRPr="00741426">
        <w:rPr>
          <w:lang w:val="es-CR"/>
        </w:rPr>
        <w:t>Aplicaciones móviles nativas.</w:t>
      </w:r>
    </w:p>
    <w:p w14:paraId="5C658A08" w14:textId="161886D8" w:rsidR="00804652" w:rsidRDefault="00804652" w:rsidP="00741426">
      <w:pPr>
        <w:pStyle w:val="Listaconvietas"/>
        <w:rPr>
          <w:lang w:val="es-CR"/>
        </w:rPr>
      </w:pPr>
      <w:r w:rsidRPr="00741426">
        <w:rPr>
          <w:lang w:val="es-CR"/>
        </w:rPr>
        <w:t>Sistema de usuarios múltiples con niveles de permisos avanzados.</w:t>
      </w:r>
    </w:p>
    <w:p w14:paraId="2564FD54" w14:textId="77777777" w:rsidR="004B00F5" w:rsidRDefault="004B00F5" w:rsidP="004B00F5">
      <w:pPr>
        <w:pStyle w:val="Listaconvietas"/>
        <w:numPr>
          <w:ilvl w:val="0"/>
          <w:numId w:val="0"/>
        </w:numPr>
        <w:ind w:left="360" w:hanging="360"/>
        <w:rPr>
          <w:lang w:val="es-CR"/>
        </w:rPr>
      </w:pPr>
    </w:p>
    <w:p w14:paraId="6251CBAF" w14:textId="76FFF015" w:rsidR="004B00F5" w:rsidRDefault="004B00F5">
      <w:pPr>
        <w:spacing w:after="180" w:line="336" w:lineRule="auto"/>
        <w:contextualSpacing w:val="0"/>
        <w:rPr>
          <w:szCs w:val="22"/>
          <w:lang w:val="es-CR" w:eastAsia="en-US"/>
        </w:rPr>
      </w:pPr>
      <w:r>
        <w:rPr>
          <w:lang w:val="es-CR"/>
        </w:rPr>
        <w:br w:type="page"/>
      </w:r>
    </w:p>
    <w:p w14:paraId="470AD0F4" w14:textId="07AEA561" w:rsidR="004B00F5" w:rsidRPr="004C0AD1" w:rsidRDefault="004B00F5" w:rsidP="004B00F5">
      <w:pPr>
        <w:pStyle w:val="Ttulo1"/>
      </w:pPr>
      <w:bookmarkStart w:id="14" w:name="_Toc205742460"/>
      <w:r>
        <w:rPr>
          <w:lang w:bidi="es-ES"/>
        </w:rPr>
        <w:lastRenderedPageBreak/>
        <w:t>REGISTRO Y DEFINICIÓN DEL PROYECTO EN AZURE DEVOPS</w:t>
      </w:r>
      <w:bookmarkEnd w:id="14"/>
    </w:p>
    <w:p w14:paraId="04FEF7B6" w14:textId="77777777" w:rsidR="004B00F5" w:rsidRDefault="004B00F5" w:rsidP="004B00F5"/>
    <w:p w14:paraId="0FB10571" w14:textId="2B6B2008" w:rsidR="004B00F5" w:rsidRDefault="004B00F5" w:rsidP="004B00F5">
      <w:pPr>
        <w:pStyle w:val="Listaconvietas"/>
        <w:numPr>
          <w:ilvl w:val="0"/>
          <w:numId w:val="0"/>
        </w:numPr>
        <w:ind w:left="360" w:hanging="360"/>
      </w:pPr>
      <w:r w:rsidRPr="004B00F5">
        <w:t>El proyecto ha sido registrado en Azure DevOps</w:t>
      </w:r>
      <w:r>
        <w:t xml:space="preserve">: </w:t>
      </w:r>
    </w:p>
    <w:p w14:paraId="19FBCC41" w14:textId="77777777" w:rsidR="004B00F5" w:rsidRDefault="004B00F5" w:rsidP="004B00F5">
      <w:hyperlink r:id="rId19" w:history="1">
        <w:r w:rsidRPr="006C0567">
          <w:rPr>
            <w:rStyle w:val="Hipervnculo"/>
          </w:rPr>
          <w:t>https://dev.azure.com/fmongej0271/Proyecto%20Sabor%20y%20Punto%20(Grupo%203)</w:t>
        </w:r>
      </w:hyperlink>
    </w:p>
    <w:p w14:paraId="6BD7940E" w14:textId="77777777" w:rsidR="004B00F5" w:rsidRDefault="004B00F5" w:rsidP="004B00F5"/>
    <w:p w14:paraId="4857D100" w14:textId="47B8AFE4" w:rsidR="004B00F5" w:rsidRDefault="004B00F5" w:rsidP="004B00F5">
      <w:pPr>
        <w:pStyle w:val="Listaconvietas"/>
      </w:pPr>
      <w:r w:rsidRPr="009D4512">
        <w:t>Registro y Definición del Proyecto</w:t>
      </w:r>
      <w:r>
        <w:t>:</w:t>
      </w:r>
    </w:p>
    <w:p w14:paraId="6BF9C6D6" w14:textId="77777777" w:rsidR="004B00F5" w:rsidRDefault="004B00F5" w:rsidP="004B00F5">
      <w:r w:rsidRPr="009D4512">
        <w:rPr>
          <w:noProof/>
        </w:rPr>
        <w:drawing>
          <wp:inline distT="0" distB="0" distL="0" distR="0" wp14:anchorId="540914B8" wp14:editId="7B6CBB78">
            <wp:extent cx="5612130" cy="3475355"/>
            <wp:effectExtent l="0" t="0" r="7620" b="0"/>
            <wp:docPr id="17709138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13821" name="Imagen 1" descr="Interfaz de usuario gráfica, Texto, Aplicación&#10;&#10;El contenido generado por IA puede ser incorrecto."/>
                    <pic:cNvPicPr/>
                  </pic:nvPicPr>
                  <pic:blipFill>
                    <a:blip r:embed="rId20"/>
                    <a:stretch>
                      <a:fillRect/>
                    </a:stretch>
                  </pic:blipFill>
                  <pic:spPr>
                    <a:xfrm>
                      <a:off x="0" y="0"/>
                      <a:ext cx="5612130" cy="3475355"/>
                    </a:xfrm>
                    <a:prstGeom prst="rect">
                      <a:avLst/>
                    </a:prstGeom>
                  </pic:spPr>
                </pic:pic>
              </a:graphicData>
            </a:graphic>
          </wp:inline>
        </w:drawing>
      </w:r>
    </w:p>
    <w:p w14:paraId="684DF7C6" w14:textId="77777777" w:rsidR="004B00F5" w:rsidRDefault="004B00F5" w:rsidP="004B00F5">
      <w:r w:rsidRPr="009D4512">
        <w:rPr>
          <w:noProof/>
        </w:rPr>
        <w:drawing>
          <wp:inline distT="0" distB="0" distL="0" distR="0" wp14:anchorId="1560E8A0" wp14:editId="41C909AF">
            <wp:extent cx="5612130" cy="1823085"/>
            <wp:effectExtent l="0" t="0" r="7620" b="5715"/>
            <wp:docPr id="203208766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87668" name="Imagen 1" descr="Interfaz de usuario gráfica, Texto, Aplicación, Correo electrónico&#10;&#10;El contenido generado por IA puede ser incorrecto."/>
                    <pic:cNvPicPr/>
                  </pic:nvPicPr>
                  <pic:blipFill>
                    <a:blip r:embed="rId21"/>
                    <a:stretch>
                      <a:fillRect/>
                    </a:stretch>
                  </pic:blipFill>
                  <pic:spPr>
                    <a:xfrm>
                      <a:off x="0" y="0"/>
                      <a:ext cx="5612130" cy="1823085"/>
                    </a:xfrm>
                    <a:prstGeom prst="rect">
                      <a:avLst/>
                    </a:prstGeom>
                  </pic:spPr>
                </pic:pic>
              </a:graphicData>
            </a:graphic>
          </wp:inline>
        </w:drawing>
      </w:r>
    </w:p>
    <w:p w14:paraId="122766D6" w14:textId="77777777" w:rsidR="004B00F5" w:rsidRDefault="004B00F5" w:rsidP="004B00F5"/>
    <w:p w14:paraId="0CA0D58B" w14:textId="77777777" w:rsidR="004B00F5" w:rsidRDefault="004B00F5" w:rsidP="004B00F5">
      <w:pPr>
        <w:pStyle w:val="Listaconvietas"/>
      </w:pPr>
      <w:r w:rsidRPr="009D4512">
        <w:t>Estructura del Backlog con Epics y Features</w:t>
      </w:r>
    </w:p>
    <w:p w14:paraId="112CF902" w14:textId="77777777" w:rsidR="004B00F5" w:rsidRDefault="004B00F5" w:rsidP="004B00F5">
      <w:r w:rsidRPr="009D4512">
        <w:rPr>
          <w:noProof/>
        </w:rPr>
        <w:lastRenderedPageBreak/>
        <w:drawing>
          <wp:inline distT="0" distB="0" distL="0" distR="0" wp14:anchorId="588543F5" wp14:editId="0B8CEF7D">
            <wp:extent cx="5612130" cy="3956050"/>
            <wp:effectExtent l="0" t="0" r="7620" b="6350"/>
            <wp:docPr id="11584626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2634" name="Imagen 1" descr="Interfaz de usuario gráfica, Aplicación&#10;&#10;El contenido generado por IA puede ser incorrecto."/>
                    <pic:cNvPicPr/>
                  </pic:nvPicPr>
                  <pic:blipFill>
                    <a:blip r:embed="rId22"/>
                    <a:stretch>
                      <a:fillRect/>
                    </a:stretch>
                  </pic:blipFill>
                  <pic:spPr>
                    <a:xfrm>
                      <a:off x="0" y="0"/>
                      <a:ext cx="5612130" cy="3956050"/>
                    </a:xfrm>
                    <a:prstGeom prst="rect">
                      <a:avLst/>
                    </a:prstGeom>
                  </pic:spPr>
                </pic:pic>
              </a:graphicData>
            </a:graphic>
          </wp:inline>
        </w:drawing>
      </w:r>
    </w:p>
    <w:p w14:paraId="05598E75" w14:textId="77777777" w:rsidR="004B00F5" w:rsidRDefault="004B00F5" w:rsidP="004B00F5">
      <w:r w:rsidRPr="009D4512">
        <w:rPr>
          <w:noProof/>
        </w:rPr>
        <w:drawing>
          <wp:inline distT="0" distB="0" distL="0" distR="0" wp14:anchorId="38CC4DF3" wp14:editId="10D73E52">
            <wp:extent cx="5612130" cy="4243070"/>
            <wp:effectExtent l="0" t="0" r="7620" b="5080"/>
            <wp:docPr id="35549303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93032" name="Imagen 1" descr="Interfaz de usuario gráfica&#10;&#10;El contenido generado por IA puede ser incorrecto."/>
                    <pic:cNvPicPr/>
                  </pic:nvPicPr>
                  <pic:blipFill>
                    <a:blip r:embed="rId23"/>
                    <a:stretch>
                      <a:fillRect/>
                    </a:stretch>
                  </pic:blipFill>
                  <pic:spPr>
                    <a:xfrm>
                      <a:off x="0" y="0"/>
                      <a:ext cx="5612130" cy="4243070"/>
                    </a:xfrm>
                    <a:prstGeom prst="rect">
                      <a:avLst/>
                    </a:prstGeom>
                  </pic:spPr>
                </pic:pic>
              </a:graphicData>
            </a:graphic>
          </wp:inline>
        </w:drawing>
      </w:r>
    </w:p>
    <w:p w14:paraId="6D2A5475" w14:textId="77777777" w:rsidR="004B00F5" w:rsidRDefault="004B00F5" w:rsidP="004B00F5"/>
    <w:p w14:paraId="1B625EF6" w14:textId="77777777" w:rsidR="004B00F5" w:rsidRDefault="004B00F5" w:rsidP="004B00F5"/>
    <w:p w14:paraId="19F0E57A" w14:textId="77777777" w:rsidR="004B00F5" w:rsidRDefault="004B00F5" w:rsidP="004B00F5"/>
    <w:p w14:paraId="256F8B68" w14:textId="77777777" w:rsidR="004B00F5" w:rsidRDefault="004B00F5" w:rsidP="004B00F5"/>
    <w:p w14:paraId="57BAD1FB" w14:textId="77777777" w:rsidR="004B00F5" w:rsidRDefault="004B00F5" w:rsidP="004B00F5">
      <w:pPr>
        <w:pStyle w:val="Listaconvietas"/>
      </w:pPr>
      <w:r w:rsidRPr="0025475B">
        <w:lastRenderedPageBreak/>
        <w:t>Detallado de tareas con historias de usuario</w:t>
      </w:r>
    </w:p>
    <w:p w14:paraId="35165BDB" w14:textId="77777777" w:rsidR="004B00F5" w:rsidRDefault="004B00F5" w:rsidP="004B00F5">
      <w:pPr>
        <w:rPr>
          <w:noProof/>
        </w:rPr>
      </w:pPr>
      <w:r w:rsidRPr="0025475B">
        <w:rPr>
          <w:noProof/>
        </w:rPr>
        <w:drawing>
          <wp:inline distT="0" distB="0" distL="0" distR="0" wp14:anchorId="2C7E7781" wp14:editId="0ABB4DAF">
            <wp:extent cx="5612130" cy="4191635"/>
            <wp:effectExtent l="0" t="0" r="7620" b="0"/>
            <wp:docPr id="16418032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03282" name="Imagen 1" descr="Interfaz de usuario gráfica, Aplicación&#10;&#10;El contenido generado por IA puede ser incorrecto."/>
                    <pic:cNvPicPr/>
                  </pic:nvPicPr>
                  <pic:blipFill>
                    <a:blip r:embed="rId24"/>
                    <a:stretch>
                      <a:fillRect/>
                    </a:stretch>
                  </pic:blipFill>
                  <pic:spPr>
                    <a:xfrm>
                      <a:off x="0" y="0"/>
                      <a:ext cx="5612130" cy="4191635"/>
                    </a:xfrm>
                    <a:prstGeom prst="rect">
                      <a:avLst/>
                    </a:prstGeom>
                  </pic:spPr>
                </pic:pic>
              </a:graphicData>
            </a:graphic>
          </wp:inline>
        </w:drawing>
      </w:r>
      <w:r w:rsidRPr="0025475B">
        <w:rPr>
          <w:noProof/>
        </w:rPr>
        <w:t xml:space="preserve"> </w:t>
      </w:r>
      <w:r w:rsidRPr="0025475B">
        <w:rPr>
          <w:noProof/>
        </w:rPr>
        <w:drawing>
          <wp:inline distT="0" distB="0" distL="0" distR="0" wp14:anchorId="4E9FE06E" wp14:editId="6671BC18">
            <wp:extent cx="5612130" cy="2747010"/>
            <wp:effectExtent l="0" t="0" r="7620" b="0"/>
            <wp:docPr id="108071883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8833" name="Imagen 1" descr="Captura de pantalla de computadora&#10;&#10;El contenido generado por IA puede ser incorrecto."/>
                    <pic:cNvPicPr/>
                  </pic:nvPicPr>
                  <pic:blipFill>
                    <a:blip r:embed="rId25"/>
                    <a:stretch>
                      <a:fillRect/>
                    </a:stretch>
                  </pic:blipFill>
                  <pic:spPr>
                    <a:xfrm>
                      <a:off x="0" y="0"/>
                      <a:ext cx="5612130" cy="2747010"/>
                    </a:xfrm>
                    <a:prstGeom prst="rect">
                      <a:avLst/>
                    </a:prstGeom>
                  </pic:spPr>
                </pic:pic>
              </a:graphicData>
            </a:graphic>
          </wp:inline>
        </w:drawing>
      </w:r>
    </w:p>
    <w:p w14:paraId="35CEB9F3" w14:textId="77777777" w:rsidR="004B00F5" w:rsidRDefault="004B00F5" w:rsidP="004B00F5">
      <w:r w:rsidRPr="0025475B">
        <w:rPr>
          <w:noProof/>
        </w:rPr>
        <w:drawing>
          <wp:inline distT="0" distB="0" distL="0" distR="0" wp14:anchorId="3449C048" wp14:editId="0C6262A6">
            <wp:extent cx="5612130" cy="900430"/>
            <wp:effectExtent l="0" t="0" r="7620" b="0"/>
            <wp:docPr id="12807039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03978" name="Imagen 1" descr="Interfaz de usuario gráfica, Texto, Aplicación&#10;&#10;El contenido generado por IA puede ser incorrecto."/>
                    <pic:cNvPicPr/>
                  </pic:nvPicPr>
                  <pic:blipFill>
                    <a:blip r:embed="rId26"/>
                    <a:stretch>
                      <a:fillRect/>
                    </a:stretch>
                  </pic:blipFill>
                  <pic:spPr>
                    <a:xfrm>
                      <a:off x="0" y="0"/>
                      <a:ext cx="5612130" cy="900430"/>
                    </a:xfrm>
                    <a:prstGeom prst="rect">
                      <a:avLst/>
                    </a:prstGeom>
                  </pic:spPr>
                </pic:pic>
              </a:graphicData>
            </a:graphic>
          </wp:inline>
        </w:drawing>
      </w:r>
    </w:p>
    <w:p w14:paraId="7D5A481A" w14:textId="77777777" w:rsidR="004B00F5" w:rsidRDefault="004B00F5" w:rsidP="004B00F5">
      <w:pPr>
        <w:pStyle w:val="Listaconvietas"/>
        <w:numPr>
          <w:ilvl w:val="0"/>
          <w:numId w:val="0"/>
        </w:numPr>
        <w:ind w:left="360"/>
      </w:pPr>
    </w:p>
    <w:p w14:paraId="3DBEA623" w14:textId="77777777" w:rsidR="004B00F5" w:rsidRDefault="004B00F5" w:rsidP="004B00F5">
      <w:pPr>
        <w:pStyle w:val="Listaconvietas"/>
        <w:numPr>
          <w:ilvl w:val="0"/>
          <w:numId w:val="0"/>
        </w:numPr>
        <w:ind w:left="360"/>
      </w:pPr>
    </w:p>
    <w:p w14:paraId="36048170" w14:textId="77777777" w:rsidR="004B00F5" w:rsidRDefault="004B00F5" w:rsidP="004B00F5">
      <w:pPr>
        <w:pStyle w:val="Listaconvietas"/>
        <w:numPr>
          <w:ilvl w:val="0"/>
          <w:numId w:val="0"/>
        </w:numPr>
        <w:ind w:left="360"/>
      </w:pPr>
    </w:p>
    <w:p w14:paraId="579A457F" w14:textId="77777777" w:rsidR="004B00F5" w:rsidRDefault="004B00F5" w:rsidP="004B00F5">
      <w:pPr>
        <w:pStyle w:val="Listaconvietas"/>
        <w:numPr>
          <w:ilvl w:val="0"/>
          <w:numId w:val="0"/>
        </w:numPr>
        <w:ind w:left="360"/>
      </w:pPr>
    </w:p>
    <w:p w14:paraId="5C20F141" w14:textId="77777777" w:rsidR="004B00F5" w:rsidRDefault="004B00F5" w:rsidP="004B00F5">
      <w:pPr>
        <w:pStyle w:val="Listaconvietas"/>
        <w:numPr>
          <w:ilvl w:val="0"/>
          <w:numId w:val="0"/>
        </w:numPr>
        <w:ind w:left="360"/>
      </w:pPr>
    </w:p>
    <w:p w14:paraId="56C06D80" w14:textId="6FFAA35E" w:rsidR="004B00F5" w:rsidRDefault="004B00F5" w:rsidP="004B00F5">
      <w:pPr>
        <w:pStyle w:val="Listaconvietas"/>
      </w:pPr>
      <w:r w:rsidRPr="001F05E7">
        <w:lastRenderedPageBreak/>
        <w:t>Criterios de aceptación definidos</w:t>
      </w:r>
    </w:p>
    <w:p w14:paraId="2F35B99E" w14:textId="77777777" w:rsidR="004B00F5" w:rsidRDefault="004B00F5" w:rsidP="004B00F5">
      <w:r w:rsidRPr="001F05E7">
        <w:rPr>
          <w:noProof/>
        </w:rPr>
        <w:drawing>
          <wp:inline distT="0" distB="0" distL="0" distR="0" wp14:anchorId="356F41A3" wp14:editId="0835E10F">
            <wp:extent cx="5612130" cy="3434080"/>
            <wp:effectExtent l="0" t="0" r="7620" b="0"/>
            <wp:docPr id="7823564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56469" name="Imagen 1" descr="Texto&#10;&#10;El contenido generado por IA puede ser incorrecto."/>
                    <pic:cNvPicPr/>
                  </pic:nvPicPr>
                  <pic:blipFill>
                    <a:blip r:embed="rId27"/>
                    <a:stretch>
                      <a:fillRect/>
                    </a:stretch>
                  </pic:blipFill>
                  <pic:spPr>
                    <a:xfrm>
                      <a:off x="0" y="0"/>
                      <a:ext cx="5612130" cy="3434080"/>
                    </a:xfrm>
                    <a:prstGeom prst="rect">
                      <a:avLst/>
                    </a:prstGeom>
                  </pic:spPr>
                </pic:pic>
              </a:graphicData>
            </a:graphic>
          </wp:inline>
        </w:drawing>
      </w:r>
    </w:p>
    <w:p w14:paraId="3B1EAE60" w14:textId="77777777" w:rsidR="004B00F5" w:rsidRDefault="004B00F5" w:rsidP="004B00F5">
      <w:r w:rsidRPr="001F05E7">
        <w:rPr>
          <w:noProof/>
        </w:rPr>
        <w:drawing>
          <wp:inline distT="0" distB="0" distL="0" distR="0" wp14:anchorId="1607C3EF" wp14:editId="42F4663D">
            <wp:extent cx="5612130" cy="3668395"/>
            <wp:effectExtent l="0" t="0" r="7620" b="8255"/>
            <wp:docPr id="210983314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3144" name="Imagen 1" descr="Interfaz de usuario gráfica, Texto, Correo electrónico&#10;&#10;El contenido generado por IA puede ser incorrecto."/>
                    <pic:cNvPicPr/>
                  </pic:nvPicPr>
                  <pic:blipFill>
                    <a:blip r:embed="rId28"/>
                    <a:stretch>
                      <a:fillRect/>
                    </a:stretch>
                  </pic:blipFill>
                  <pic:spPr>
                    <a:xfrm>
                      <a:off x="0" y="0"/>
                      <a:ext cx="5612130" cy="3668395"/>
                    </a:xfrm>
                    <a:prstGeom prst="rect">
                      <a:avLst/>
                    </a:prstGeom>
                  </pic:spPr>
                </pic:pic>
              </a:graphicData>
            </a:graphic>
          </wp:inline>
        </w:drawing>
      </w:r>
    </w:p>
    <w:p w14:paraId="231479C2" w14:textId="77777777" w:rsidR="004B00F5" w:rsidRDefault="004B00F5" w:rsidP="004B00F5"/>
    <w:p w14:paraId="5EE6B45A" w14:textId="77777777" w:rsidR="004B00F5" w:rsidRDefault="004B00F5" w:rsidP="004B00F5"/>
    <w:p w14:paraId="031E362A" w14:textId="77777777" w:rsidR="004B00F5" w:rsidRDefault="004B00F5" w:rsidP="004B00F5"/>
    <w:p w14:paraId="4BCCFBD1" w14:textId="77777777" w:rsidR="004B00F5" w:rsidRDefault="004B00F5" w:rsidP="004B00F5"/>
    <w:p w14:paraId="29366797" w14:textId="77777777" w:rsidR="004B00F5" w:rsidRDefault="004B00F5" w:rsidP="004B00F5"/>
    <w:p w14:paraId="16033C37" w14:textId="77777777" w:rsidR="004B00F5" w:rsidRDefault="004B00F5" w:rsidP="004B00F5"/>
    <w:p w14:paraId="7EDA11B7" w14:textId="77777777" w:rsidR="004B00F5" w:rsidRDefault="004B00F5" w:rsidP="004B00F5"/>
    <w:p w14:paraId="638FDBFE" w14:textId="77777777" w:rsidR="004B00F5" w:rsidRDefault="004B00F5" w:rsidP="004B00F5"/>
    <w:p w14:paraId="20F79B48" w14:textId="77777777" w:rsidR="004B00F5" w:rsidRDefault="004B00F5" w:rsidP="004B00F5">
      <w:pPr>
        <w:pStyle w:val="Listaconvietas"/>
      </w:pPr>
      <w:r>
        <w:lastRenderedPageBreak/>
        <w:t>Sprints y A</w:t>
      </w:r>
      <w:r w:rsidRPr="001F05E7">
        <w:t>signación de tareas</w:t>
      </w:r>
    </w:p>
    <w:p w14:paraId="560CE43C" w14:textId="77777777" w:rsidR="004B00F5" w:rsidRDefault="004B00F5" w:rsidP="004B00F5">
      <w:r w:rsidRPr="003F421F">
        <w:rPr>
          <w:noProof/>
        </w:rPr>
        <w:drawing>
          <wp:inline distT="0" distB="0" distL="0" distR="0" wp14:anchorId="350317C4" wp14:editId="52B3795E">
            <wp:extent cx="5612130" cy="4098290"/>
            <wp:effectExtent l="0" t="0" r="7620" b="0"/>
            <wp:docPr id="53533351" name="Imagen 1" descr="Interfaz de usuario gráfica, Texto, Aplicación, Correo electrónico,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3351" name="Imagen 1" descr="Interfaz de usuario gráfica, Texto, Aplicación, Correo electrónico, Teams&#10;&#10;El contenido generado por IA puede ser incorrecto."/>
                    <pic:cNvPicPr/>
                  </pic:nvPicPr>
                  <pic:blipFill>
                    <a:blip r:embed="rId29"/>
                    <a:stretch>
                      <a:fillRect/>
                    </a:stretch>
                  </pic:blipFill>
                  <pic:spPr>
                    <a:xfrm>
                      <a:off x="0" y="0"/>
                      <a:ext cx="5612130" cy="4098290"/>
                    </a:xfrm>
                    <a:prstGeom prst="rect">
                      <a:avLst/>
                    </a:prstGeom>
                  </pic:spPr>
                </pic:pic>
              </a:graphicData>
            </a:graphic>
          </wp:inline>
        </w:drawing>
      </w:r>
    </w:p>
    <w:p w14:paraId="2165C6FF" w14:textId="77777777" w:rsidR="004B00F5" w:rsidRDefault="004B00F5" w:rsidP="004B00F5"/>
    <w:p w14:paraId="479CABC9" w14:textId="77777777" w:rsidR="004B00F5" w:rsidRDefault="004B00F5" w:rsidP="004B00F5">
      <w:pPr>
        <w:pStyle w:val="Listaconvietas"/>
      </w:pPr>
      <w:r>
        <w:t>Asignación de colaboradores</w:t>
      </w:r>
    </w:p>
    <w:p w14:paraId="60771DA0" w14:textId="77777777" w:rsidR="004B00F5" w:rsidRDefault="004B00F5" w:rsidP="004B00F5">
      <w:r w:rsidRPr="003F421F">
        <w:rPr>
          <w:noProof/>
        </w:rPr>
        <w:drawing>
          <wp:inline distT="0" distB="0" distL="0" distR="0" wp14:anchorId="4A43E9B5" wp14:editId="2A69A770">
            <wp:extent cx="5612130" cy="2652395"/>
            <wp:effectExtent l="0" t="0" r="7620" b="0"/>
            <wp:docPr id="16155904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0452" name="Imagen 1" descr="Interfaz de usuario gráfica, Aplicación&#10;&#10;El contenido generado por IA puede ser incorrecto."/>
                    <pic:cNvPicPr/>
                  </pic:nvPicPr>
                  <pic:blipFill>
                    <a:blip r:embed="rId30"/>
                    <a:stretch>
                      <a:fillRect/>
                    </a:stretch>
                  </pic:blipFill>
                  <pic:spPr>
                    <a:xfrm>
                      <a:off x="0" y="0"/>
                      <a:ext cx="5612130" cy="2652395"/>
                    </a:xfrm>
                    <a:prstGeom prst="rect">
                      <a:avLst/>
                    </a:prstGeom>
                  </pic:spPr>
                </pic:pic>
              </a:graphicData>
            </a:graphic>
          </wp:inline>
        </w:drawing>
      </w:r>
    </w:p>
    <w:p w14:paraId="54B87AA2" w14:textId="77777777" w:rsidR="004B00F5" w:rsidRDefault="004B00F5" w:rsidP="004B00F5">
      <w:r w:rsidRPr="003F421F">
        <w:rPr>
          <w:noProof/>
        </w:rPr>
        <w:lastRenderedPageBreak/>
        <w:drawing>
          <wp:inline distT="0" distB="0" distL="0" distR="0" wp14:anchorId="32492FA2" wp14:editId="3CB51951">
            <wp:extent cx="5612130" cy="3180715"/>
            <wp:effectExtent l="0" t="0" r="7620" b="635"/>
            <wp:docPr id="85349944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99442" name="Imagen 1" descr="Tabla&#10;&#10;El contenido generado por IA puede ser incorrecto."/>
                    <pic:cNvPicPr/>
                  </pic:nvPicPr>
                  <pic:blipFill>
                    <a:blip r:embed="rId31"/>
                    <a:stretch>
                      <a:fillRect/>
                    </a:stretch>
                  </pic:blipFill>
                  <pic:spPr>
                    <a:xfrm>
                      <a:off x="0" y="0"/>
                      <a:ext cx="5612130" cy="3180715"/>
                    </a:xfrm>
                    <a:prstGeom prst="rect">
                      <a:avLst/>
                    </a:prstGeom>
                  </pic:spPr>
                </pic:pic>
              </a:graphicData>
            </a:graphic>
          </wp:inline>
        </w:drawing>
      </w:r>
    </w:p>
    <w:p w14:paraId="3CAEA242" w14:textId="77777777" w:rsidR="004B00F5" w:rsidRDefault="004B00F5" w:rsidP="004B00F5"/>
    <w:p w14:paraId="44458E30" w14:textId="77777777" w:rsidR="004B00F5" w:rsidRDefault="004B00F5" w:rsidP="004B00F5">
      <w:r w:rsidRPr="003F421F">
        <w:rPr>
          <w:noProof/>
        </w:rPr>
        <w:drawing>
          <wp:inline distT="0" distB="0" distL="0" distR="0" wp14:anchorId="0A990C80" wp14:editId="2C813656">
            <wp:extent cx="5612130" cy="2534920"/>
            <wp:effectExtent l="0" t="0" r="7620" b="0"/>
            <wp:docPr id="1385060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6026" name="Imagen 1" descr="Interfaz de usuario gráfica, Aplicación&#10;&#10;El contenido generado por IA puede ser incorrecto."/>
                    <pic:cNvPicPr/>
                  </pic:nvPicPr>
                  <pic:blipFill>
                    <a:blip r:embed="rId32"/>
                    <a:stretch>
                      <a:fillRect/>
                    </a:stretch>
                  </pic:blipFill>
                  <pic:spPr>
                    <a:xfrm>
                      <a:off x="0" y="0"/>
                      <a:ext cx="5612130" cy="2534920"/>
                    </a:xfrm>
                    <a:prstGeom prst="rect">
                      <a:avLst/>
                    </a:prstGeom>
                  </pic:spPr>
                </pic:pic>
              </a:graphicData>
            </a:graphic>
          </wp:inline>
        </w:drawing>
      </w:r>
    </w:p>
    <w:p w14:paraId="2183AC1B" w14:textId="77777777" w:rsidR="004B00F5" w:rsidRDefault="004B00F5" w:rsidP="004B00F5"/>
    <w:p w14:paraId="3B6CB283" w14:textId="77777777" w:rsidR="004B00F5" w:rsidRDefault="004B00F5" w:rsidP="004B00F5">
      <w:pPr>
        <w:pStyle w:val="Listaconvietas"/>
      </w:pPr>
      <w:r>
        <w:t>Diagrama de Gantt</w:t>
      </w:r>
    </w:p>
    <w:p w14:paraId="1A53C00F" w14:textId="75FB340C" w:rsidR="00434D23" w:rsidRDefault="00434D23" w:rsidP="004B00F5">
      <w:pPr>
        <w:pStyle w:val="Listaconvietas"/>
        <w:numPr>
          <w:ilvl w:val="0"/>
          <w:numId w:val="0"/>
        </w:numPr>
        <w:ind w:left="360" w:hanging="360"/>
        <w:rPr>
          <w:lang w:val="es-CR"/>
        </w:rPr>
      </w:pPr>
      <w:r w:rsidRPr="00434D23">
        <w:rPr>
          <w:noProof/>
          <w:lang w:val="es-CR"/>
        </w:rPr>
        <w:drawing>
          <wp:inline distT="0" distB="0" distL="0" distR="0" wp14:anchorId="116B1065" wp14:editId="2C5143C8">
            <wp:extent cx="6097270" cy="2395855"/>
            <wp:effectExtent l="0" t="0" r="0" b="4445"/>
            <wp:docPr id="1443081141"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81141" name="Imagen 1" descr="Imagen que contiene Aplicación&#10;&#10;El contenido generado por IA puede ser incorrecto."/>
                    <pic:cNvPicPr/>
                  </pic:nvPicPr>
                  <pic:blipFill>
                    <a:blip r:embed="rId33"/>
                    <a:stretch>
                      <a:fillRect/>
                    </a:stretch>
                  </pic:blipFill>
                  <pic:spPr>
                    <a:xfrm>
                      <a:off x="0" y="0"/>
                      <a:ext cx="6097270" cy="2395855"/>
                    </a:xfrm>
                    <a:prstGeom prst="rect">
                      <a:avLst/>
                    </a:prstGeom>
                  </pic:spPr>
                </pic:pic>
              </a:graphicData>
            </a:graphic>
          </wp:inline>
        </w:drawing>
      </w:r>
    </w:p>
    <w:p w14:paraId="4108AF83" w14:textId="77777777" w:rsidR="00434D23" w:rsidRDefault="00434D23">
      <w:pPr>
        <w:spacing w:after="180" w:line="336" w:lineRule="auto"/>
        <w:contextualSpacing w:val="0"/>
        <w:rPr>
          <w:szCs w:val="22"/>
          <w:lang w:val="es-CR" w:eastAsia="en-US"/>
        </w:rPr>
      </w:pPr>
      <w:r>
        <w:rPr>
          <w:lang w:val="es-CR"/>
        </w:rPr>
        <w:br w:type="page"/>
      </w:r>
    </w:p>
    <w:p w14:paraId="054217E0" w14:textId="38191CE9" w:rsidR="00434D23" w:rsidRPr="004C0AD1" w:rsidRDefault="00434D23" w:rsidP="00434D23">
      <w:pPr>
        <w:pStyle w:val="Ttulo1"/>
      </w:pPr>
      <w:bookmarkStart w:id="15" w:name="_Toc205742461"/>
      <w:r>
        <w:rPr>
          <w:lang w:bidi="es-ES"/>
        </w:rPr>
        <w:lastRenderedPageBreak/>
        <w:t>CONTROL DE CAMBIOS DEL PROYECTO</w:t>
      </w:r>
      <w:bookmarkEnd w:id="15"/>
    </w:p>
    <w:p w14:paraId="539A9356" w14:textId="77777777" w:rsidR="00434D23" w:rsidRPr="00434D23" w:rsidRDefault="00434D23" w:rsidP="00434D23"/>
    <w:p w14:paraId="6C133576" w14:textId="59E3EB0A" w:rsidR="00434D23" w:rsidRPr="00B15C38" w:rsidRDefault="00434D23" w:rsidP="00434D23">
      <w:pPr>
        <w:pStyle w:val="Ttulo2"/>
        <w:rPr>
          <w:lang w:val="es-CR"/>
        </w:rPr>
      </w:pPr>
      <w:bookmarkStart w:id="16" w:name="_Toc205742462"/>
      <w:r>
        <w:rPr>
          <w:lang w:val="es-CR"/>
        </w:rPr>
        <w:t>Justificación de los cambios</w:t>
      </w:r>
      <w:r w:rsidRPr="00B15C38">
        <w:rPr>
          <w:lang w:val="es-CR"/>
        </w:rPr>
        <w:t xml:space="preserve"> del proyecto</w:t>
      </w:r>
      <w:bookmarkEnd w:id="16"/>
    </w:p>
    <w:p w14:paraId="37F6ED4C" w14:textId="77777777" w:rsidR="00434D23" w:rsidRPr="00776515" w:rsidRDefault="00434D23" w:rsidP="00434D23">
      <w:r w:rsidRPr="00776515">
        <w:t>"</w:t>
      </w:r>
      <w:r w:rsidRPr="00741426">
        <w:rPr>
          <w:b/>
          <w:bCs/>
          <w:i/>
          <w:iCs/>
        </w:rPr>
        <w:t>Sabor y Punto</w:t>
      </w:r>
      <w:r w:rsidRPr="00776515">
        <w:t>" – Sitio Web para Restaurante.</w:t>
      </w:r>
    </w:p>
    <w:p w14:paraId="16FA5926" w14:textId="77777777" w:rsidR="00434D23" w:rsidRDefault="00434D23" w:rsidP="00434D23"/>
    <w:p w14:paraId="0FD375CE" w14:textId="16EABA79" w:rsidR="00434D23" w:rsidRDefault="00434D23" w:rsidP="00434D23">
      <w:r>
        <w:t>El objetivo del proyecto es crear un s</w:t>
      </w:r>
      <w:r w:rsidRPr="00741426">
        <w:t xml:space="preserve">itio web para </w:t>
      </w:r>
      <w:r>
        <w:t>el</w:t>
      </w:r>
      <w:r w:rsidRPr="00741426">
        <w:t xml:space="preserve"> restaurante</w:t>
      </w:r>
      <w:r>
        <w:t xml:space="preserve"> </w:t>
      </w:r>
      <w:r w:rsidRPr="00776515">
        <w:t>"</w:t>
      </w:r>
      <w:r w:rsidRPr="00741426">
        <w:rPr>
          <w:b/>
          <w:bCs/>
          <w:i/>
          <w:iCs/>
        </w:rPr>
        <w:t>Sabor y Punto</w:t>
      </w:r>
      <w:r w:rsidRPr="00776515">
        <w:t>"</w:t>
      </w:r>
      <w:r w:rsidRPr="00741426">
        <w:t>,</w:t>
      </w:r>
      <w:r>
        <w:t xml:space="preserve"> donde la necesi</w:t>
      </w:r>
      <w:r w:rsidR="008D0F00">
        <w:t>d</w:t>
      </w:r>
      <w:r>
        <w:t xml:space="preserve">ad principal del cliente es </w:t>
      </w:r>
      <w:r w:rsidRPr="00741426">
        <w:t>la visualización del menú</w:t>
      </w:r>
      <w:r>
        <w:t xml:space="preserve"> y la </w:t>
      </w:r>
      <w:r w:rsidRPr="00741426">
        <w:t>gestión de reserva</w:t>
      </w:r>
      <w:r>
        <w:t>s</w:t>
      </w:r>
      <w:r w:rsidRPr="00741426">
        <w:t xml:space="preserve">. </w:t>
      </w:r>
    </w:p>
    <w:p w14:paraId="4A6D6E4A" w14:textId="77777777" w:rsidR="00434D23" w:rsidRDefault="00434D23" w:rsidP="00434D23"/>
    <w:p w14:paraId="4F3A8DB3" w14:textId="77777777" w:rsidR="00434D23" w:rsidRDefault="00434D23" w:rsidP="00434D23">
      <w:r>
        <w:t>Debido a la materialización de uno de los riesgos asociados al proyecto, que es la salida de miembros del equipo de desarrollo, que comprometen el cumplimiento de los plazos definidos para la entrega del sitio web al cliente, se hace necesario ajustar el alcance del proyecto.</w:t>
      </w:r>
    </w:p>
    <w:p w14:paraId="7EA44225" w14:textId="77777777" w:rsidR="00434D23" w:rsidRDefault="00434D23" w:rsidP="00434D23"/>
    <w:p w14:paraId="1E217CF7" w14:textId="57DF027B" w:rsidR="00434D23" w:rsidRDefault="00434D23" w:rsidP="00434D23">
      <w:r>
        <w:t>Adicionalmente, según convenio con el cliente final, se delega la administración completa del sitio web a CodeStream, por lo que se descarta del proyecto la sección de administración del menú y</w:t>
      </w:r>
      <w:r w:rsidR="00A1597E">
        <w:t xml:space="preserve"> </w:t>
      </w:r>
      <w:r>
        <w:t xml:space="preserve">reservas desde la web, y se replantea el proyecto para que sea un sitio web más informativo para los usuarios.  </w:t>
      </w:r>
    </w:p>
    <w:p w14:paraId="193BB45E" w14:textId="77777777" w:rsidR="00434D23" w:rsidRDefault="00434D23" w:rsidP="00434D23"/>
    <w:p w14:paraId="05C3CBAD" w14:textId="77777777" w:rsidR="00434D23" w:rsidRPr="004C0AD1" w:rsidRDefault="00434D23" w:rsidP="00434D23">
      <w:pPr>
        <w:pStyle w:val="Ttulo2"/>
      </w:pPr>
      <w:bookmarkStart w:id="17" w:name="_Toc205742463"/>
      <w:r>
        <w:t>Objetivos</w:t>
      </w:r>
      <w:bookmarkEnd w:id="17"/>
    </w:p>
    <w:p w14:paraId="43696B50" w14:textId="77777777" w:rsidR="00434D23" w:rsidRPr="009057F9" w:rsidRDefault="00434D23" w:rsidP="00434D23">
      <w:pPr>
        <w:pStyle w:val="Listaconnmeros"/>
        <w:numPr>
          <w:ilvl w:val="0"/>
          <w:numId w:val="0"/>
        </w:numPr>
        <w:rPr>
          <w:b/>
          <w:bCs/>
        </w:rPr>
      </w:pPr>
      <w:r w:rsidRPr="009057F9">
        <w:rPr>
          <w:b/>
          <w:bCs/>
        </w:rPr>
        <w:t>Objetivo general:</w:t>
      </w:r>
    </w:p>
    <w:p w14:paraId="3E46B022" w14:textId="01F7FD74" w:rsidR="00434D23" w:rsidRDefault="00434D23" w:rsidP="00434D23">
      <w:pPr>
        <w:pStyle w:val="Listaconnmeros"/>
        <w:numPr>
          <w:ilvl w:val="0"/>
          <w:numId w:val="0"/>
        </w:numPr>
      </w:pPr>
      <w:r>
        <w:t>Desarrollar un sitio web funcional que permita a los clientes del Restaurante Sabor y Punto consultar la información del restaurante, visualizar el menú, y reservar una mesa previo a la visita.</w:t>
      </w:r>
    </w:p>
    <w:p w14:paraId="38DFDA8C" w14:textId="77777777" w:rsidR="00434D23" w:rsidRDefault="00434D23" w:rsidP="00434D23">
      <w:pPr>
        <w:pStyle w:val="Listaconnmeros"/>
        <w:numPr>
          <w:ilvl w:val="0"/>
          <w:numId w:val="0"/>
        </w:numPr>
      </w:pPr>
    </w:p>
    <w:p w14:paraId="7ED010A9" w14:textId="77777777" w:rsidR="00434D23" w:rsidRPr="009057F9" w:rsidRDefault="00434D23" w:rsidP="00434D23">
      <w:pPr>
        <w:pStyle w:val="Listaconnmeros"/>
        <w:numPr>
          <w:ilvl w:val="0"/>
          <w:numId w:val="0"/>
        </w:numPr>
        <w:rPr>
          <w:b/>
          <w:bCs/>
        </w:rPr>
      </w:pPr>
      <w:r w:rsidRPr="009057F9">
        <w:rPr>
          <w:b/>
          <w:bCs/>
        </w:rPr>
        <w:t>Objetivos específicos:</w:t>
      </w:r>
    </w:p>
    <w:p w14:paraId="7C09685A" w14:textId="676D8C2C" w:rsidR="007F3DC4" w:rsidRDefault="00434D23">
      <w:pPr>
        <w:pStyle w:val="Listaconnmeros"/>
        <w:numPr>
          <w:ilvl w:val="0"/>
          <w:numId w:val="12"/>
        </w:numPr>
      </w:pPr>
      <w:r>
        <w:t xml:space="preserve">Crear una página web responsiva donde los usuarios puedan </w:t>
      </w:r>
      <w:r w:rsidR="007F3DC4">
        <w:t xml:space="preserve">visualizar la información general </w:t>
      </w:r>
      <w:r>
        <w:t>del restaurante</w:t>
      </w:r>
      <w:r w:rsidR="007F3DC4">
        <w:t xml:space="preserve"> Sabor y Punto</w:t>
      </w:r>
      <w:r>
        <w:t>.</w:t>
      </w:r>
    </w:p>
    <w:p w14:paraId="4AE13507" w14:textId="2D14FEB9" w:rsidR="007F3DC4" w:rsidRDefault="007F3DC4">
      <w:pPr>
        <w:pStyle w:val="Listaconnmeros"/>
        <w:numPr>
          <w:ilvl w:val="0"/>
          <w:numId w:val="12"/>
        </w:numPr>
      </w:pPr>
      <w:r>
        <w:t>Crear una sección en la página web donde los usuarios puedan consultar el menú del restaurante.</w:t>
      </w:r>
    </w:p>
    <w:p w14:paraId="453DF9F3" w14:textId="4C157D82" w:rsidR="00434D23" w:rsidRDefault="00434D23">
      <w:pPr>
        <w:pStyle w:val="Listaconnmeros"/>
        <w:numPr>
          <w:ilvl w:val="0"/>
          <w:numId w:val="12"/>
        </w:numPr>
      </w:pPr>
      <w:r>
        <w:t>Implementar un formulario de reservas para que los clientes puedan elegir fecha, hora y cantidad de personas.</w:t>
      </w:r>
    </w:p>
    <w:p w14:paraId="1E3E533D" w14:textId="77777777" w:rsidR="00AD12E9" w:rsidRDefault="00AD12E9" w:rsidP="00AD12E9">
      <w:pPr>
        <w:pStyle w:val="Listaconnmeros"/>
        <w:numPr>
          <w:ilvl w:val="0"/>
          <w:numId w:val="0"/>
        </w:numPr>
        <w:ind w:left="360" w:hanging="360"/>
      </w:pPr>
    </w:p>
    <w:p w14:paraId="11C69E8F" w14:textId="7B07ECB3" w:rsidR="00AD12E9" w:rsidRPr="004C0AD1" w:rsidRDefault="00AD12E9" w:rsidP="00AD12E9">
      <w:pPr>
        <w:pStyle w:val="Ttulo2"/>
      </w:pPr>
      <w:bookmarkStart w:id="18" w:name="_Toc205742464"/>
      <w:r w:rsidRPr="00AD12E9">
        <w:lastRenderedPageBreak/>
        <w:t>Clasificación y delimitación del alcance</w:t>
      </w:r>
      <w:bookmarkEnd w:id="18"/>
    </w:p>
    <w:p w14:paraId="0BBD9D15" w14:textId="77777777" w:rsidR="00AD12E9" w:rsidRDefault="00AD12E9" w:rsidP="00AD12E9"/>
    <w:p w14:paraId="043FECE6" w14:textId="41140377" w:rsidR="00AD12E9" w:rsidRDefault="00AD12E9" w:rsidP="00AD12E9">
      <w:r>
        <w:t xml:space="preserve">El proyecto se desarrollará utilizando la herramienta de </w:t>
      </w:r>
      <w:r w:rsidRPr="00A1597E">
        <w:t>WordPress</w:t>
      </w:r>
      <w:r>
        <w:t xml:space="preserve"> que ofrece diseños modernos y responsivos, y ofrecen características de sitios web que responden a las necesidades del cliente.</w:t>
      </w:r>
    </w:p>
    <w:p w14:paraId="236FE4DC" w14:textId="77777777" w:rsidR="00AD12E9" w:rsidRDefault="00AD12E9" w:rsidP="00AD12E9">
      <w:pPr>
        <w:ind w:firstLine="720"/>
      </w:pPr>
    </w:p>
    <w:p w14:paraId="16AB9355" w14:textId="77777777" w:rsidR="00AD12E9" w:rsidRDefault="00AD12E9" w:rsidP="00AD12E9">
      <w:r>
        <w:t>Los requerimientos del sistema serán clasificados por su prioridad y relación directa con el propósito principal del sistema: facilitar la gestión del restaurante y mejorar la experiencia del cliente.</w:t>
      </w:r>
    </w:p>
    <w:p w14:paraId="796BBE86" w14:textId="77777777" w:rsidR="00AD12E9" w:rsidRDefault="00AD12E9" w:rsidP="00AD12E9"/>
    <w:p w14:paraId="35792320" w14:textId="080587D5" w:rsidR="00AD12E9" w:rsidRPr="00741426" w:rsidRDefault="00AD12E9" w:rsidP="00AD12E9">
      <w:pPr>
        <w:rPr>
          <w:b/>
          <w:bCs/>
        </w:rPr>
      </w:pPr>
      <w:r>
        <w:rPr>
          <w:b/>
          <w:bCs/>
        </w:rPr>
        <w:t>Alcance</w:t>
      </w:r>
      <w:r w:rsidRPr="00741426">
        <w:rPr>
          <w:b/>
          <w:bCs/>
        </w:rPr>
        <w:t>:</w:t>
      </w:r>
    </w:p>
    <w:p w14:paraId="7D0FE4BB" w14:textId="56E4495B" w:rsidR="00AD12E9" w:rsidRDefault="00AD12E9" w:rsidP="00AD12E9">
      <w:pPr>
        <w:pStyle w:val="Listaconvietas"/>
        <w:rPr>
          <w:lang w:val="es-CR"/>
        </w:rPr>
      </w:pPr>
      <w:r>
        <w:rPr>
          <w:lang w:val="es-CR"/>
        </w:rPr>
        <w:t>Página principal del sitio web con información del restaurante y datos de contacto.</w:t>
      </w:r>
    </w:p>
    <w:p w14:paraId="034553A0" w14:textId="004F4B7F" w:rsidR="00AD12E9" w:rsidRPr="00741426" w:rsidRDefault="00AD12E9" w:rsidP="00AD12E9">
      <w:pPr>
        <w:pStyle w:val="Listaconvietas"/>
        <w:rPr>
          <w:lang w:val="es-CR"/>
        </w:rPr>
      </w:pPr>
      <w:r w:rsidRPr="00741426">
        <w:rPr>
          <w:lang w:val="es-CR"/>
        </w:rPr>
        <w:t>Visualización dinámica del menú del restaurante.</w:t>
      </w:r>
    </w:p>
    <w:p w14:paraId="15A5E22A" w14:textId="2A7FB4FE" w:rsidR="00AD12E9" w:rsidRPr="00741426" w:rsidRDefault="00AD12E9" w:rsidP="00AD12E9">
      <w:pPr>
        <w:pStyle w:val="Listaconvietas"/>
        <w:rPr>
          <w:lang w:val="es-CR"/>
        </w:rPr>
      </w:pPr>
      <w:r w:rsidRPr="00741426">
        <w:rPr>
          <w:lang w:val="es-CR"/>
        </w:rPr>
        <w:t xml:space="preserve">Registro de reservas de clientes a través de un formulario </w:t>
      </w:r>
      <w:r>
        <w:rPr>
          <w:lang w:val="es-CR"/>
        </w:rPr>
        <w:t>publicado en el sitio web</w:t>
      </w:r>
      <w:r w:rsidRPr="00741426">
        <w:rPr>
          <w:lang w:val="es-CR"/>
        </w:rPr>
        <w:t>.</w:t>
      </w:r>
    </w:p>
    <w:p w14:paraId="43AA18A5" w14:textId="77777777" w:rsidR="00AD12E9" w:rsidRDefault="00AD12E9" w:rsidP="00AD12E9"/>
    <w:p w14:paraId="6F805BE3" w14:textId="56B0C413" w:rsidR="00AD12E9" w:rsidRPr="00741426" w:rsidRDefault="00AD12E9" w:rsidP="00AD12E9">
      <w:pPr>
        <w:rPr>
          <w:b/>
          <w:bCs/>
        </w:rPr>
      </w:pPr>
      <w:r>
        <w:rPr>
          <w:b/>
          <w:bCs/>
        </w:rPr>
        <w:t>Exclusiones</w:t>
      </w:r>
      <w:r w:rsidRPr="00741426">
        <w:rPr>
          <w:b/>
          <w:bCs/>
        </w:rPr>
        <w:t>:</w:t>
      </w:r>
    </w:p>
    <w:p w14:paraId="2A520D86" w14:textId="77777777" w:rsidR="00AD12E9" w:rsidRPr="00741426" w:rsidRDefault="00AD12E9" w:rsidP="00AD12E9">
      <w:pPr>
        <w:pStyle w:val="Listaconvietas"/>
        <w:rPr>
          <w:lang w:val="es-CR"/>
        </w:rPr>
      </w:pPr>
      <w:r w:rsidRPr="00741426">
        <w:rPr>
          <w:lang w:val="es-CR"/>
        </w:rPr>
        <w:t>Métodos de pago en línea o facturación electrónica.</w:t>
      </w:r>
    </w:p>
    <w:p w14:paraId="28DDA379" w14:textId="77777777" w:rsidR="00AD12E9" w:rsidRPr="00741426" w:rsidRDefault="00AD12E9" w:rsidP="00AD12E9">
      <w:pPr>
        <w:pStyle w:val="Listaconvietas"/>
        <w:rPr>
          <w:lang w:val="es-CR"/>
        </w:rPr>
      </w:pPr>
      <w:r w:rsidRPr="00741426">
        <w:rPr>
          <w:lang w:val="es-CR"/>
        </w:rPr>
        <w:t>Aplicaciones móviles nativas.</w:t>
      </w:r>
    </w:p>
    <w:p w14:paraId="59D531F8" w14:textId="77777777" w:rsidR="00AD12E9" w:rsidRDefault="00AD12E9" w:rsidP="00AD12E9">
      <w:pPr>
        <w:pStyle w:val="Listaconvietas"/>
        <w:rPr>
          <w:lang w:val="es-CR"/>
        </w:rPr>
      </w:pPr>
      <w:r w:rsidRPr="00741426">
        <w:rPr>
          <w:lang w:val="es-CR"/>
        </w:rPr>
        <w:t>Sistema de usuarios múltiples con niveles de permisos avanzados.</w:t>
      </w:r>
    </w:p>
    <w:p w14:paraId="62EAEF34" w14:textId="77777777" w:rsidR="00AD12E9" w:rsidRDefault="00AD12E9" w:rsidP="00AD12E9">
      <w:pPr>
        <w:pStyle w:val="Listaconvietas"/>
        <w:numPr>
          <w:ilvl w:val="0"/>
          <w:numId w:val="0"/>
        </w:numPr>
        <w:ind w:left="360" w:hanging="360"/>
        <w:rPr>
          <w:lang w:val="es-CR"/>
        </w:rPr>
      </w:pPr>
    </w:p>
    <w:p w14:paraId="63A6D1AC" w14:textId="77777777" w:rsidR="00AD12E9" w:rsidRPr="00AD12E9" w:rsidRDefault="00AD12E9" w:rsidP="00AD12E9">
      <w:pPr>
        <w:pStyle w:val="Listaconnmeros"/>
        <w:numPr>
          <w:ilvl w:val="0"/>
          <w:numId w:val="0"/>
        </w:numPr>
        <w:ind w:left="360" w:hanging="360"/>
        <w:rPr>
          <w:lang w:val="es-CR"/>
        </w:rPr>
      </w:pPr>
    </w:p>
    <w:p w14:paraId="329219CE" w14:textId="42269D21" w:rsidR="00434D23" w:rsidRPr="004C0AD1" w:rsidRDefault="00434D23" w:rsidP="00434D23">
      <w:pPr>
        <w:pStyle w:val="Ttulo1"/>
      </w:pPr>
      <w:bookmarkStart w:id="19" w:name="_Toc205742465"/>
      <w:r>
        <w:rPr>
          <w:lang w:bidi="es-ES"/>
        </w:rPr>
        <w:lastRenderedPageBreak/>
        <w:t>REQUERIMIENTOS DEL PROYECTO</w:t>
      </w:r>
      <w:r w:rsidR="00AD12E9">
        <w:rPr>
          <w:lang w:bidi="es-ES"/>
        </w:rPr>
        <w:t xml:space="preserve"> 2.0</w:t>
      </w:r>
      <w:bookmarkEnd w:id="19"/>
    </w:p>
    <w:p w14:paraId="2AFFAB83" w14:textId="77777777" w:rsidR="00434D23" w:rsidRPr="00B415A9" w:rsidRDefault="00434D23" w:rsidP="00B415A9">
      <w:pPr>
        <w:rPr>
          <w:rFonts w:asciiTheme="majorHAnsi" w:hAnsiTheme="majorHAnsi"/>
          <w:b/>
          <w:bCs/>
          <w:sz w:val="28"/>
          <w:szCs w:val="28"/>
          <w:lang w:bidi="es-ES"/>
        </w:rPr>
      </w:pPr>
      <w:r w:rsidRPr="00B415A9">
        <w:rPr>
          <w:rFonts w:asciiTheme="majorHAnsi" w:hAnsiTheme="majorHAnsi"/>
          <w:b/>
          <w:bCs/>
          <w:sz w:val="28"/>
          <w:szCs w:val="28"/>
          <w:lang w:bidi="es-ES"/>
        </w:rPr>
        <w:t>Requerimientos funcionales</w:t>
      </w:r>
    </w:p>
    <w:tbl>
      <w:tblPr>
        <w:tblStyle w:val="Tabladecuadrcula4"/>
        <w:tblW w:w="5000" w:type="pct"/>
        <w:tblLook w:val="04A0" w:firstRow="1" w:lastRow="0" w:firstColumn="1" w:lastColumn="0" w:noHBand="0" w:noVBand="1"/>
        <w:tblDescription w:val="Tabla de contenido"/>
      </w:tblPr>
      <w:tblGrid>
        <w:gridCol w:w="876"/>
        <w:gridCol w:w="2097"/>
        <w:gridCol w:w="3065"/>
        <w:gridCol w:w="1329"/>
        <w:gridCol w:w="1016"/>
        <w:gridCol w:w="1209"/>
      </w:tblGrid>
      <w:tr w:rsidR="00B5106B" w:rsidRPr="00C10711" w14:paraId="10CE3B80" w14:textId="77777777" w:rsidTr="00B5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vAlign w:val="center"/>
          </w:tcPr>
          <w:p w14:paraId="2D637AA9" w14:textId="77777777" w:rsidR="00434D23" w:rsidRPr="00C10711" w:rsidRDefault="00434D23" w:rsidP="00152670">
            <w:pPr>
              <w:spacing w:before="100"/>
              <w:jc w:val="center"/>
              <w:rPr>
                <w:color w:val="FFDF6A" w:themeColor="accent1" w:themeTint="99"/>
                <w:sz w:val="20"/>
                <w:szCs w:val="16"/>
              </w:rPr>
            </w:pPr>
            <w:r w:rsidRPr="00C10711">
              <w:rPr>
                <w:color w:val="FFDF6A" w:themeColor="accent1" w:themeTint="99"/>
                <w:sz w:val="20"/>
                <w:szCs w:val="16"/>
                <w:lang w:bidi="es-ES"/>
              </w:rPr>
              <w:t>ID</w:t>
            </w:r>
          </w:p>
        </w:tc>
        <w:tc>
          <w:tcPr>
            <w:tcW w:w="1094" w:type="pct"/>
            <w:vAlign w:val="center"/>
          </w:tcPr>
          <w:p w14:paraId="5C657677"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REQUERIMIENTO</w:t>
            </w:r>
          </w:p>
        </w:tc>
        <w:tc>
          <w:tcPr>
            <w:tcW w:w="1598" w:type="pct"/>
            <w:vAlign w:val="center"/>
          </w:tcPr>
          <w:p w14:paraId="3B7EA19A"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DESCRIPCIÓN</w:t>
            </w:r>
          </w:p>
        </w:tc>
        <w:tc>
          <w:tcPr>
            <w:tcW w:w="692" w:type="pct"/>
          </w:tcPr>
          <w:p w14:paraId="040A59C8"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PRIORIDAD</w:t>
            </w:r>
          </w:p>
        </w:tc>
        <w:tc>
          <w:tcPr>
            <w:tcW w:w="530" w:type="pct"/>
          </w:tcPr>
          <w:p w14:paraId="1C22F00D"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ACTOR</w:t>
            </w:r>
          </w:p>
        </w:tc>
        <w:tc>
          <w:tcPr>
            <w:tcW w:w="630" w:type="pct"/>
          </w:tcPr>
          <w:p w14:paraId="035FE484"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ESTADO</w:t>
            </w:r>
          </w:p>
        </w:tc>
      </w:tr>
      <w:tr w:rsidR="00B5106B" w:rsidRPr="00C10711" w14:paraId="05E11AD1" w14:textId="77777777" w:rsidTr="00B5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tcPr>
          <w:p w14:paraId="7AF4181F" w14:textId="77777777" w:rsidR="007F3DC4" w:rsidRPr="00C10711" w:rsidRDefault="007F3DC4" w:rsidP="00152670">
            <w:pPr>
              <w:rPr>
                <w:sz w:val="22"/>
                <w:szCs w:val="22"/>
              </w:rPr>
            </w:pPr>
            <w:r w:rsidRPr="00C10711">
              <w:rPr>
                <w:sz w:val="22"/>
                <w:szCs w:val="22"/>
              </w:rPr>
              <w:t>RF_01</w:t>
            </w:r>
          </w:p>
        </w:tc>
        <w:tc>
          <w:tcPr>
            <w:tcW w:w="1094" w:type="pct"/>
          </w:tcPr>
          <w:p w14:paraId="014E620A" w14:textId="5149223E" w:rsidR="007F3DC4" w:rsidRPr="00C10711" w:rsidRDefault="007F3DC4" w:rsidP="0015267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Sección informativa del restaurante</w:t>
            </w:r>
          </w:p>
        </w:tc>
        <w:tc>
          <w:tcPr>
            <w:tcW w:w="1598" w:type="pct"/>
          </w:tcPr>
          <w:p w14:paraId="3713C804" w14:textId="7EC13467" w:rsidR="007F3DC4" w:rsidRPr="00C10711" w:rsidRDefault="007F3DC4" w:rsidP="0015267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 página de inicio del sitio web mostrará información general acerca del restaurante</w:t>
            </w:r>
            <w:r w:rsidRPr="00C10711">
              <w:rPr>
                <w:sz w:val="22"/>
                <w:szCs w:val="22"/>
              </w:rPr>
              <w:t>.</w:t>
            </w:r>
          </w:p>
        </w:tc>
        <w:tc>
          <w:tcPr>
            <w:tcW w:w="692" w:type="pct"/>
          </w:tcPr>
          <w:p w14:paraId="0CED05A4" w14:textId="10313F56" w:rsidR="007F3DC4" w:rsidRPr="00C10711" w:rsidRDefault="007F3DC4"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Media</w:t>
            </w:r>
          </w:p>
        </w:tc>
        <w:tc>
          <w:tcPr>
            <w:tcW w:w="530" w:type="pct"/>
          </w:tcPr>
          <w:p w14:paraId="7BFE2EC1" w14:textId="77777777" w:rsidR="007F3DC4" w:rsidRPr="00C10711" w:rsidRDefault="007F3DC4"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Cliente</w:t>
            </w:r>
          </w:p>
        </w:tc>
        <w:tc>
          <w:tcPr>
            <w:tcW w:w="630" w:type="pct"/>
          </w:tcPr>
          <w:p w14:paraId="61549B92" w14:textId="77777777" w:rsidR="007F3DC4" w:rsidRPr="00C10711" w:rsidRDefault="007F3DC4"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Pendiente</w:t>
            </w:r>
          </w:p>
        </w:tc>
      </w:tr>
      <w:tr w:rsidR="007F3DC4" w:rsidRPr="00C10711" w14:paraId="3C15F5E2" w14:textId="77777777" w:rsidTr="00B5106B">
        <w:tc>
          <w:tcPr>
            <w:cnfStyle w:val="001000000000" w:firstRow="0" w:lastRow="0" w:firstColumn="1" w:lastColumn="0" w:oddVBand="0" w:evenVBand="0" w:oddHBand="0" w:evenHBand="0" w:firstRowFirstColumn="0" w:firstRowLastColumn="0" w:lastRowFirstColumn="0" w:lastRowLastColumn="0"/>
            <w:tcW w:w="457" w:type="pct"/>
          </w:tcPr>
          <w:p w14:paraId="52CD6308" w14:textId="23957AAA" w:rsidR="00434D23" w:rsidRPr="00C10711" w:rsidRDefault="00434D23" w:rsidP="00152670">
            <w:pPr>
              <w:rPr>
                <w:sz w:val="22"/>
                <w:szCs w:val="22"/>
              </w:rPr>
            </w:pPr>
            <w:r w:rsidRPr="00C10711">
              <w:rPr>
                <w:sz w:val="22"/>
                <w:szCs w:val="22"/>
              </w:rPr>
              <w:t>RF_0</w:t>
            </w:r>
            <w:r w:rsidR="007F3DC4">
              <w:rPr>
                <w:sz w:val="22"/>
                <w:szCs w:val="22"/>
              </w:rPr>
              <w:t>2</w:t>
            </w:r>
          </w:p>
        </w:tc>
        <w:tc>
          <w:tcPr>
            <w:tcW w:w="1094" w:type="pct"/>
          </w:tcPr>
          <w:p w14:paraId="2C5D1953" w14:textId="77777777" w:rsidR="00434D23" w:rsidRPr="00C10711" w:rsidRDefault="00434D23" w:rsidP="00152670">
            <w:pP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Visualización del Menú</w:t>
            </w:r>
          </w:p>
        </w:tc>
        <w:tc>
          <w:tcPr>
            <w:tcW w:w="1598" w:type="pct"/>
          </w:tcPr>
          <w:p w14:paraId="0AA162D1" w14:textId="77777777" w:rsidR="00434D23" w:rsidRPr="00C10711" w:rsidRDefault="00434D23" w:rsidP="00152670">
            <w:pP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El sistema permitirá a los usuarios visualizar el menú completo del restaurante.</w:t>
            </w:r>
          </w:p>
        </w:tc>
        <w:tc>
          <w:tcPr>
            <w:tcW w:w="692" w:type="pct"/>
          </w:tcPr>
          <w:p w14:paraId="6C58A159" w14:textId="77777777" w:rsidR="00434D23" w:rsidRPr="00C10711" w:rsidRDefault="00434D23" w:rsidP="00152670">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Alta</w:t>
            </w:r>
          </w:p>
        </w:tc>
        <w:tc>
          <w:tcPr>
            <w:tcW w:w="530" w:type="pct"/>
          </w:tcPr>
          <w:p w14:paraId="1F32C0BB" w14:textId="77777777" w:rsidR="00434D23" w:rsidRPr="00C10711" w:rsidRDefault="00434D23" w:rsidP="00152670">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Cliente</w:t>
            </w:r>
          </w:p>
        </w:tc>
        <w:tc>
          <w:tcPr>
            <w:tcW w:w="630" w:type="pct"/>
          </w:tcPr>
          <w:p w14:paraId="791880E6" w14:textId="77777777" w:rsidR="00434D23" w:rsidRPr="00C10711" w:rsidRDefault="00434D23" w:rsidP="00152670">
            <w:pPr>
              <w:jc w:val="center"/>
              <w:cnfStyle w:val="000000000000" w:firstRow="0" w:lastRow="0" w:firstColumn="0" w:lastColumn="0" w:oddVBand="0" w:evenVBand="0" w:oddHBand="0" w:evenHBand="0" w:firstRowFirstColumn="0" w:firstRowLastColumn="0" w:lastRowFirstColumn="0" w:lastRowLastColumn="0"/>
              <w:rPr>
                <w:sz w:val="22"/>
                <w:szCs w:val="22"/>
              </w:rPr>
            </w:pPr>
            <w:r w:rsidRPr="00C10711">
              <w:rPr>
                <w:sz w:val="22"/>
                <w:szCs w:val="22"/>
              </w:rPr>
              <w:t>Pendiente</w:t>
            </w:r>
          </w:p>
        </w:tc>
      </w:tr>
      <w:tr w:rsidR="00B5106B" w:rsidRPr="00C10711" w14:paraId="274673DA" w14:textId="77777777" w:rsidTr="00B5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tcPr>
          <w:p w14:paraId="3186C288" w14:textId="760DBB93" w:rsidR="00434D23" w:rsidRPr="00C10711" w:rsidRDefault="00434D23" w:rsidP="00152670">
            <w:pPr>
              <w:rPr>
                <w:sz w:val="22"/>
                <w:szCs w:val="22"/>
              </w:rPr>
            </w:pPr>
            <w:r w:rsidRPr="00C10711">
              <w:rPr>
                <w:sz w:val="22"/>
                <w:szCs w:val="22"/>
              </w:rPr>
              <w:t>RF_0</w:t>
            </w:r>
            <w:r w:rsidR="007F3DC4">
              <w:rPr>
                <w:sz w:val="22"/>
                <w:szCs w:val="22"/>
              </w:rPr>
              <w:t>3</w:t>
            </w:r>
          </w:p>
        </w:tc>
        <w:tc>
          <w:tcPr>
            <w:tcW w:w="1094" w:type="pct"/>
          </w:tcPr>
          <w:p w14:paraId="19E1B6AC" w14:textId="77777777" w:rsidR="00434D23" w:rsidRPr="00C10711" w:rsidRDefault="00434D23" w:rsidP="00152670">
            <w:pP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Realizar Reserva</w:t>
            </w:r>
          </w:p>
        </w:tc>
        <w:tc>
          <w:tcPr>
            <w:tcW w:w="1598" w:type="pct"/>
          </w:tcPr>
          <w:p w14:paraId="0329A11B" w14:textId="77777777" w:rsidR="00434D23" w:rsidRPr="00C10711" w:rsidRDefault="00434D23" w:rsidP="00152670">
            <w:pP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El usuario podrá completar un formulario para reservar una mesa.</w:t>
            </w:r>
          </w:p>
        </w:tc>
        <w:tc>
          <w:tcPr>
            <w:tcW w:w="692" w:type="pct"/>
          </w:tcPr>
          <w:p w14:paraId="6F163A42" w14:textId="77777777" w:rsidR="00434D23" w:rsidRPr="00C10711" w:rsidRDefault="00434D23"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Alta</w:t>
            </w:r>
          </w:p>
        </w:tc>
        <w:tc>
          <w:tcPr>
            <w:tcW w:w="530" w:type="pct"/>
          </w:tcPr>
          <w:p w14:paraId="42C5F1B0" w14:textId="77777777" w:rsidR="00434D23" w:rsidRPr="00C10711" w:rsidRDefault="00434D23"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Cliente</w:t>
            </w:r>
          </w:p>
        </w:tc>
        <w:tc>
          <w:tcPr>
            <w:tcW w:w="630" w:type="pct"/>
          </w:tcPr>
          <w:p w14:paraId="3ED5B325" w14:textId="77777777" w:rsidR="00434D23" w:rsidRPr="00C10711" w:rsidRDefault="00434D23"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Pendiente</w:t>
            </w:r>
          </w:p>
        </w:tc>
      </w:tr>
    </w:tbl>
    <w:p w14:paraId="5835C657" w14:textId="77777777" w:rsidR="00B415A9" w:rsidRDefault="00B415A9" w:rsidP="00B415A9">
      <w:pPr>
        <w:rPr>
          <w:rFonts w:asciiTheme="majorHAnsi" w:hAnsiTheme="majorHAnsi"/>
          <w:b/>
          <w:bCs/>
          <w:sz w:val="28"/>
          <w:szCs w:val="28"/>
          <w:lang w:bidi="es-ES"/>
        </w:rPr>
      </w:pPr>
    </w:p>
    <w:p w14:paraId="5D90805C" w14:textId="656469A5" w:rsidR="00434D23" w:rsidRPr="00B415A9" w:rsidRDefault="00434D23" w:rsidP="00B415A9">
      <w:pPr>
        <w:rPr>
          <w:rFonts w:asciiTheme="majorHAnsi" w:hAnsiTheme="majorHAnsi"/>
          <w:b/>
          <w:bCs/>
          <w:sz w:val="28"/>
          <w:szCs w:val="28"/>
          <w:lang w:bidi="es-ES"/>
        </w:rPr>
      </w:pPr>
      <w:r w:rsidRPr="00B415A9">
        <w:rPr>
          <w:rFonts w:asciiTheme="majorHAnsi" w:hAnsiTheme="majorHAnsi"/>
          <w:b/>
          <w:bCs/>
          <w:sz w:val="28"/>
          <w:szCs w:val="28"/>
          <w:lang w:bidi="es-ES"/>
        </w:rPr>
        <w:t>Requerimientos de negocio</w:t>
      </w:r>
    </w:p>
    <w:tbl>
      <w:tblPr>
        <w:tblStyle w:val="Tabladecuadrcula4"/>
        <w:tblW w:w="5000" w:type="pct"/>
        <w:tblLook w:val="04A0" w:firstRow="1" w:lastRow="0" w:firstColumn="1" w:lastColumn="0" w:noHBand="0" w:noVBand="1"/>
        <w:tblDescription w:val="Tabla de contenido"/>
      </w:tblPr>
      <w:tblGrid>
        <w:gridCol w:w="901"/>
        <w:gridCol w:w="1907"/>
        <w:gridCol w:w="3247"/>
        <w:gridCol w:w="1329"/>
        <w:gridCol w:w="999"/>
        <w:gridCol w:w="1209"/>
      </w:tblGrid>
      <w:tr w:rsidR="00BF15A8" w:rsidRPr="00C10711" w14:paraId="369B9FD9" w14:textId="77777777" w:rsidTr="00B5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 w:type="pct"/>
            <w:vAlign w:val="center"/>
          </w:tcPr>
          <w:p w14:paraId="0B993D7D" w14:textId="77777777" w:rsidR="00434D23" w:rsidRPr="00C10711" w:rsidRDefault="00434D23" w:rsidP="00152670">
            <w:pPr>
              <w:spacing w:before="100"/>
              <w:jc w:val="center"/>
              <w:rPr>
                <w:color w:val="FFDF6A" w:themeColor="accent1" w:themeTint="99"/>
                <w:sz w:val="20"/>
                <w:szCs w:val="16"/>
              </w:rPr>
            </w:pPr>
            <w:r w:rsidRPr="00C10711">
              <w:rPr>
                <w:color w:val="FFDF6A" w:themeColor="accent1" w:themeTint="99"/>
                <w:sz w:val="20"/>
                <w:szCs w:val="16"/>
                <w:lang w:bidi="es-ES"/>
              </w:rPr>
              <w:t>ID</w:t>
            </w:r>
          </w:p>
        </w:tc>
        <w:tc>
          <w:tcPr>
            <w:tcW w:w="994" w:type="pct"/>
            <w:vAlign w:val="center"/>
          </w:tcPr>
          <w:p w14:paraId="10D8A5C0"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REQUERIMIENTO</w:t>
            </w:r>
          </w:p>
        </w:tc>
        <w:tc>
          <w:tcPr>
            <w:tcW w:w="1711" w:type="pct"/>
            <w:vAlign w:val="center"/>
          </w:tcPr>
          <w:p w14:paraId="625B7936"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DESCRIPCIÓN</w:t>
            </w:r>
          </w:p>
        </w:tc>
        <w:tc>
          <w:tcPr>
            <w:tcW w:w="665" w:type="pct"/>
          </w:tcPr>
          <w:p w14:paraId="6A45EAE0"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PRIORIDAD</w:t>
            </w:r>
          </w:p>
        </w:tc>
        <w:tc>
          <w:tcPr>
            <w:tcW w:w="530" w:type="pct"/>
          </w:tcPr>
          <w:p w14:paraId="1750808C"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ACTOR</w:t>
            </w:r>
          </w:p>
        </w:tc>
        <w:tc>
          <w:tcPr>
            <w:tcW w:w="630" w:type="pct"/>
          </w:tcPr>
          <w:p w14:paraId="0660474A"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ESTADO</w:t>
            </w:r>
          </w:p>
        </w:tc>
      </w:tr>
      <w:tr w:rsidR="00BF15A8" w:rsidRPr="00C10711" w14:paraId="4E5D6330" w14:textId="77777777" w:rsidTr="00B5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 w:type="pct"/>
          </w:tcPr>
          <w:p w14:paraId="0B5029FE" w14:textId="77777777" w:rsidR="00434D23" w:rsidRPr="00C10711" w:rsidRDefault="00434D23" w:rsidP="00152670">
            <w:pPr>
              <w:rPr>
                <w:sz w:val="22"/>
                <w:szCs w:val="22"/>
              </w:rPr>
            </w:pPr>
            <w:r w:rsidRPr="00C10711">
              <w:rPr>
                <w:sz w:val="22"/>
                <w:szCs w:val="22"/>
              </w:rPr>
              <w:t>R</w:t>
            </w:r>
            <w:r>
              <w:rPr>
                <w:sz w:val="22"/>
                <w:szCs w:val="22"/>
              </w:rPr>
              <w:t>N</w:t>
            </w:r>
            <w:r w:rsidRPr="00C10711">
              <w:rPr>
                <w:sz w:val="22"/>
                <w:szCs w:val="22"/>
              </w:rPr>
              <w:t>_0</w:t>
            </w:r>
            <w:r>
              <w:rPr>
                <w:sz w:val="22"/>
                <w:szCs w:val="22"/>
              </w:rPr>
              <w:t>1</w:t>
            </w:r>
          </w:p>
        </w:tc>
        <w:tc>
          <w:tcPr>
            <w:tcW w:w="994" w:type="pct"/>
          </w:tcPr>
          <w:p w14:paraId="1D67A6CE" w14:textId="2F1BCB28" w:rsidR="00434D23" w:rsidRPr="00C10711" w:rsidRDefault="00BF15A8" w:rsidP="0015267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Recepción de reservas</w:t>
            </w:r>
          </w:p>
        </w:tc>
        <w:tc>
          <w:tcPr>
            <w:tcW w:w="1711" w:type="pct"/>
          </w:tcPr>
          <w:p w14:paraId="2C76E2C9" w14:textId="4E0366FE" w:rsidR="00434D23" w:rsidRPr="00C10711" w:rsidRDefault="00BF15A8" w:rsidP="0015267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sistema generará una notificación al correo electrónico del administrador con la información de las reservas gestionadas por el cliente</w:t>
            </w:r>
          </w:p>
        </w:tc>
        <w:tc>
          <w:tcPr>
            <w:tcW w:w="665" w:type="pct"/>
          </w:tcPr>
          <w:p w14:paraId="67E70A77" w14:textId="77777777" w:rsidR="00434D23" w:rsidRPr="00C10711" w:rsidRDefault="00434D23"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Alta</w:t>
            </w:r>
          </w:p>
        </w:tc>
        <w:tc>
          <w:tcPr>
            <w:tcW w:w="530" w:type="pct"/>
          </w:tcPr>
          <w:p w14:paraId="25896215" w14:textId="438BC2EC" w:rsidR="00434D23" w:rsidRPr="00C10711" w:rsidRDefault="00434D23"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Admin</w:t>
            </w:r>
          </w:p>
        </w:tc>
        <w:tc>
          <w:tcPr>
            <w:tcW w:w="630" w:type="pct"/>
          </w:tcPr>
          <w:p w14:paraId="228473DB" w14:textId="77777777" w:rsidR="00434D23" w:rsidRPr="00C10711" w:rsidRDefault="00434D23"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Pendiente</w:t>
            </w:r>
          </w:p>
        </w:tc>
      </w:tr>
    </w:tbl>
    <w:p w14:paraId="7FD742BA" w14:textId="77777777" w:rsidR="00434D23" w:rsidRDefault="00434D23" w:rsidP="00434D23"/>
    <w:p w14:paraId="36880938" w14:textId="77777777" w:rsidR="00B415A9" w:rsidRDefault="00B415A9" w:rsidP="00B415A9">
      <w:pPr>
        <w:rPr>
          <w:rFonts w:asciiTheme="majorHAnsi" w:hAnsiTheme="majorHAnsi"/>
          <w:b/>
          <w:bCs/>
          <w:sz w:val="28"/>
          <w:szCs w:val="28"/>
          <w:lang w:bidi="es-ES"/>
        </w:rPr>
      </w:pPr>
    </w:p>
    <w:p w14:paraId="0027C399" w14:textId="6ED9D9DE" w:rsidR="00434D23" w:rsidRPr="00B415A9" w:rsidRDefault="00434D23" w:rsidP="00B415A9">
      <w:pPr>
        <w:rPr>
          <w:rFonts w:asciiTheme="majorHAnsi" w:hAnsiTheme="majorHAnsi"/>
          <w:b/>
          <w:bCs/>
          <w:sz w:val="28"/>
          <w:szCs w:val="28"/>
          <w:lang w:bidi="es-ES"/>
        </w:rPr>
      </w:pPr>
      <w:r w:rsidRPr="00B415A9">
        <w:rPr>
          <w:rFonts w:asciiTheme="majorHAnsi" w:hAnsiTheme="majorHAnsi"/>
          <w:b/>
          <w:bCs/>
          <w:sz w:val="28"/>
          <w:szCs w:val="28"/>
          <w:lang w:bidi="es-ES"/>
        </w:rPr>
        <w:t>Requerimientos técnicos</w:t>
      </w:r>
    </w:p>
    <w:tbl>
      <w:tblPr>
        <w:tblStyle w:val="Tabladecuadrcula4"/>
        <w:tblW w:w="5000" w:type="pct"/>
        <w:tblLook w:val="04A0" w:firstRow="1" w:lastRow="0" w:firstColumn="1" w:lastColumn="0" w:noHBand="0" w:noVBand="1"/>
        <w:tblDescription w:val="Tabla de contenido"/>
      </w:tblPr>
      <w:tblGrid>
        <w:gridCol w:w="876"/>
        <w:gridCol w:w="1907"/>
        <w:gridCol w:w="3049"/>
        <w:gridCol w:w="1329"/>
        <w:gridCol w:w="1222"/>
        <w:gridCol w:w="1209"/>
      </w:tblGrid>
      <w:tr w:rsidR="00B5106B" w:rsidRPr="00C10711" w14:paraId="4B2A58B2" w14:textId="77777777" w:rsidTr="00B5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vAlign w:val="center"/>
          </w:tcPr>
          <w:p w14:paraId="108778F6" w14:textId="77777777" w:rsidR="00434D23" w:rsidRPr="00C10711" w:rsidRDefault="00434D23" w:rsidP="00152670">
            <w:pPr>
              <w:spacing w:before="100"/>
              <w:jc w:val="center"/>
              <w:rPr>
                <w:color w:val="FFDF6A" w:themeColor="accent1" w:themeTint="99"/>
                <w:sz w:val="20"/>
                <w:szCs w:val="16"/>
              </w:rPr>
            </w:pPr>
            <w:r w:rsidRPr="00C10711">
              <w:rPr>
                <w:color w:val="FFDF6A" w:themeColor="accent1" w:themeTint="99"/>
                <w:sz w:val="20"/>
                <w:szCs w:val="16"/>
                <w:lang w:bidi="es-ES"/>
              </w:rPr>
              <w:t>ID</w:t>
            </w:r>
          </w:p>
        </w:tc>
        <w:tc>
          <w:tcPr>
            <w:tcW w:w="1003" w:type="pct"/>
            <w:vAlign w:val="center"/>
          </w:tcPr>
          <w:p w14:paraId="38382792"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REQUERIMIENTO</w:t>
            </w:r>
          </w:p>
        </w:tc>
        <w:tc>
          <w:tcPr>
            <w:tcW w:w="2011" w:type="pct"/>
            <w:vAlign w:val="center"/>
          </w:tcPr>
          <w:p w14:paraId="5D52E8B5"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rPr>
            </w:pPr>
            <w:r w:rsidRPr="00C10711">
              <w:rPr>
                <w:color w:val="FFDF6A" w:themeColor="accent1" w:themeTint="99"/>
                <w:sz w:val="20"/>
                <w:szCs w:val="16"/>
                <w:lang w:bidi="es-ES"/>
              </w:rPr>
              <w:t>DESCRIPCIÓN</w:t>
            </w:r>
          </w:p>
        </w:tc>
        <w:tc>
          <w:tcPr>
            <w:tcW w:w="262" w:type="pct"/>
          </w:tcPr>
          <w:p w14:paraId="50B63D8C"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PRIORIDAD</w:t>
            </w:r>
          </w:p>
        </w:tc>
        <w:tc>
          <w:tcPr>
            <w:tcW w:w="637" w:type="pct"/>
          </w:tcPr>
          <w:p w14:paraId="7A63FCDF"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ACTOR</w:t>
            </w:r>
          </w:p>
        </w:tc>
        <w:tc>
          <w:tcPr>
            <w:tcW w:w="630" w:type="pct"/>
          </w:tcPr>
          <w:p w14:paraId="68E8EF1F" w14:textId="77777777" w:rsidR="00434D23" w:rsidRPr="00C10711"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sz w:val="20"/>
                <w:szCs w:val="16"/>
                <w:lang w:bidi="es-ES"/>
              </w:rPr>
            </w:pPr>
            <w:r w:rsidRPr="00C10711">
              <w:rPr>
                <w:color w:val="FFDF6A" w:themeColor="accent1" w:themeTint="99"/>
                <w:sz w:val="20"/>
                <w:szCs w:val="16"/>
                <w:lang w:bidi="es-ES"/>
              </w:rPr>
              <w:t>ESTADO</w:t>
            </w:r>
          </w:p>
        </w:tc>
      </w:tr>
      <w:tr w:rsidR="00B5106B" w:rsidRPr="00C10711" w14:paraId="182260C6" w14:textId="77777777" w:rsidTr="00B5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tcPr>
          <w:p w14:paraId="329975BD" w14:textId="77777777" w:rsidR="00434D23" w:rsidRPr="00C10711" w:rsidRDefault="00434D23" w:rsidP="00152670">
            <w:pPr>
              <w:rPr>
                <w:sz w:val="22"/>
                <w:szCs w:val="22"/>
              </w:rPr>
            </w:pPr>
            <w:r w:rsidRPr="00C10711">
              <w:rPr>
                <w:sz w:val="22"/>
                <w:szCs w:val="22"/>
              </w:rPr>
              <w:t>R</w:t>
            </w:r>
            <w:r>
              <w:rPr>
                <w:sz w:val="22"/>
                <w:szCs w:val="22"/>
              </w:rPr>
              <w:t>T</w:t>
            </w:r>
            <w:r w:rsidRPr="00C10711">
              <w:rPr>
                <w:sz w:val="22"/>
                <w:szCs w:val="22"/>
              </w:rPr>
              <w:t>_0</w:t>
            </w:r>
            <w:r>
              <w:rPr>
                <w:sz w:val="22"/>
                <w:szCs w:val="22"/>
              </w:rPr>
              <w:t>1</w:t>
            </w:r>
          </w:p>
        </w:tc>
        <w:tc>
          <w:tcPr>
            <w:tcW w:w="1003" w:type="pct"/>
          </w:tcPr>
          <w:p w14:paraId="44469BAB" w14:textId="31566DD5" w:rsidR="00434D23" w:rsidRPr="00C10711" w:rsidRDefault="00995BB5" w:rsidP="0015267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Publicación del proyecto en GitHub</w:t>
            </w:r>
          </w:p>
        </w:tc>
        <w:tc>
          <w:tcPr>
            <w:tcW w:w="2011" w:type="pct"/>
          </w:tcPr>
          <w:p w14:paraId="63CEB7F3" w14:textId="2EFDAE12" w:rsidR="00434D23" w:rsidRPr="00C10711" w:rsidRDefault="00995BB5" w:rsidP="0015267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El proyecto debe ser alojado en un repositorio en GitHub para la gestión del proyecto y control de versiones.</w:t>
            </w:r>
          </w:p>
        </w:tc>
        <w:tc>
          <w:tcPr>
            <w:tcW w:w="262" w:type="pct"/>
          </w:tcPr>
          <w:p w14:paraId="0C73D466" w14:textId="77777777" w:rsidR="00434D23" w:rsidRPr="00C10711" w:rsidRDefault="00434D23"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Alta</w:t>
            </w:r>
          </w:p>
        </w:tc>
        <w:tc>
          <w:tcPr>
            <w:tcW w:w="637" w:type="pct"/>
          </w:tcPr>
          <w:p w14:paraId="52A80ED7" w14:textId="71493278" w:rsidR="00434D23" w:rsidRPr="00C10711" w:rsidRDefault="00B5106B"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Desarrollo</w:t>
            </w:r>
          </w:p>
        </w:tc>
        <w:tc>
          <w:tcPr>
            <w:tcW w:w="630" w:type="pct"/>
          </w:tcPr>
          <w:p w14:paraId="144E3A61" w14:textId="77777777" w:rsidR="00434D23" w:rsidRPr="00C10711" w:rsidRDefault="00434D23" w:rsidP="00152670">
            <w:pPr>
              <w:jc w:val="center"/>
              <w:cnfStyle w:val="000000100000" w:firstRow="0" w:lastRow="0" w:firstColumn="0" w:lastColumn="0" w:oddVBand="0" w:evenVBand="0" w:oddHBand="1" w:evenHBand="0" w:firstRowFirstColumn="0" w:firstRowLastColumn="0" w:lastRowFirstColumn="0" w:lastRowLastColumn="0"/>
              <w:rPr>
                <w:sz w:val="22"/>
                <w:szCs w:val="22"/>
              </w:rPr>
            </w:pPr>
            <w:r w:rsidRPr="00C10711">
              <w:rPr>
                <w:sz w:val="22"/>
                <w:szCs w:val="22"/>
              </w:rPr>
              <w:t>Pendiente</w:t>
            </w:r>
          </w:p>
        </w:tc>
      </w:tr>
    </w:tbl>
    <w:p w14:paraId="5E8B6D38" w14:textId="77777777" w:rsidR="00434D23" w:rsidRPr="004C0AD1" w:rsidRDefault="00434D23" w:rsidP="00434D23"/>
    <w:p w14:paraId="1AF049B5" w14:textId="77777777" w:rsidR="00434D23" w:rsidRPr="004C0AD1" w:rsidRDefault="00434D23" w:rsidP="00AD12E9">
      <w:pPr>
        <w:pStyle w:val="Listaconvietas"/>
        <w:numPr>
          <w:ilvl w:val="0"/>
          <w:numId w:val="0"/>
        </w:numPr>
        <w:ind w:left="360" w:hanging="360"/>
      </w:pPr>
    </w:p>
    <w:p w14:paraId="0F4874DB" w14:textId="77777777" w:rsidR="00434D23" w:rsidRPr="004C0AD1" w:rsidRDefault="00434D23" w:rsidP="00434D23"/>
    <w:p w14:paraId="69B7AFB3" w14:textId="64B46CFE" w:rsidR="00434D23" w:rsidRPr="004C0AD1" w:rsidRDefault="00434D23" w:rsidP="00434D23">
      <w:pPr>
        <w:pStyle w:val="Ttulo1"/>
      </w:pPr>
      <w:bookmarkStart w:id="20" w:name="_Toc205742466"/>
      <w:r>
        <w:rPr>
          <w:lang w:bidi="es-ES"/>
        </w:rPr>
        <w:lastRenderedPageBreak/>
        <w:t>CASOS DE USO Y DIAGRAMAS</w:t>
      </w:r>
      <w:r w:rsidR="00AD12E9">
        <w:rPr>
          <w:lang w:bidi="es-ES"/>
        </w:rPr>
        <w:t xml:space="preserve"> 2.0</w:t>
      </w:r>
      <w:bookmarkEnd w:id="20"/>
    </w:p>
    <w:p w14:paraId="069B1610" w14:textId="0901DC84" w:rsidR="00995BB5" w:rsidRPr="00B415A9" w:rsidRDefault="00995BB5" w:rsidP="00B415A9">
      <w:pPr>
        <w:rPr>
          <w:rFonts w:asciiTheme="majorHAnsi" w:hAnsiTheme="majorHAnsi"/>
          <w:b/>
          <w:bCs/>
          <w:sz w:val="28"/>
          <w:szCs w:val="28"/>
          <w:lang w:bidi="es-ES"/>
        </w:rPr>
      </w:pPr>
      <w:r w:rsidRPr="00B415A9">
        <w:rPr>
          <w:rFonts w:asciiTheme="majorHAnsi" w:hAnsiTheme="majorHAnsi"/>
          <w:b/>
          <w:bCs/>
          <w:sz w:val="28"/>
          <w:szCs w:val="28"/>
          <w:lang w:bidi="es-ES"/>
        </w:rPr>
        <w:t>Caso de Uso #1</w:t>
      </w:r>
    </w:p>
    <w:tbl>
      <w:tblPr>
        <w:tblStyle w:val="Tablaconcuadrcula5oscura"/>
        <w:tblW w:w="4948" w:type="pct"/>
        <w:tblLook w:val="04A0" w:firstRow="1" w:lastRow="0" w:firstColumn="1" w:lastColumn="0" w:noHBand="0" w:noVBand="1"/>
        <w:tblDescription w:val="Tabla de contenido"/>
      </w:tblPr>
      <w:tblGrid>
        <w:gridCol w:w="2122"/>
        <w:gridCol w:w="7370"/>
      </w:tblGrid>
      <w:tr w:rsidR="00995BB5" w:rsidRPr="00871B2E" w14:paraId="37BBEA02" w14:textId="77777777" w:rsidTr="00B5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06AA18A4" w14:textId="77777777" w:rsidR="00995BB5" w:rsidRPr="00871B2E" w:rsidRDefault="00995BB5" w:rsidP="00152670">
            <w:pPr>
              <w:spacing w:before="100"/>
              <w:rPr>
                <w:color w:val="FFDF6A" w:themeColor="accent1" w:themeTint="99"/>
              </w:rPr>
            </w:pPr>
            <w:r w:rsidRPr="00871B2E">
              <w:rPr>
                <w:color w:val="FFDF6A" w:themeColor="accent1" w:themeTint="99"/>
              </w:rPr>
              <w:t>Nombre</w:t>
            </w:r>
          </w:p>
        </w:tc>
        <w:tc>
          <w:tcPr>
            <w:tcW w:w="3882" w:type="pct"/>
          </w:tcPr>
          <w:p w14:paraId="4680013A" w14:textId="7E35F003" w:rsidR="00995BB5" w:rsidRPr="00871B2E" w:rsidRDefault="00995BB5"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rPr>
            </w:pPr>
            <w:r w:rsidRPr="00C10711">
              <w:rPr>
                <w:color w:val="FFDF6A" w:themeColor="accent1" w:themeTint="99"/>
                <w:lang w:bidi="es-ES"/>
              </w:rPr>
              <w:t>CU-01</w:t>
            </w:r>
            <w:r>
              <w:rPr>
                <w:color w:val="FFDF6A" w:themeColor="accent1" w:themeTint="99"/>
                <w:lang w:bidi="es-ES"/>
              </w:rPr>
              <w:t xml:space="preserve"> Sección informativa del restaurante</w:t>
            </w:r>
          </w:p>
        </w:tc>
      </w:tr>
      <w:tr w:rsidR="00995BB5" w:rsidRPr="004C0AD1" w14:paraId="276A90D5" w14:textId="77777777" w:rsidTr="00B5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3F0D23B2" w14:textId="77777777" w:rsidR="00995BB5" w:rsidRPr="00871B2E" w:rsidRDefault="00995BB5" w:rsidP="00152670">
            <w:pPr>
              <w:rPr>
                <w:color w:val="FFDF6A" w:themeColor="accent1" w:themeTint="99"/>
              </w:rPr>
            </w:pPr>
            <w:r w:rsidRPr="00871B2E">
              <w:rPr>
                <w:color w:val="FFDF6A" w:themeColor="accent1" w:themeTint="99"/>
              </w:rPr>
              <w:t>Versión</w:t>
            </w:r>
          </w:p>
        </w:tc>
        <w:tc>
          <w:tcPr>
            <w:tcW w:w="3882" w:type="pct"/>
          </w:tcPr>
          <w:p w14:paraId="761F3CC0" w14:textId="68A4A545" w:rsidR="00995BB5" w:rsidRPr="004C0AD1" w:rsidRDefault="00995BB5" w:rsidP="00152670">
            <w:pPr>
              <w:cnfStyle w:val="000000100000" w:firstRow="0" w:lastRow="0" w:firstColumn="0" w:lastColumn="0" w:oddVBand="0" w:evenVBand="0" w:oddHBand="1" w:evenHBand="0" w:firstRowFirstColumn="0" w:firstRowLastColumn="0" w:lastRowFirstColumn="0" w:lastRowLastColumn="0"/>
            </w:pPr>
            <w:r>
              <w:t>2</w:t>
            </w:r>
            <w:r w:rsidRPr="00794D39">
              <w:t>.0</w:t>
            </w:r>
          </w:p>
        </w:tc>
      </w:tr>
      <w:tr w:rsidR="00995BB5" w:rsidRPr="004C0AD1" w14:paraId="67EC0252" w14:textId="77777777" w:rsidTr="00B5106B">
        <w:tc>
          <w:tcPr>
            <w:cnfStyle w:val="001000000000" w:firstRow="0" w:lastRow="0" w:firstColumn="1" w:lastColumn="0" w:oddVBand="0" w:evenVBand="0" w:oddHBand="0" w:evenHBand="0" w:firstRowFirstColumn="0" w:firstRowLastColumn="0" w:lastRowFirstColumn="0" w:lastRowLastColumn="0"/>
            <w:tcW w:w="1118" w:type="pct"/>
          </w:tcPr>
          <w:p w14:paraId="3E42F141" w14:textId="77777777" w:rsidR="00995BB5" w:rsidRPr="00871B2E" w:rsidRDefault="00995BB5" w:rsidP="00152670">
            <w:pPr>
              <w:rPr>
                <w:color w:val="FFDF6A" w:themeColor="accent1" w:themeTint="99"/>
              </w:rPr>
            </w:pPr>
            <w:r w:rsidRPr="00871B2E">
              <w:rPr>
                <w:color w:val="FFDF6A" w:themeColor="accent1" w:themeTint="99"/>
              </w:rPr>
              <w:t>Descripción</w:t>
            </w:r>
          </w:p>
        </w:tc>
        <w:tc>
          <w:tcPr>
            <w:tcW w:w="3882" w:type="pct"/>
          </w:tcPr>
          <w:p w14:paraId="292E1518" w14:textId="5DAC2C5F" w:rsidR="00995BB5" w:rsidRPr="004C0AD1" w:rsidRDefault="00995BB5" w:rsidP="00152670">
            <w:pPr>
              <w:cnfStyle w:val="000000000000" w:firstRow="0" w:lastRow="0" w:firstColumn="0" w:lastColumn="0" w:oddVBand="0" w:evenVBand="0" w:oddHBand="0" w:evenHBand="0" w:firstRowFirstColumn="0" w:firstRowLastColumn="0" w:lastRowFirstColumn="0" w:lastRowLastColumn="0"/>
            </w:pPr>
            <w:r>
              <w:t xml:space="preserve">Al </w:t>
            </w:r>
            <w:r w:rsidRPr="00794D39">
              <w:t xml:space="preserve">acceder a la página web del restaurante </w:t>
            </w:r>
            <w:r>
              <w:t>los usuarios podrán visualizar información del restaurante, y datos de contacto</w:t>
            </w:r>
            <w:r w:rsidRPr="00794D39">
              <w:t>.</w:t>
            </w:r>
          </w:p>
        </w:tc>
      </w:tr>
      <w:tr w:rsidR="00995BB5" w:rsidRPr="004C0AD1" w14:paraId="295E46C2" w14:textId="77777777" w:rsidTr="00B5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6422045D" w14:textId="77777777" w:rsidR="00995BB5" w:rsidRPr="00871B2E" w:rsidRDefault="00995BB5" w:rsidP="00152670">
            <w:pPr>
              <w:rPr>
                <w:color w:val="FFDF6A" w:themeColor="accent1" w:themeTint="99"/>
              </w:rPr>
            </w:pPr>
            <w:r w:rsidRPr="00871B2E">
              <w:rPr>
                <w:color w:val="FFDF6A" w:themeColor="accent1" w:themeTint="99"/>
              </w:rPr>
              <w:t>Estado</w:t>
            </w:r>
          </w:p>
        </w:tc>
        <w:tc>
          <w:tcPr>
            <w:tcW w:w="3882" w:type="pct"/>
          </w:tcPr>
          <w:p w14:paraId="080E584D" w14:textId="77777777" w:rsidR="00995BB5" w:rsidRPr="004C0AD1" w:rsidRDefault="00995BB5" w:rsidP="00152670">
            <w:pPr>
              <w:cnfStyle w:val="000000100000" w:firstRow="0" w:lastRow="0" w:firstColumn="0" w:lastColumn="0" w:oddVBand="0" w:evenVBand="0" w:oddHBand="1" w:evenHBand="0" w:firstRowFirstColumn="0" w:firstRowLastColumn="0" w:lastRowFirstColumn="0" w:lastRowLastColumn="0"/>
            </w:pPr>
            <w:r w:rsidRPr="00794D39">
              <w:t>Pendiente</w:t>
            </w:r>
          </w:p>
        </w:tc>
      </w:tr>
      <w:tr w:rsidR="00995BB5" w:rsidRPr="004C0AD1" w14:paraId="2A6B7DB0" w14:textId="77777777" w:rsidTr="00B5106B">
        <w:tc>
          <w:tcPr>
            <w:cnfStyle w:val="001000000000" w:firstRow="0" w:lastRow="0" w:firstColumn="1" w:lastColumn="0" w:oddVBand="0" w:evenVBand="0" w:oddHBand="0" w:evenHBand="0" w:firstRowFirstColumn="0" w:firstRowLastColumn="0" w:lastRowFirstColumn="0" w:lastRowLastColumn="0"/>
            <w:tcW w:w="1118" w:type="pct"/>
          </w:tcPr>
          <w:p w14:paraId="20CD5094" w14:textId="77777777" w:rsidR="00995BB5" w:rsidRPr="00871B2E" w:rsidRDefault="00995BB5" w:rsidP="00152670">
            <w:pPr>
              <w:rPr>
                <w:color w:val="FFDF6A" w:themeColor="accent1" w:themeTint="99"/>
              </w:rPr>
            </w:pPr>
            <w:r w:rsidRPr="00871B2E">
              <w:rPr>
                <w:color w:val="FFDF6A" w:themeColor="accent1" w:themeTint="99"/>
              </w:rPr>
              <w:t>Actores</w:t>
            </w:r>
          </w:p>
        </w:tc>
        <w:tc>
          <w:tcPr>
            <w:tcW w:w="3882" w:type="pct"/>
          </w:tcPr>
          <w:p w14:paraId="7F98F7E8" w14:textId="77777777" w:rsidR="00995BB5" w:rsidRPr="004C0AD1" w:rsidRDefault="00995BB5" w:rsidP="00152670">
            <w:pPr>
              <w:cnfStyle w:val="000000000000" w:firstRow="0" w:lastRow="0" w:firstColumn="0" w:lastColumn="0" w:oddVBand="0" w:evenVBand="0" w:oddHBand="0" w:evenHBand="0" w:firstRowFirstColumn="0" w:firstRowLastColumn="0" w:lastRowFirstColumn="0" w:lastRowLastColumn="0"/>
            </w:pPr>
            <w:r w:rsidRPr="00794D39">
              <w:t>Cliente, Sistema</w:t>
            </w:r>
          </w:p>
        </w:tc>
      </w:tr>
      <w:tr w:rsidR="00995BB5" w:rsidRPr="004C0AD1" w14:paraId="28327E33" w14:textId="77777777" w:rsidTr="00B5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78C18CE5" w14:textId="77777777" w:rsidR="00995BB5" w:rsidRPr="00871B2E" w:rsidRDefault="00995BB5" w:rsidP="00152670">
            <w:pPr>
              <w:rPr>
                <w:color w:val="FFDF6A" w:themeColor="accent1" w:themeTint="99"/>
              </w:rPr>
            </w:pPr>
            <w:r w:rsidRPr="00871B2E">
              <w:rPr>
                <w:color w:val="FFDF6A" w:themeColor="accent1" w:themeTint="99"/>
              </w:rPr>
              <w:t>CU Relacionados</w:t>
            </w:r>
          </w:p>
        </w:tc>
        <w:tc>
          <w:tcPr>
            <w:tcW w:w="3882" w:type="pct"/>
          </w:tcPr>
          <w:p w14:paraId="344723BB" w14:textId="77777777" w:rsidR="00995BB5" w:rsidRPr="004C0AD1" w:rsidRDefault="00995BB5" w:rsidP="00152670">
            <w:pPr>
              <w:cnfStyle w:val="000000100000" w:firstRow="0" w:lastRow="0" w:firstColumn="0" w:lastColumn="0" w:oddVBand="0" w:evenVBand="0" w:oddHBand="1" w:evenHBand="0" w:firstRowFirstColumn="0" w:firstRowLastColumn="0" w:lastRowFirstColumn="0" w:lastRowLastColumn="0"/>
            </w:pPr>
            <w:r w:rsidRPr="00794D39">
              <w:t>Ninguno</w:t>
            </w:r>
          </w:p>
        </w:tc>
      </w:tr>
      <w:tr w:rsidR="00995BB5" w:rsidRPr="004C0AD1" w14:paraId="78601AF5" w14:textId="77777777" w:rsidTr="00B5106B">
        <w:tc>
          <w:tcPr>
            <w:cnfStyle w:val="001000000000" w:firstRow="0" w:lastRow="0" w:firstColumn="1" w:lastColumn="0" w:oddVBand="0" w:evenVBand="0" w:oddHBand="0" w:evenHBand="0" w:firstRowFirstColumn="0" w:firstRowLastColumn="0" w:lastRowFirstColumn="0" w:lastRowLastColumn="0"/>
            <w:tcW w:w="1118" w:type="pct"/>
          </w:tcPr>
          <w:p w14:paraId="34202605" w14:textId="77777777" w:rsidR="00995BB5" w:rsidRPr="00871B2E" w:rsidRDefault="00995BB5" w:rsidP="00152670">
            <w:pPr>
              <w:rPr>
                <w:color w:val="FFDF6A" w:themeColor="accent1" w:themeTint="99"/>
              </w:rPr>
            </w:pPr>
            <w:r w:rsidRPr="00871B2E">
              <w:rPr>
                <w:color w:val="FFDF6A" w:themeColor="accent1" w:themeTint="99"/>
              </w:rPr>
              <w:t>Pre-condición</w:t>
            </w:r>
          </w:p>
        </w:tc>
        <w:tc>
          <w:tcPr>
            <w:tcW w:w="3882" w:type="pct"/>
          </w:tcPr>
          <w:p w14:paraId="505F7032" w14:textId="4B43DF85" w:rsidR="00995BB5" w:rsidRPr="004C0AD1" w:rsidRDefault="00995BB5" w:rsidP="00152670">
            <w:pPr>
              <w:cnfStyle w:val="000000000000" w:firstRow="0" w:lastRow="0" w:firstColumn="0" w:lastColumn="0" w:oddVBand="0" w:evenVBand="0" w:oddHBand="0" w:evenHBand="0" w:firstRowFirstColumn="0" w:firstRowLastColumn="0" w:lastRowFirstColumn="0" w:lastRowLastColumn="0"/>
            </w:pPr>
            <w:r w:rsidRPr="00794D39">
              <w:t xml:space="preserve">El </w:t>
            </w:r>
            <w:r>
              <w:t xml:space="preserve">sitio web </w:t>
            </w:r>
            <w:r w:rsidRPr="00794D39">
              <w:t xml:space="preserve">debe estar </w:t>
            </w:r>
            <w:r>
              <w:t xml:space="preserve">publicado y </w:t>
            </w:r>
            <w:r w:rsidRPr="00794D39">
              <w:t>disponible</w:t>
            </w:r>
            <w:r>
              <w:t xml:space="preserve"> al público</w:t>
            </w:r>
            <w:r w:rsidRPr="00794D39">
              <w:t>.</w:t>
            </w:r>
          </w:p>
        </w:tc>
      </w:tr>
      <w:tr w:rsidR="00995BB5" w:rsidRPr="004C0AD1" w14:paraId="1D8F4ECB" w14:textId="77777777" w:rsidTr="00B5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19F71F51" w14:textId="77777777" w:rsidR="00995BB5" w:rsidRPr="00871B2E" w:rsidRDefault="00995BB5" w:rsidP="00152670">
            <w:pPr>
              <w:rPr>
                <w:color w:val="FFDF6A" w:themeColor="accent1" w:themeTint="99"/>
              </w:rPr>
            </w:pPr>
            <w:r w:rsidRPr="00871B2E">
              <w:rPr>
                <w:color w:val="FFDF6A" w:themeColor="accent1" w:themeTint="99"/>
              </w:rPr>
              <w:t>Post-condición</w:t>
            </w:r>
          </w:p>
        </w:tc>
        <w:tc>
          <w:tcPr>
            <w:tcW w:w="3882" w:type="pct"/>
          </w:tcPr>
          <w:p w14:paraId="38793913" w14:textId="0D25D2B3" w:rsidR="00995BB5" w:rsidRPr="004C0AD1" w:rsidRDefault="00995BB5" w:rsidP="00152670">
            <w:pPr>
              <w:cnfStyle w:val="000000100000" w:firstRow="0" w:lastRow="0" w:firstColumn="0" w:lastColumn="0" w:oddVBand="0" w:evenVBand="0" w:oddHBand="1" w:evenHBand="0" w:firstRowFirstColumn="0" w:firstRowLastColumn="0" w:lastRowFirstColumn="0" w:lastRowLastColumn="0"/>
            </w:pPr>
            <w:r w:rsidRPr="00794D39">
              <w:t xml:space="preserve">El usuario visualizará </w:t>
            </w:r>
            <w:r>
              <w:t>la página de inicio</w:t>
            </w:r>
            <w:r w:rsidRPr="00794D39">
              <w:t xml:space="preserve"> correctamente.</w:t>
            </w:r>
          </w:p>
        </w:tc>
      </w:tr>
      <w:tr w:rsidR="00031C6C" w:rsidRPr="00031C6C" w14:paraId="3B4341EF" w14:textId="77777777" w:rsidTr="00031C6C">
        <w:trPr>
          <w:trHeight w:val="583"/>
        </w:trPr>
        <w:tc>
          <w:tcPr>
            <w:cnfStyle w:val="001000000000" w:firstRow="0" w:lastRow="0" w:firstColumn="1" w:lastColumn="0" w:oddVBand="0" w:evenVBand="0" w:oddHBand="0" w:evenHBand="0" w:firstRowFirstColumn="0" w:firstRowLastColumn="0" w:lastRowFirstColumn="0" w:lastRowLastColumn="0"/>
            <w:tcW w:w="5000" w:type="pct"/>
            <w:gridSpan w:val="2"/>
            <w:vAlign w:val="center"/>
          </w:tcPr>
          <w:p w14:paraId="5E7EA315" w14:textId="263196B8" w:rsidR="00031C6C" w:rsidRPr="00031C6C" w:rsidRDefault="00031C6C" w:rsidP="00031C6C">
            <w:pPr>
              <w:jc w:val="center"/>
              <w:rPr>
                <w:color w:val="FFDF6A" w:themeColor="accent1" w:themeTint="99"/>
              </w:rPr>
            </w:pPr>
            <w:r w:rsidRPr="00031C6C">
              <w:rPr>
                <w:color w:val="FFDF6A" w:themeColor="accent1" w:themeTint="99"/>
              </w:rPr>
              <w:t>Diagrama Caso de Uso #1</w:t>
            </w:r>
          </w:p>
        </w:tc>
      </w:tr>
      <w:tr w:rsidR="00031C6C" w:rsidRPr="004C0AD1" w14:paraId="59437EC8" w14:textId="77777777" w:rsidTr="00031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F2F2" w:themeFill="background1" w:themeFillShade="F2"/>
          </w:tcPr>
          <w:p w14:paraId="4E3EC61F" w14:textId="2D0693CE" w:rsidR="00031C6C" w:rsidRPr="00B5106B" w:rsidRDefault="00031C6C" w:rsidP="00B5106B">
            <w:pPr>
              <w:jc w:val="center"/>
            </w:pPr>
            <w:r>
              <w:rPr>
                <w:noProof/>
              </w:rPr>
              <w:drawing>
                <wp:inline distT="0" distB="0" distL="0" distR="0" wp14:anchorId="3DCF4D4C" wp14:editId="3B9061D9">
                  <wp:extent cx="3642783" cy="2150907"/>
                  <wp:effectExtent l="57150" t="57150" r="53340" b="59055"/>
                  <wp:docPr id="1008488664" name="Imagen 100848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8664" name="Imagen 1008488664"/>
                          <pic:cNvPicPr/>
                        </pic:nvPicPr>
                        <pic:blipFill>
                          <a:blip r:embed="rId34"/>
                          <a:stretch>
                            <a:fillRect/>
                          </a:stretch>
                        </pic:blipFill>
                        <pic:spPr>
                          <a:xfrm>
                            <a:off x="0" y="0"/>
                            <a:ext cx="3667478" cy="2165488"/>
                          </a:xfrm>
                          <a:prstGeom prst="rect">
                            <a:avLst/>
                          </a:prstGeom>
                          <a:ln w="57150">
                            <a:solidFill>
                              <a:schemeClr val="accent1"/>
                            </a:solidFill>
                          </a:ln>
                        </pic:spPr>
                      </pic:pic>
                    </a:graphicData>
                  </a:graphic>
                </wp:inline>
              </w:drawing>
            </w:r>
          </w:p>
        </w:tc>
      </w:tr>
    </w:tbl>
    <w:p w14:paraId="183E34BF" w14:textId="77777777" w:rsidR="00B415A9" w:rsidRDefault="00B415A9" w:rsidP="00B415A9">
      <w:pPr>
        <w:rPr>
          <w:rFonts w:asciiTheme="majorHAnsi" w:hAnsiTheme="majorHAnsi"/>
          <w:b/>
          <w:bCs/>
          <w:sz w:val="28"/>
          <w:szCs w:val="28"/>
          <w:lang w:bidi="es-ES"/>
        </w:rPr>
      </w:pPr>
    </w:p>
    <w:p w14:paraId="46DC646E" w14:textId="5E69B47E" w:rsidR="00434D23" w:rsidRPr="00B415A9" w:rsidRDefault="00434D23" w:rsidP="00B415A9">
      <w:pPr>
        <w:rPr>
          <w:rFonts w:asciiTheme="majorHAnsi" w:hAnsiTheme="majorHAnsi"/>
          <w:b/>
          <w:bCs/>
          <w:sz w:val="28"/>
          <w:szCs w:val="28"/>
          <w:lang w:bidi="es-ES"/>
        </w:rPr>
      </w:pPr>
      <w:r w:rsidRPr="00B415A9">
        <w:rPr>
          <w:rFonts w:asciiTheme="majorHAnsi" w:hAnsiTheme="majorHAnsi"/>
          <w:b/>
          <w:bCs/>
          <w:sz w:val="28"/>
          <w:szCs w:val="28"/>
          <w:lang w:bidi="es-ES"/>
        </w:rPr>
        <w:t>Caso de Uso #</w:t>
      </w:r>
      <w:r w:rsidR="00031C6C" w:rsidRPr="00B415A9">
        <w:rPr>
          <w:rFonts w:asciiTheme="majorHAnsi" w:hAnsiTheme="majorHAnsi"/>
          <w:b/>
          <w:bCs/>
          <w:sz w:val="28"/>
          <w:szCs w:val="28"/>
          <w:lang w:bidi="es-ES"/>
        </w:rPr>
        <w:t>2</w:t>
      </w:r>
    </w:p>
    <w:tbl>
      <w:tblPr>
        <w:tblStyle w:val="Tablaconcuadrcula5oscura"/>
        <w:tblW w:w="4948" w:type="pct"/>
        <w:tblLook w:val="04A0" w:firstRow="1" w:lastRow="0" w:firstColumn="1" w:lastColumn="0" w:noHBand="0" w:noVBand="1"/>
        <w:tblDescription w:val="Tabla de contenido"/>
      </w:tblPr>
      <w:tblGrid>
        <w:gridCol w:w="2405"/>
        <w:gridCol w:w="7087"/>
      </w:tblGrid>
      <w:tr w:rsidR="00434D23" w:rsidRPr="00871B2E" w14:paraId="1FD2CDE3" w14:textId="77777777" w:rsidTr="00152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1005BA36" w14:textId="77777777" w:rsidR="00434D23" w:rsidRPr="00871B2E" w:rsidRDefault="00434D23" w:rsidP="00152670">
            <w:pPr>
              <w:spacing w:before="100"/>
              <w:rPr>
                <w:color w:val="FFDF6A" w:themeColor="accent1" w:themeTint="99"/>
              </w:rPr>
            </w:pPr>
            <w:r w:rsidRPr="00871B2E">
              <w:rPr>
                <w:color w:val="FFDF6A" w:themeColor="accent1" w:themeTint="99"/>
              </w:rPr>
              <w:t>Nombre</w:t>
            </w:r>
          </w:p>
        </w:tc>
        <w:tc>
          <w:tcPr>
            <w:tcW w:w="3733" w:type="pct"/>
          </w:tcPr>
          <w:p w14:paraId="46C572D2" w14:textId="29E8B61C" w:rsidR="00434D23" w:rsidRPr="00871B2E"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rPr>
            </w:pPr>
            <w:r w:rsidRPr="00C10711">
              <w:rPr>
                <w:color w:val="FFDF6A" w:themeColor="accent1" w:themeTint="99"/>
                <w:lang w:bidi="es-ES"/>
              </w:rPr>
              <w:t>CU-0</w:t>
            </w:r>
            <w:r w:rsidR="00031C6C">
              <w:rPr>
                <w:color w:val="FFDF6A" w:themeColor="accent1" w:themeTint="99"/>
                <w:lang w:bidi="es-ES"/>
              </w:rPr>
              <w:t>2</w:t>
            </w:r>
            <w:r>
              <w:rPr>
                <w:color w:val="FFDF6A" w:themeColor="accent1" w:themeTint="99"/>
                <w:lang w:bidi="es-ES"/>
              </w:rPr>
              <w:t xml:space="preserve"> </w:t>
            </w:r>
            <w:r w:rsidRPr="00C10711">
              <w:rPr>
                <w:color w:val="FFDF6A" w:themeColor="accent1" w:themeTint="99"/>
                <w:lang w:bidi="es-ES"/>
              </w:rPr>
              <w:t>Visualización del Menú</w:t>
            </w:r>
          </w:p>
        </w:tc>
      </w:tr>
      <w:tr w:rsidR="00434D23" w:rsidRPr="004C0AD1" w14:paraId="411DF073"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75315102" w14:textId="77777777" w:rsidR="00434D23" w:rsidRPr="00871B2E" w:rsidRDefault="00434D23" w:rsidP="00152670">
            <w:pPr>
              <w:rPr>
                <w:color w:val="FFDF6A" w:themeColor="accent1" w:themeTint="99"/>
              </w:rPr>
            </w:pPr>
            <w:r w:rsidRPr="00871B2E">
              <w:rPr>
                <w:color w:val="FFDF6A" w:themeColor="accent1" w:themeTint="99"/>
              </w:rPr>
              <w:t>Versión</w:t>
            </w:r>
          </w:p>
        </w:tc>
        <w:tc>
          <w:tcPr>
            <w:tcW w:w="3733" w:type="pct"/>
          </w:tcPr>
          <w:p w14:paraId="7FFDA7DE" w14:textId="3AF7BE53" w:rsidR="00434D23" w:rsidRPr="004C0AD1" w:rsidRDefault="00031C6C" w:rsidP="00152670">
            <w:pPr>
              <w:cnfStyle w:val="000000100000" w:firstRow="0" w:lastRow="0" w:firstColumn="0" w:lastColumn="0" w:oddVBand="0" w:evenVBand="0" w:oddHBand="1" w:evenHBand="0" w:firstRowFirstColumn="0" w:firstRowLastColumn="0" w:lastRowFirstColumn="0" w:lastRowLastColumn="0"/>
            </w:pPr>
            <w:r>
              <w:t>2</w:t>
            </w:r>
            <w:r w:rsidR="00434D23" w:rsidRPr="00794D39">
              <w:t>.0</w:t>
            </w:r>
          </w:p>
        </w:tc>
      </w:tr>
      <w:tr w:rsidR="00434D23" w:rsidRPr="004C0AD1" w14:paraId="707C265E" w14:textId="77777777" w:rsidTr="00152670">
        <w:tc>
          <w:tcPr>
            <w:cnfStyle w:val="001000000000" w:firstRow="0" w:lastRow="0" w:firstColumn="1" w:lastColumn="0" w:oddVBand="0" w:evenVBand="0" w:oddHBand="0" w:evenHBand="0" w:firstRowFirstColumn="0" w:firstRowLastColumn="0" w:lastRowFirstColumn="0" w:lastRowLastColumn="0"/>
            <w:tcW w:w="1267" w:type="pct"/>
          </w:tcPr>
          <w:p w14:paraId="349E4EE9" w14:textId="77777777" w:rsidR="00434D23" w:rsidRPr="00871B2E" w:rsidRDefault="00434D23" w:rsidP="00152670">
            <w:pPr>
              <w:rPr>
                <w:color w:val="FFDF6A" w:themeColor="accent1" w:themeTint="99"/>
              </w:rPr>
            </w:pPr>
            <w:r w:rsidRPr="00871B2E">
              <w:rPr>
                <w:color w:val="FFDF6A" w:themeColor="accent1" w:themeTint="99"/>
              </w:rPr>
              <w:t>Descripción</w:t>
            </w:r>
          </w:p>
        </w:tc>
        <w:tc>
          <w:tcPr>
            <w:tcW w:w="3733" w:type="pct"/>
          </w:tcPr>
          <w:p w14:paraId="38460009"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794D39">
              <w:t>En este caso, los usuarios (clientes) podrán acceder a la página web del restaurante y visualizar el menú completo con los diferentes platillos disponibles.</w:t>
            </w:r>
          </w:p>
        </w:tc>
      </w:tr>
      <w:tr w:rsidR="00434D23" w:rsidRPr="004C0AD1" w14:paraId="4FEED8AD"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65D8E0D4" w14:textId="77777777" w:rsidR="00434D23" w:rsidRPr="00871B2E" w:rsidRDefault="00434D23" w:rsidP="00152670">
            <w:pPr>
              <w:rPr>
                <w:color w:val="FFDF6A" w:themeColor="accent1" w:themeTint="99"/>
              </w:rPr>
            </w:pPr>
            <w:r w:rsidRPr="00871B2E">
              <w:rPr>
                <w:color w:val="FFDF6A" w:themeColor="accent1" w:themeTint="99"/>
              </w:rPr>
              <w:t>Estado</w:t>
            </w:r>
          </w:p>
        </w:tc>
        <w:tc>
          <w:tcPr>
            <w:tcW w:w="3733" w:type="pct"/>
          </w:tcPr>
          <w:p w14:paraId="4C360872" w14:textId="77777777" w:rsidR="00434D23" w:rsidRPr="004C0AD1" w:rsidRDefault="00434D23" w:rsidP="00152670">
            <w:pPr>
              <w:cnfStyle w:val="000000100000" w:firstRow="0" w:lastRow="0" w:firstColumn="0" w:lastColumn="0" w:oddVBand="0" w:evenVBand="0" w:oddHBand="1" w:evenHBand="0" w:firstRowFirstColumn="0" w:firstRowLastColumn="0" w:lastRowFirstColumn="0" w:lastRowLastColumn="0"/>
            </w:pPr>
            <w:r w:rsidRPr="00794D39">
              <w:t>Pendiente</w:t>
            </w:r>
          </w:p>
        </w:tc>
      </w:tr>
      <w:tr w:rsidR="00434D23" w:rsidRPr="004C0AD1" w14:paraId="333F2BB9" w14:textId="77777777" w:rsidTr="00152670">
        <w:tc>
          <w:tcPr>
            <w:cnfStyle w:val="001000000000" w:firstRow="0" w:lastRow="0" w:firstColumn="1" w:lastColumn="0" w:oddVBand="0" w:evenVBand="0" w:oddHBand="0" w:evenHBand="0" w:firstRowFirstColumn="0" w:firstRowLastColumn="0" w:lastRowFirstColumn="0" w:lastRowLastColumn="0"/>
            <w:tcW w:w="1267" w:type="pct"/>
          </w:tcPr>
          <w:p w14:paraId="18FB47D5" w14:textId="77777777" w:rsidR="00434D23" w:rsidRPr="00871B2E" w:rsidRDefault="00434D23" w:rsidP="00152670">
            <w:pPr>
              <w:rPr>
                <w:color w:val="FFDF6A" w:themeColor="accent1" w:themeTint="99"/>
              </w:rPr>
            </w:pPr>
            <w:r w:rsidRPr="00871B2E">
              <w:rPr>
                <w:color w:val="FFDF6A" w:themeColor="accent1" w:themeTint="99"/>
              </w:rPr>
              <w:t>Actores</w:t>
            </w:r>
          </w:p>
        </w:tc>
        <w:tc>
          <w:tcPr>
            <w:tcW w:w="3733" w:type="pct"/>
          </w:tcPr>
          <w:p w14:paraId="7AFF67D4"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794D39">
              <w:t>Cliente, Sistema</w:t>
            </w:r>
          </w:p>
        </w:tc>
      </w:tr>
      <w:tr w:rsidR="00434D23" w:rsidRPr="004C0AD1" w14:paraId="3AA08A6B"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197D2DDA" w14:textId="77777777" w:rsidR="00434D23" w:rsidRPr="00871B2E" w:rsidRDefault="00434D23" w:rsidP="00152670">
            <w:pPr>
              <w:rPr>
                <w:color w:val="FFDF6A" w:themeColor="accent1" w:themeTint="99"/>
              </w:rPr>
            </w:pPr>
            <w:r w:rsidRPr="00871B2E">
              <w:rPr>
                <w:color w:val="FFDF6A" w:themeColor="accent1" w:themeTint="99"/>
              </w:rPr>
              <w:t>CU Relacionados</w:t>
            </w:r>
          </w:p>
        </w:tc>
        <w:tc>
          <w:tcPr>
            <w:tcW w:w="3733" w:type="pct"/>
          </w:tcPr>
          <w:p w14:paraId="7254CF45" w14:textId="77777777" w:rsidR="00434D23" w:rsidRPr="004C0AD1" w:rsidRDefault="00434D23" w:rsidP="00152670">
            <w:pPr>
              <w:cnfStyle w:val="000000100000" w:firstRow="0" w:lastRow="0" w:firstColumn="0" w:lastColumn="0" w:oddVBand="0" w:evenVBand="0" w:oddHBand="1" w:evenHBand="0" w:firstRowFirstColumn="0" w:firstRowLastColumn="0" w:lastRowFirstColumn="0" w:lastRowLastColumn="0"/>
            </w:pPr>
            <w:r w:rsidRPr="00794D39">
              <w:t>Ninguno</w:t>
            </w:r>
          </w:p>
        </w:tc>
      </w:tr>
      <w:tr w:rsidR="00434D23" w:rsidRPr="004C0AD1" w14:paraId="0F13E13F" w14:textId="77777777" w:rsidTr="00152670">
        <w:tc>
          <w:tcPr>
            <w:cnfStyle w:val="001000000000" w:firstRow="0" w:lastRow="0" w:firstColumn="1" w:lastColumn="0" w:oddVBand="0" w:evenVBand="0" w:oddHBand="0" w:evenHBand="0" w:firstRowFirstColumn="0" w:firstRowLastColumn="0" w:lastRowFirstColumn="0" w:lastRowLastColumn="0"/>
            <w:tcW w:w="1267" w:type="pct"/>
          </w:tcPr>
          <w:p w14:paraId="3BEB0A8E" w14:textId="77777777" w:rsidR="00434D23" w:rsidRPr="00871B2E" w:rsidRDefault="00434D23" w:rsidP="00152670">
            <w:pPr>
              <w:rPr>
                <w:color w:val="FFDF6A" w:themeColor="accent1" w:themeTint="99"/>
              </w:rPr>
            </w:pPr>
            <w:r w:rsidRPr="00871B2E">
              <w:rPr>
                <w:color w:val="FFDF6A" w:themeColor="accent1" w:themeTint="99"/>
              </w:rPr>
              <w:t>Pre-condición</w:t>
            </w:r>
          </w:p>
        </w:tc>
        <w:tc>
          <w:tcPr>
            <w:tcW w:w="3733" w:type="pct"/>
          </w:tcPr>
          <w:p w14:paraId="4300C1B4" w14:textId="351598C6"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794D39">
              <w:t xml:space="preserve">El sistema debe estar disponible y con conexión a la </w:t>
            </w:r>
            <w:r w:rsidR="00031C6C">
              <w:t>sección</w:t>
            </w:r>
            <w:r w:rsidRPr="00794D39">
              <w:t xml:space="preserve"> </w:t>
            </w:r>
            <w:r w:rsidR="00031C6C">
              <w:t>d</w:t>
            </w:r>
            <w:r w:rsidRPr="00794D39">
              <w:t>el menú.</w:t>
            </w:r>
          </w:p>
        </w:tc>
      </w:tr>
      <w:tr w:rsidR="00434D23" w:rsidRPr="004C0AD1" w14:paraId="66415C32"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08B4F2F9" w14:textId="77777777" w:rsidR="00434D23" w:rsidRPr="00871B2E" w:rsidRDefault="00434D23" w:rsidP="00152670">
            <w:pPr>
              <w:rPr>
                <w:color w:val="FFDF6A" w:themeColor="accent1" w:themeTint="99"/>
              </w:rPr>
            </w:pPr>
            <w:r w:rsidRPr="00871B2E">
              <w:rPr>
                <w:color w:val="FFDF6A" w:themeColor="accent1" w:themeTint="99"/>
              </w:rPr>
              <w:t>Post-condición</w:t>
            </w:r>
          </w:p>
        </w:tc>
        <w:tc>
          <w:tcPr>
            <w:tcW w:w="3733" w:type="pct"/>
          </w:tcPr>
          <w:p w14:paraId="20DA0011" w14:textId="77777777" w:rsidR="00434D23" w:rsidRPr="004C0AD1" w:rsidRDefault="00434D23" w:rsidP="00152670">
            <w:pPr>
              <w:cnfStyle w:val="000000100000" w:firstRow="0" w:lastRow="0" w:firstColumn="0" w:lastColumn="0" w:oddVBand="0" w:evenVBand="0" w:oddHBand="1" w:evenHBand="0" w:firstRowFirstColumn="0" w:firstRowLastColumn="0" w:lastRowFirstColumn="0" w:lastRowLastColumn="0"/>
            </w:pPr>
            <w:r w:rsidRPr="00794D39">
              <w:t>El usuario visualizará el menú del restaurante correctamente.</w:t>
            </w:r>
          </w:p>
        </w:tc>
      </w:tr>
      <w:tr w:rsidR="00031C6C" w:rsidRPr="00031C6C" w14:paraId="585092B7" w14:textId="77777777" w:rsidTr="00152670">
        <w:trPr>
          <w:trHeight w:val="583"/>
        </w:trPr>
        <w:tc>
          <w:tcPr>
            <w:cnfStyle w:val="001000000000" w:firstRow="0" w:lastRow="0" w:firstColumn="1" w:lastColumn="0" w:oddVBand="0" w:evenVBand="0" w:oddHBand="0" w:evenHBand="0" w:firstRowFirstColumn="0" w:firstRowLastColumn="0" w:lastRowFirstColumn="0" w:lastRowLastColumn="0"/>
            <w:tcW w:w="5000" w:type="pct"/>
            <w:gridSpan w:val="2"/>
            <w:vAlign w:val="center"/>
          </w:tcPr>
          <w:p w14:paraId="595977AA" w14:textId="7AAABB87" w:rsidR="00031C6C" w:rsidRPr="00031C6C" w:rsidRDefault="00031C6C" w:rsidP="00152670">
            <w:pPr>
              <w:jc w:val="center"/>
              <w:rPr>
                <w:color w:val="FFDF6A" w:themeColor="accent1" w:themeTint="99"/>
              </w:rPr>
            </w:pPr>
            <w:r w:rsidRPr="00031C6C">
              <w:rPr>
                <w:color w:val="FFDF6A" w:themeColor="accent1" w:themeTint="99"/>
              </w:rPr>
              <w:lastRenderedPageBreak/>
              <w:t>Diagrama Caso de Uso #</w:t>
            </w:r>
            <w:r>
              <w:rPr>
                <w:color w:val="FFDF6A" w:themeColor="accent1" w:themeTint="99"/>
              </w:rPr>
              <w:t>2</w:t>
            </w:r>
          </w:p>
        </w:tc>
      </w:tr>
      <w:tr w:rsidR="00031C6C" w:rsidRPr="004C0AD1" w14:paraId="07A68DE8"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F2F2" w:themeFill="background1" w:themeFillShade="F2"/>
          </w:tcPr>
          <w:p w14:paraId="68A7C7BD" w14:textId="149AFAB2" w:rsidR="00031C6C" w:rsidRPr="00B5106B" w:rsidRDefault="00031C6C" w:rsidP="00B5106B">
            <w:pPr>
              <w:jc w:val="center"/>
            </w:pPr>
            <w:r>
              <w:rPr>
                <w:noProof/>
              </w:rPr>
              <w:drawing>
                <wp:inline distT="0" distB="0" distL="0" distR="0" wp14:anchorId="28B06165" wp14:editId="408DA25F">
                  <wp:extent cx="3752850" cy="2501899"/>
                  <wp:effectExtent l="57150" t="57150" r="57150" b="51435"/>
                  <wp:docPr id="758924923" name="Imagen 7589249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4923" name="Imagen 758924923" descr="Diagrama&#10;&#10;El contenido generado por IA puede ser incorrecto."/>
                          <pic:cNvPicPr/>
                        </pic:nvPicPr>
                        <pic:blipFill>
                          <a:blip r:embed="rId14"/>
                          <a:stretch>
                            <a:fillRect/>
                          </a:stretch>
                        </pic:blipFill>
                        <pic:spPr>
                          <a:xfrm>
                            <a:off x="0" y="0"/>
                            <a:ext cx="3768563" cy="2512375"/>
                          </a:xfrm>
                          <a:prstGeom prst="rect">
                            <a:avLst/>
                          </a:prstGeom>
                          <a:ln w="57150">
                            <a:solidFill>
                              <a:schemeClr val="accent1"/>
                            </a:solidFill>
                          </a:ln>
                        </pic:spPr>
                      </pic:pic>
                    </a:graphicData>
                  </a:graphic>
                </wp:inline>
              </w:drawing>
            </w:r>
          </w:p>
        </w:tc>
      </w:tr>
    </w:tbl>
    <w:p w14:paraId="5CA5ED4F" w14:textId="77777777" w:rsidR="00B415A9" w:rsidRDefault="00B415A9" w:rsidP="00B415A9">
      <w:pPr>
        <w:rPr>
          <w:rFonts w:asciiTheme="majorHAnsi" w:hAnsiTheme="majorHAnsi"/>
          <w:b/>
          <w:bCs/>
          <w:sz w:val="28"/>
          <w:szCs w:val="28"/>
          <w:lang w:bidi="es-ES"/>
        </w:rPr>
      </w:pPr>
    </w:p>
    <w:p w14:paraId="39C2EDC0" w14:textId="257A373D" w:rsidR="00434D23" w:rsidRPr="00B415A9" w:rsidRDefault="00434D23" w:rsidP="00B415A9">
      <w:pPr>
        <w:rPr>
          <w:rFonts w:asciiTheme="majorHAnsi" w:hAnsiTheme="majorHAnsi"/>
          <w:b/>
          <w:bCs/>
          <w:sz w:val="28"/>
          <w:szCs w:val="28"/>
          <w:lang w:bidi="es-ES"/>
        </w:rPr>
      </w:pPr>
      <w:r w:rsidRPr="00B415A9">
        <w:rPr>
          <w:rFonts w:asciiTheme="majorHAnsi" w:hAnsiTheme="majorHAnsi"/>
          <w:b/>
          <w:bCs/>
          <w:sz w:val="28"/>
          <w:szCs w:val="28"/>
          <w:lang w:bidi="es-ES"/>
        </w:rPr>
        <w:t>Caso de Uso #</w:t>
      </w:r>
      <w:r w:rsidR="00031C6C" w:rsidRPr="00B415A9">
        <w:rPr>
          <w:rFonts w:asciiTheme="majorHAnsi" w:hAnsiTheme="majorHAnsi"/>
          <w:b/>
          <w:bCs/>
          <w:sz w:val="28"/>
          <w:szCs w:val="28"/>
          <w:lang w:bidi="es-ES"/>
        </w:rPr>
        <w:t>3</w:t>
      </w:r>
    </w:p>
    <w:tbl>
      <w:tblPr>
        <w:tblStyle w:val="Tablaconcuadrcula5oscura"/>
        <w:tblW w:w="4948" w:type="pct"/>
        <w:tblLook w:val="04A0" w:firstRow="1" w:lastRow="0" w:firstColumn="1" w:lastColumn="0" w:noHBand="0" w:noVBand="1"/>
        <w:tblDescription w:val="Tabla de contenido"/>
      </w:tblPr>
      <w:tblGrid>
        <w:gridCol w:w="2405"/>
        <w:gridCol w:w="7087"/>
      </w:tblGrid>
      <w:tr w:rsidR="00434D23" w:rsidRPr="00871B2E" w14:paraId="365737AC" w14:textId="77777777" w:rsidTr="00152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0627A1D1" w14:textId="77777777" w:rsidR="00434D23" w:rsidRPr="00871B2E" w:rsidRDefault="00434D23" w:rsidP="00152670">
            <w:pPr>
              <w:spacing w:before="100"/>
              <w:rPr>
                <w:color w:val="FFDF6A" w:themeColor="accent1" w:themeTint="99"/>
              </w:rPr>
            </w:pPr>
            <w:r w:rsidRPr="00871B2E">
              <w:rPr>
                <w:color w:val="FFDF6A" w:themeColor="accent1" w:themeTint="99"/>
              </w:rPr>
              <w:t>Nombre</w:t>
            </w:r>
          </w:p>
        </w:tc>
        <w:tc>
          <w:tcPr>
            <w:tcW w:w="3733" w:type="pct"/>
          </w:tcPr>
          <w:p w14:paraId="397771D8" w14:textId="39E35992" w:rsidR="00434D23" w:rsidRPr="00871B2E"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rPr>
            </w:pPr>
            <w:r w:rsidRPr="00C10711">
              <w:rPr>
                <w:color w:val="FFDF6A" w:themeColor="accent1" w:themeTint="99"/>
                <w:lang w:bidi="es-ES"/>
              </w:rPr>
              <w:t>CU-</w:t>
            </w:r>
            <w:r>
              <w:rPr>
                <w:color w:val="FFDF6A" w:themeColor="accent1" w:themeTint="99"/>
                <w:lang w:bidi="es-ES"/>
              </w:rPr>
              <w:t>0</w:t>
            </w:r>
            <w:r w:rsidR="00031C6C">
              <w:rPr>
                <w:color w:val="FFDF6A" w:themeColor="accent1" w:themeTint="99"/>
                <w:lang w:bidi="es-ES"/>
              </w:rPr>
              <w:t>3</w:t>
            </w:r>
            <w:r>
              <w:rPr>
                <w:color w:val="FFDF6A" w:themeColor="accent1" w:themeTint="99"/>
                <w:lang w:bidi="es-ES"/>
              </w:rPr>
              <w:t xml:space="preserve"> </w:t>
            </w:r>
            <w:r w:rsidRPr="000F5D4A">
              <w:rPr>
                <w:color w:val="FFDF6A" w:themeColor="accent1" w:themeTint="99"/>
                <w:lang w:bidi="es-ES"/>
              </w:rPr>
              <w:t>Realizar Reserva</w:t>
            </w:r>
            <w:r>
              <w:rPr>
                <w:color w:val="FFDF6A" w:themeColor="accent1" w:themeTint="99"/>
                <w:lang w:bidi="es-ES"/>
              </w:rPr>
              <w:t xml:space="preserve"> </w:t>
            </w:r>
            <w:r w:rsidRPr="00170FB4">
              <w:t>Realizar Reserva</w:t>
            </w:r>
          </w:p>
        </w:tc>
      </w:tr>
      <w:tr w:rsidR="00434D23" w:rsidRPr="004C0AD1" w14:paraId="0FE3493E"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4AFF90E8" w14:textId="77777777" w:rsidR="00434D23" w:rsidRPr="00871B2E" w:rsidRDefault="00434D23" w:rsidP="00152670">
            <w:pPr>
              <w:rPr>
                <w:color w:val="FFDF6A" w:themeColor="accent1" w:themeTint="99"/>
              </w:rPr>
            </w:pPr>
            <w:r w:rsidRPr="00871B2E">
              <w:rPr>
                <w:color w:val="FFDF6A" w:themeColor="accent1" w:themeTint="99"/>
              </w:rPr>
              <w:t>Versión</w:t>
            </w:r>
          </w:p>
        </w:tc>
        <w:tc>
          <w:tcPr>
            <w:tcW w:w="3733" w:type="pct"/>
          </w:tcPr>
          <w:p w14:paraId="496702CD" w14:textId="3AF7F2D7" w:rsidR="00434D23" w:rsidRPr="004C0AD1" w:rsidRDefault="00031C6C" w:rsidP="00152670">
            <w:pPr>
              <w:cnfStyle w:val="000000100000" w:firstRow="0" w:lastRow="0" w:firstColumn="0" w:lastColumn="0" w:oddVBand="0" w:evenVBand="0" w:oddHBand="1" w:evenHBand="0" w:firstRowFirstColumn="0" w:firstRowLastColumn="0" w:lastRowFirstColumn="0" w:lastRowLastColumn="0"/>
            </w:pPr>
            <w:r>
              <w:t>2</w:t>
            </w:r>
            <w:r w:rsidR="00434D23" w:rsidRPr="00BA0E6A">
              <w:t>.0</w:t>
            </w:r>
          </w:p>
        </w:tc>
      </w:tr>
      <w:tr w:rsidR="00434D23" w:rsidRPr="004C0AD1" w14:paraId="57F360D9" w14:textId="77777777" w:rsidTr="00152670">
        <w:tc>
          <w:tcPr>
            <w:cnfStyle w:val="001000000000" w:firstRow="0" w:lastRow="0" w:firstColumn="1" w:lastColumn="0" w:oddVBand="0" w:evenVBand="0" w:oddHBand="0" w:evenHBand="0" w:firstRowFirstColumn="0" w:firstRowLastColumn="0" w:lastRowFirstColumn="0" w:lastRowLastColumn="0"/>
            <w:tcW w:w="1267" w:type="pct"/>
          </w:tcPr>
          <w:p w14:paraId="1D7D900A" w14:textId="77777777" w:rsidR="00434D23" w:rsidRPr="00871B2E" w:rsidRDefault="00434D23" w:rsidP="00152670">
            <w:pPr>
              <w:rPr>
                <w:color w:val="FFDF6A" w:themeColor="accent1" w:themeTint="99"/>
              </w:rPr>
            </w:pPr>
            <w:r w:rsidRPr="00871B2E">
              <w:rPr>
                <w:color w:val="FFDF6A" w:themeColor="accent1" w:themeTint="99"/>
              </w:rPr>
              <w:t>Descripción</w:t>
            </w:r>
          </w:p>
        </w:tc>
        <w:tc>
          <w:tcPr>
            <w:tcW w:w="3733" w:type="pct"/>
          </w:tcPr>
          <w:p w14:paraId="750B922B"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BA0E6A">
              <w:t>En este caso, el cliente podrá acceder a un formulario en línea para ingresar sus datos y reservar una mesa en el restaurante.</w:t>
            </w:r>
          </w:p>
        </w:tc>
      </w:tr>
      <w:tr w:rsidR="00434D23" w:rsidRPr="004C0AD1" w14:paraId="048A1F9F"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2ED74DF5" w14:textId="77777777" w:rsidR="00434D23" w:rsidRPr="00871B2E" w:rsidRDefault="00434D23" w:rsidP="00152670">
            <w:pPr>
              <w:rPr>
                <w:color w:val="FFDF6A" w:themeColor="accent1" w:themeTint="99"/>
              </w:rPr>
            </w:pPr>
            <w:r w:rsidRPr="00871B2E">
              <w:rPr>
                <w:color w:val="FFDF6A" w:themeColor="accent1" w:themeTint="99"/>
              </w:rPr>
              <w:t>Estado</w:t>
            </w:r>
          </w:p>
        </w:tc>
        <w:tc>
          <w:tcPr>
            <w:tcW w:w="3733" w:type="pct"/>
          </w:tcPr>
          <w:p w14:paraId="14D683C7" w14:textId="77777777" w:rsidR="00434D23" w:rsidRPr="004C0AD1" w:rsidRDefault="00434D23" w:rsidP="00152670">
            <w:pPr>
              <w:cnfStyle w:val="000000100000" w:firstRow="0" w:lastRow="0" w:firstColumn="0" w:lastColumn="0" w:oddVBand="0" w:evenVBand="0" w:oddHBand="1" w:evenHBand="0" w:firstRowFirstColumn="0" w:firstRowLastColumn="0" w:lastRowFirstColumn="0" w:lastRowLastColumn="0"/>
            </w:pPr>
            <w:r w:rsidRPr="00BA0E6A">
              <w:t>Pendiente</w:t>
            </w:r>
          </w:p>
        </w:tc>
      </w:tr>
      <w:tr w:rsidR="00434D23" w:rsidRPr="004C0AD1" w14:paraId="430C9B27" w14:textId="77777777" w:rsidTr="00152670">
        <w:tc>
          <w:tcPr>
            <w:cnfStyle w:val="001000000000" w:firstRow="0" w:lastRow="0" w:firstColumn="1" w:lastColumn="0" w:oddVBand="0" w:evenVBand="0" w:oddHBand="0" w:evenHBand="0" w:firstRowFirstColumn="0" w:firstRowLastColumn="0" w:lastRowFirstColumn="0" w:lastRowLastColumn="0"/>
            <w:tcW w:w="1267" w:type="pct"/>
          </w:tcPr>
          <w:p w14:paraId="41EBBE53" w14:textId="77777777" w:rsidR="00434D23" w:rsidRPr="00871B2E" w:rsidRDefault="00434D23" w:rsidP="00152670">
            <w:pPr>
              <w:rPr>
                <w:color w:val="FFDF6A" w:themeColor="accent1" w:themeTint="99"/>
              </w:rPr>
            </w:pPr>
            <w:r w:rsidRPr="00871B2E">
              <w:rPr>
                <w:color w:val="FFDF6A" w:themeColor="accent1" w:themeTint="99"/>
              </w:rPr>
              <w:t>Actores</w:t>
            </w:r>
          </w:p>
        </w:tc>
        <w:tc>
          <w:tcPr>
            <w:tcW w:w="3733" w:type="pct"/>
          </w:tcPr>
          <w:p w14:paraId="0BF14C66"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BA0E6A">
              <w:t>Cliente, Sistema</w:t>
            </w:r>
          </w:p>
        </w:tc>
      </w:tr>
      <w:tr w:rsidR="00434D23" w:rsidRPr="004C0AD1" w14:paraId="081D6D5B"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55A9068D" w14:textId="77777777" w:rsidR="00434D23" w:rsidRPr="00871B2E" w:rsidRDefault="00434D23" w:rsidP="00152670">
            <w:pPr>
              <w:rPr>
                <w:color w:val="FFDF6A" w:themeColor="accent1" w:themeTint="99"/>
              </w:rPr>
            </w:pPr>
            <w:r w:rsidRPr="00871B2E">
              <w:rPr>
                <w:color w:val="FFDF6A" w:themeColor="accent1" w:themeTint="99"/>
              </w:rPr>
              <w:t>CU Relacionados</w:t>
            </w:r>
          </w:p>
        </w:tc>
        <w:tc>
          <w:tcPr>
            <w:tcW w:w="3733" w:type="pct"/>
          </w:tcPr>
          <w:p w14:paraId="506D31D4" w14:textId="77777777" w:rsidR="00434D23" w:rsidRPr="004C0AD1" w:rsidRDefault="00434D23" w:rsidP="00152670">
            <w:pPr>
              <w:cnfStyle w:val="000000100000" w:firstRow="0" w:lastRow="0" w:firstColumn="0" w:lastColumn="0" w:oddVBand="0" w:evenVBand="0" w:oddHBand="1" w:evenHBand="0" w:firstRowFirstColumn="0" w:firstRowLastColumn="0" w:lastRowFirstColumn="0" w:lastRowLastColumn="0"/>
            </w:pPr>
            <w:r w:rsidRPr="00BA0E6A">
              <w:t>Ninguno</w:t>
            </w:r>
          </w:p>
        </w:tc>
      </w:tr>
      <w:tr w:rsidR="00434D23" w:rsidRPr="004C0AD1" w14:paraId="667AB301" w14:textId="77777777" w:rsidTr="00152670">
        <w:tc>
          <w:tcPr>
            <w:cnfStyle w:val="001000000000" w:firstRow="0" w:lastRow="0" w:firstColumn="1" w:lastColumn="0" w:oddVBand="0" w:evenVBand="0" w:oddHBand="0" w:evenHBand="0" w:firstRowFirstColumn="0" w:firstRowLastColumn="0" w:lastRowFirstColumn="0" w:lastRowLastColumn="0"/>
            <w:tcW w:w="1267" w:type="pct"/>
          </w:tcPr>
          <w:p w14:paraId="6BF8FFA4" w14:textId="77777777" w:rsidR="00434D23" w:rsidRPr="00871B2E" w:rsidRDefault="00434D23" w:rsidP="00152670">
            <w:pPr>
              <w:rPr>
                <w:color w:val="FFDF6A" w:themeColor="accent1" w:themeTint="99"/>
              </w:rPr>
            </w:pPr>
            <w:r w:rsidRPr="00871B2E">
              <w:rPr>
                <w:color w:val="FFDF6A" w:themeColor="accent1" w:themeTint="99"/>
              </w:rPr>
              <w:t>Pre-condición</w:t>
            </w:r>
          </w:p>
        </w:tc>
        <w:tc>
          <w:tcPr>
            <w:tcW w:w="3733" w:type="pct"/>
          </w:tcPr>
          <w:p w14:paraId="4A7430A3"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BA0E6A">
              <w:t>El formulario de reservas debe estar disponible en el sitio web.</w:t>
            </w:r>
          </w:p>
        </w:tc>
      </w:tr>
      <w:tr w:rsidR="00434D23" w:rsidRPr="004C0AD1" w14:paraId="0C06D3ED"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0C322CBF" w14:textId="77777777" w:rsidR="00434D23" w:rsidRPr="00871B2E" w:rsidRDefault="00434D23" w:rsidP="00152670">
            <w:pPr>
              <w:rPr>
                <w:color w:val="FFDF6A" w:themeColor="accent1" w:themeTint="99"/>
              </w:rPr>
            </w:pPr>
            <w:r w:rsidRPr="00871B2E">
              <w:rPr>
                <w:color w:val="FFDF6A" w:themeColor="accent1" w:themeTint="99"/>
              </w:rPr>
              <w:t>Post-condición</w:t>
            </w:r>
          </w:p>
        </w:tc>
        <w:tc>
          <w:tcPr>
            <w:tcW w:w="3733" w:type="pct"/>
          </w:tcPr>
          <w:p w14:paraId="7BEB46C4" w14:textId="0AAABE8F" w:rsidR="00434D23" w:rsidRPr="004C0AD1" w:rsidRDefault="00434D23" w:rsidP="00152670">
            <w:pPr>
              <w:cnfStyle w:val="000000100000" w:firstRow="0" w:lastRow="0" w:firstColumn="0" w:lastColumn="0" w:oddVBand="0" w:evenVBand="0" w:oddHBand="1" w:evenHBand="0" w:firstRowFirstColumn="0" w:firstRowLastColumn="0" w:lastRowFirstColumn="0" w:lastRowLastColumn="0"/>
            </w:pPr>
            <w:r w:rsidRPr="00BA0E6A">
              <w:t xml:space="preserve">La reserva será registrada en el sistema y enviada </w:t>
            </w:r>
            <w:r w:rsidR="00031C6C">
              <w:t xml:space="preserve">por correo electrónico </w:t>
            </w:r>
            <w:r w:rsidRPr="00BA0E6A">
              <w:t>al administrador para su gestión.</w:t>
            </w:r>
          </w:p>
        </w:tc>
      </w:tr>
      <w:tr w:rsidR="00031C6C" w:rsidRPr="00031C6C" w14:paraId="66FFFA7D" w14:textId="77777777" w:rsidTr="00152670">
        <w:trPr>
          <w:trHeight w:val="583"/>
        </w:trPr>
        <w:tc>
          <w:tcPr>
            <w:cnfStyle w:val="001000000000" w:firstRow="0" w:lastRow="0" w:firstColumn="1" w:lastColumn="0" w:oddVBand="0" w:evenVBand="0" w:oddHBand="0" w:evenHBand="0" w:firstRowFirstColumn="0" w:firstRowLastColumn="0" w:lastRowFirstColumn="0" w:lastRowLastColumn="0"/>
            <w:tcW w:w="5000" w:type="pct"/>
            <w:gridSpan w:val="2"/>
            <w:vAlign w:val="center"/>
          </w:tcPr>
          <w:p w14:paraId="58C05EC1" w14:textId="68632EC2" w:rsidR="00031C6C" w:rsidRPr="00031C6C" w:rsidRDefault="00031C6C" w:rsidP="00152670">
            <w:pPr>
              <w:jc w:val="center"/>
              <w:rPr>
                <w:color w:val="FFDF6A" w:themeColor="accent1" w:themeTint="99"/>
              </w:rPr>
            </w:pPr>
            <w:r w:rsidRPr="00031C6C">
              <w:rPr>
                <w:color w:val="FFDF6A" w:themeColor="accent1" w:themeTint="99"/>
              </w:rPr>
              <w:t>Diagrama Caso de Uso #</w:t>
            </w:r>
            <w:r w:rsidR="00BB4CD1">
              <w:rPr>
                <w:color w:val="FFDF6A" w:themeColor="accent1" w:themeTint="99"/>
              </w:rPr>
              <w:t>3</w:t>
            </w:r>
          </w:p>
        </w:tc>
      </w:tr>
      <w:tr w:rsidR="00031C6C" w:rsidRPr="004C0AD1" w14:paraId="0D96527D"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F2F2" w:themeFill="background1" w:themeFillShade="F2"/>
          </w:tcPr>
          <w:p w14:paraId="33743EB4" w14:textId="7F10C51C" w:rsidR="00031C6C" w:rsidRPr="00B5106B" w:rsidRDefault="00031C6C" w:rsidP="00B5106B">
            <w:pPr>
              <w:jc w:val="center"/>
            </w:pPr>
            <w:r>
              <w:rPr>
                <w:noProof/>
              </w:rPr>
              <w:drawing>
                <wp:inline distT="0" distB="0" distL="0" distR="0" wp14:anchorId="6FD29182" wp14:editId="079DCA8A">
                  <wp:extent cx="3541183" cy="2363400"/>
                  <wp:effectExtent l="57150" t="57150" r="59690" b="56515"/>
                  <wp:docPr id="547836505" name="Imagen 54783650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6505" name="Imagen 547836505" descr="Diagrama&#10;&#10;El contenido generado por IA puede ser incorrecto."/>
                          <pic:cNvPicPr/>
                        </pic:nvPicPr>
                        <pic:blipFill>
                          <a:blip r:embed="rId15"/>
                          <a:stretch>
                            <a:fillRect/>
                          </a:stretch>
                        </pic:blipFill>
                        <pic:spPr>
                          <a:xfrm>
                            <a:off x="0" y="0"/>
                            <a:ext cx="3556555" cy="2373659"/>
                          </a:xfrm>
                          <a:prstGeom prst="rect">
                            <a:avLst/>
                          </a:prstGeom>
                          <a:ln w="57150">
                            <a:solidFill>
                              <a:schemeClr val="accent1"/>
                            </a:solidFill>
                          </a:ln>
                        </pic:spPr>
                      </pic:pic>
                    </a:graphicData>
                  </a:graphic>
                </wp:inline>
              </w:drawing>
            </w:r>
          </w:p>
        </w:tc>
      </w:tr>
    </w:tbl>
    <w:p w14:paraId="311186EE" w14:textId="77777777" w:rsidR="00B415A9" w:rsidRDefault="00B415A9" w:rsidP="00B415A9">
      <w:pPr>
        <w:rPr>
          <w:rFonts w:asciiTheme="majorHAnsi" w:hAnsiTheme="majorHAnsi"/>
          <w:b/>
          <w:bCs/>
          <w:sz w:val="28"/>
          <w:szCs w:val="28"/>
          <w:lang w:bidi="es-ES"/>
        </w:rPr>
      </w:pPr>
    </w:p>
    <w:p w14:paraId="2B47AAE7" w14:textId="648DDAD8" w:rsidR="00434D23" w:rsidRPr="00B415A9" w:rsidRDefault="00434D23" w:rsidP="00B415A9">
      <w:pPr>
        <w:rPr>
          <w:rFonts w:asciiTheme="majorHAnsi" w:hAnsiTheme="majorHAnsi"/>
          <w:b/>
          <w:bCs/>
          <w:sz w:val="28"/>
          <w:szCs w:val="28"/>
          <w:lang w:bidi="es-ES"/>
        </w:rPr>
      </w:pPr>
      <w:r w:rsidRPr="00B415A9">
        <w:rPr>
          <w:rFonts w:asciiTheme="majorHAnsi" w:hAnsiTheme="majorHAnsi"/>
          <w:b/>
          <w:bCs/>
          <w:sz w:val="28"/>
          <w:szCs w:val="28"/>
          <w:lang w:bidi="es-ES"/>
        </w:rPr>
        <w:lastRenderedPageBreak/>
        <w:t>Caso de Uso #</w:t>
      </w:r>
      <w:r w:rsidR="00031C6C" w:rsidRPr="00B415A9">
        <w:rPr>
          <w:rFonts w:asciiTheme="majorHAnsi" w:hAnsiTheme="majorHAnsi"/>
          <w:b/>
          <w:bCs/>
          <w:sz w:val="28"/>
          <w:szCs w:val="28"/>
          <w:lang w:bidi="es-ES"/>
        </w:rPr>
        <w:t>4</w:t>
      </w:r>
    </w:p>
    <w:tbl>
      <w:tblPr>
        <w:tblStyle w:val="Tablaconcuadrcula5oscura"/>
        <w:tblW w:w="4948" w:type="pct"/>
        <w:tblLook w:val="04A0" w:firstRow="1" w:lastRow="0" w:firstColumn="1" w:lastColumn="0" w:noHBand="0" w:noVBand="1"/>
        <w:tblDescription w:val="Tabla de contenido"/>
      </w:tblPr>
      <w:tblGrid>
        <w:gridCol w:w="2405"/>
        <w:gridCol w:w="7087"/>
      </w:tblGrid>
      <w:tr w:rsidR="00434D23" w:rsidRPr="00871B2E" w14:paraId="2F6BD359" w14:textId="77777777" w:rsidTr="00152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2F06968C" w14:textId="77777777" w:rsidR="00434D23" w:rsidRPr="00871B2E" w:rsidRDefault="00434D23" w:rsidP="00152670">
            <w:pPr>
              <w:spacing w:before="100"/>
              <w:rPr>
                <w:color w:val="FFDF6A" w:themeColor="accent1" w:themeTint="99"/>
              </w:rPr>
            </w:pPr>
            <w:r w:rsidRPr="00871B2E">
              <w:rPr>
                <w:color w:val="FFDF6A" w:themeColor="accent1" w:themeTint="99"/>
              </w:rPr>
              <w:t>Nombre</w:t>
            </w:r>
          </w:p>
        </w:tc>
        <w:tc>
          <w:tcPr>
            <w:tcW w:w="3733" w:type="pct"/>
          </w:tcPr>
          <w:p w14:paraId="2ACA56AC" w14:textId="00FB4B9F" w:rsidR="00434D23" w:rsidRPr="00871B2E" w:rsidRDefault="00434D23" w:rsidP="00152670">
            <w:pPr>
              <w:spacing w:before="100"/>
              <w:jc w:val="center"/>
              <w:cnfStyle w:val="100000000000" w:firstRow="1" w:lastRow="0" w:firstColumn="0" w:lastColumn="0" w:oddVBand="0" w:evenVBand="0" w:oddHBand="0" w:evenHBand="0" w:firstRowFirstColumn="0" w:firstRowLastColumn="0" w:lastRowFirstColumn="0" w:lastRowLastColumn="0"/>
              <w:rPr>
                <w:color w:val="FFDF6A" w:themeColor="accent1" w:themeTint="99"/>
                <w:lang w:bidi="es-ES"/>
              </w:rPr>
            </w:pPr>
            <w:r w:rsidRPr="00C10711">
              <w:rPr>
                <w:color w:val="FFDF6A" w:themeColor="accent1" w:themeTint="99"/>
                <w:lang w:bidi="es-ES"/>
              </w:rPr>
              <w:t>CU-</w:t>
            </w:r>
            <w:r>
              <w:rPr>
                <w:color w:val="FFDF6A" w:themeColor="accent1" w:themeTint="99"/>
                <w:lang w:bidi="es-ES"/>
              </w:rPr>
              <w:t>04</w:t>
            </w:r>
            <w:r>
              <w:t xml:space="preserve"> </w:t>
            </w:r>
            <w:r w:rsidR="00031C6C">
              <w:rPr>
                <w:color w:val="FFDF6A" w:themeColor="accent1" w:themeTint="99"/>
                <w:lang w:bidi="es-ES"/>
              </w:rPr>
              <w:t>Recepción</w:t>
            </w:r>
            <w:r w:rsidRPr="000F5D4A">
              <w:rPr>
                <w:color w:val="FFDF6A" w:themeColor="accent1" w:themeTint="99"/>
                <w:lang w:bidi="es-ES"/>
              </w:rPr>
              <w:t xml:space="preserve"> de Reservas</w:t>
            </w:r>
          </w:p>
        </w:tc>
      </w:tr>
      <w:tr w:rsidR="00434D23" w:rsidRPr="004C0AD1" w14:paraId="0836858F"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5697CAC5" w14:textId="77777777" w:rsidR="00434D23" w:rsidRPr="00871B2E" w:rsidRDefault="00434D23" w:rsidP="00152670">
            <w:pPr>
              <w:rPr>
                <w:color w:val="FFDF6A" w:themeColor="accent1" w:themeTint="99"/>
              </w:rPr>
            </w:pPr>
            <w:r w:rsidRPr="00871B2E">
              <w:rPr>
                <w:color w:val="FFDF6A" w:themeColor="accent1" w:themeTint="99"/>
              </w:rPr>
              <w:t>Versión</w:t>
            </w:r>
          </w:p>
        </w:tc>
        <w:tc>
          <w:tcPr>
            <w:tcW w:w="3733" w:type="pct"/>
          </w:tcPr>
          <w:p w14:paraId="184ACA10" w14:textId="280B5D7F" w:rsidR="00434D23" w:rsidRPr="004C0AD1" w:rsidRDefault="00BB4CD1" w:rsidP="00152670">
            <w:pPr>
              <w:cnfStyle w:val="000000100000" w:firstRow="0" w:lastRow="0" w:firstColumn="0" w:lastColumn="0" w:oddVBand="0" w:evenVBand="0" w:oddHBand="1" w:evenHBand="0" w:firstRowFirstColumn="0" w:firstRowLastColumn="0" w:lastRowFirstColumn="0" w:lastRowLastColumn="0"/>
            </w:pPr>
            <w:r>
              <w:t>2</w:t>
            </w:r>
            <w:r w:rsidR="00434D23" w:rsidRPr="00D37C6E">
              <w:t>.0</w:t>
            </w:r>
          </w:p>
        </w:tc>
      </w:tr>
      <w:tr w:rsidR="00434D23" w:rsidRPr="004C0AD1" w14:paraId="69645FD2" w14:textId="77777777" w:rsidTr="00152670">
        <w:tc>
          <w:tcPr>
            <w:cnfStyle w:val="001000000000" w:firstRow="0" w:lastRow="0" w:firstColumn="1" w:lastColumn="0" w:oddVBand="0" w:evenVBand="0" w:oddHBand="0" w:evenHBand="0" w:firstRowFirstColumn="0" w:firstRowLastColumn="0" w:lastRowFirstColumn="0" w:lastRowLastColumn="0"/>
            <w:tcW w:w="1267" w:type="pct"/>
          </w:tcPr>
          <w:p w14:paraId="2EAE65D7" w14:textId="77777777" w:rsidR="00434D23" w:rsidRPr="00871B2E" w:rsidRDefault="00434D23" w:rsidP="00152670">
            <w:pPr>
              <w:rPr>
                <w:color w:val="FFDF6A" w:themeColor="accent1" w:themeTint="99"/>
              </w:rPr>
            </w:pPr>
            <w:r w:rsidRPr="00871B2E">
              <w:rPr>
                <w:color w:val="FFDF6A" w:themeColor="accent1" w:themeTint="99"/>
              </w:rPr>
              <w:t>Descripción</w:t>
            </w:r>
          </w:p>
        </w:tc>
        <w:tc>
          <w:tcPr>
            <w:tcW w:w="3733" w:type="pct"/>
          </w:tcPr>
          <w:p w14:paraId="7385A6FE" w14:textId="109EC8E8"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D37C6E">
              <w:t xml:space="preserve">El administrador podrá </w:t>
            </w:r>
            <w:r w:rsidR="00031C6C">
              <w:t>recibir</w:t>
            </w:r>
            <w:r w:rsidRPr="00D37C6E">
              <w:t xml:space="preserve"> las reservas realizadas por los clientes</w:t>
            </w:r>
            <w:r w:rsidR="00031C6C">
              <w:t xml:space="preserve"> en su correo electrónico</w:t>
            </w:r>
            <w:r w:rsidRPr="00D37C6E">
              <w:t>.</w:t>
            </w:r>
          </w:p>
        </w:tc>
      </w:tr>
      <w:tr w:rsidR="00434D23" w:rsidRPr="004C0AD1" w14:paraId="0F247187"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4ABCFDBD" w14:textId="77777777" w:rsidR="00434D23" w:rsidRPr="00871B2E" w:rsidRDefault="00434D23" w:rsidP="00152670">
            <w:pPr>
              <w:rPr>
                <w:color w:val="FFDF6A" w:themeColor="accent1" w:themeTint="99"/>
              </w:rPr>
            </w:pPr>
            <w:r w:rsidRPr="00871B2E">
              <w:rPr>
                <w:color w:val="FFDF6A" w:themeColor="accent1" w:themeTint="99"/>
              </w:rPr>
              <w:t>Estado</w:t>
            </w:r>
          </w:p>
        </w:tc>
        <w:tc>
          <w:tcPr>
            <w:tcW w:w="3733" w:type="pct"/>
          </w:tcPr>
          <w:p w14:paraId="4F5F1E91" w14:textId="77777777" w:rsidR="00434D23" w:rsidRPr="004C0AD1" w:rsidRDefault="00434D23" w:rsidP="00152670">
            <w:pPr>
              <w:cnfStyle w:val="000000100000" w:firstRow="0" w:lastRow="0" w:firstColumn="0" w:lastColumn="0" w:oddVBand="0" w:evenVBand="0" w:oddHBand="1" w:evenHBand="0" w:firstRowFirstColumn="0" w:firstRowLastColumn="0" w:lastRowFirstColumn="0" w:lastRowLastColumn="0"/>
            </w:pPr>
            <w:r w:rsidRPr="00D37C6E">
              <w:t>Pendiente</w:t>
            </w:r>
          </w:p>
        </w:tc>
      </w:tr>
      <w:tr w:rsidR="00434D23" w:rsidRPr="004C0AD1" w14:paraId="40A127D9" w14:textId="77777777" w:rsidTr="00152670">
        <w:tc>
          <w:tcPr>
            <w:cnfStyle w:val="001000000000" w:firstRow="0" w:lastRow="0" w:firstColumn="1" w:lastColumn="0" w:oddVBand="0" w:evenVBand="0" w:oddHBand="0" w:evenHBand="0" w:firstRowFirstColumn="0" w:firstRowLastColumn="0" w:lastRowFirstColumn="0" w:lastRowLastColumn="0"/>
            <w:tcW w:w="1267" w:type="pct"/>
          </w:tcPr>
          <w:p w14:paraId="0423FB26" w14:textId="77777777" w:rsidR="00434D23" w:rsidRPr="00871B2E" w:rsidRDefault="00434D23" w:rsidP="00152670">
            <w:pPr>
              <w:rPr>
                <w:color w:val="FFDF6A" w:themeColor="accent1" w:themeTint="99"/>
              </w:rPr>
            </w:pPr>
            <w:r w:rsidRPr="00871B2E">
              <w:rPr>
                <w:color w:val="FFDF6A" w:themeColor="accent1" w:themeTint="99"/>
              </w:rPr>
              <w:t>Actores</w:t>
            </w:r>
          </w:p>
        </w:tc>
        <w:tc>
          <w:tcPr>
            <w:tcW w:w="3733" w:type="pct"/>
          </w:tcPr>
          <w:p w14:paraId="73668FA2"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D37C6E">
              <w:t>Administrador, Sistema</w:t>
            </w:r>
          </w:p>
        </w:tc>
      </w:tr>
      <w:tr w:rsidR="00434D23" w:rsidRPr="004C0AD1" w14:paraId="6EC82C9A"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01827C30" w14:textId="77777777" w:rsidR="00434D23" w:rsidRPr="00871B2E" w:rsidRDefault="00434D23" w:rsidP="00152670">
            <w:pPr>
              <w:rPr>
                <w:color w:val="FFDF6A" w:themeColor="accent1" w:themeTint="99"/>
              </w:rPr>
            </w:pPr>
            <w:r w:rsidRPr="00871B2E">
              <w:rPr>
                <w:color w:val="FFDF6A" w:themeColor="accent1" w:themeTint="99"/>
              </w:rPr>
              <w:t>CU Relacionados</w:t>
            </w:r>
          </w:p>
        </w:tc>
        <w:tc>
          <w:tcPr>
            <w:tcW w:w="3733" w:type="pct"/>
          </w:tcPr>
          <w:p w14:paraId="05E2F470" w14:textId="060EBF86" w:rsidR="00434D23" w:rsidRPr="004C0AD1" w:rsidRDefault="00434D23" w:rsidP="00152670">
            <w:pPr>
              <w:cnfStyle w:val="000000100000" w:firstRow="0" w:lastRow="0" w:firstColumn="0" w:lastColumn="0" w:oddVBand="0" w:evenVBand="0" w:oddHBand="1" w:evenHBand="0" w:firstRowFirstColumn="0" w:firstRowLastColumn="0" w:lastRowFirstColumn="0" w:lastRowLastColumn="0"/>
            </w:pPr>
            <w:r w:rsidRPr="00D37C6E">
              <w:t>CU-0</w:t>
            </w:r>
            <w:r w:rsidR="00031C6C">
              <w:t>3</w:t>
            </w:r>
          </w:p>
        </w:tc>
      </w:tr>
      <w:tr w:rsidR="00434D23" w:rsidRPr="004C0AD1" w14:paraId="0FA5ABA4" w14:textId="77777777" w:rsidTr="00152670">
        <w:tc>
          <w:tcPr>
            <w:cnfStyle w:val="001000000000" w:firstRow="0" w:lastRow="0" w:firstColumn="1" w:lastColumn="0" w:oddVBand="0" w:evenVBand="0" w:oddHBand="0" w:evenHBand="0" w:firstRowFirstColumn="0" w:firstRowLastColumn="0" w:lastRowFirstColumn="0" w:lastRowLastColumn="0"/>
            <w:tcW w:w="1267" w:type="pct"/>
          </w:tcPr>
          <w:p w14:paraId="1063F2F6" w14:textId="77777777" w:rsidR="00434D23" w:rsidRPr="00871B2E" w:rsidRDefault="00434D23" w:rsidP="00152670">
            <w:pPr>
              <w:rPr>
                <w:color w:val="FFDF6A" w:themeColor="accent1" w:themeTint="99"/>
              </w:rPr>
            </w:pPr>
            <w:r w:rsidRPr="00871B2E">
              <w:rPr>
                <w:color w:val="FFDF6A" w:themeColor="accent1" w:themeTint="99"/>
              </w:rPr>
              <w:t>Pre-condición</w:t>
            </w:r>
          </w:p>
        </w:tc>
        <w:tc>
          <w:tcPr>
            <w:tcW w:w="3733" w:type="pct"/>
          </w:tcPr>
          <w:p w14:paraId="656C87E1" w14:textId="7051D218"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D37C6E">
              <w:t xml:space="preserve">Deben existir reservas registradas </w:t>
            </w:r>
            <w:r w:rsidR="00031C6C">
              <w:t>desde el sitio web</w:t>
            </w:r>
            <w:r w:rsidRPr="00D37C6E">
              <w:t>.</w:t>
            </w:r>
          </w:p>
        </w:tc>
      </w:tr>
      <w:tr w:rsidR="00434D23" w:rsidRPr="004C0AD1" w14:paraId="1BA3E340"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pct"/>
          </w:tcPr>
          <w:p w14:paraId="61B67171" w14:textId="77777777" w:rsidR="00434D23" w:rsidRPr="00871B2E" w:rsidRDefault="00434D23" w:rsidP="00152670">
            <w:pPr>
              <w:rPr>
                <w:color w:val="FFDF6A" w:themeColor="accent1" w:themeTint="99"/>
              </w:rPr>
            </w:pPr>
            <w:r w:rsidRPr="00871B2E">
              <w:rPr>
                <w:color w:val="FFDF6A" w:themeColor="accent1" w:themeTint="99"/>
              </w:rPr>
              <w:t>Post-condición</w:t>
            </w:r>
          </w:p>
        </w:tc>
        <w:tc>
          <w:tcPr>
            <w:tcW w:w="3733" w:type="pct"/>
          </w:tcPr>
          <w:p w14:paraId="2F2AE51A" w14:textId="620E4908" w:rsidR="00434D23" w:rsidRPr="004C0AD1" w:rsidRDefault="00434D23" w:rsidP="00152670">
            <w:pPr>
              <w:cnfStyle w:val="000000100000" w:firstRow="0" w:lastRow="0" w:firstColumn="0" w:lastColumn="0" w:oddVBand="0" w:evenVBand="0" w:oddHBand="1" w:evenHBand="0" w:firstRowFirstColumn="0" w:firstRowLastColumn="0" w:lastRowFirstColumn="0" w:lastRowLastColumn="0"/>
            </w:pPr>
            <w:r w:rsidRPr="00D37C6E">
              <w:t xml:space="preserve">Las reservas </w:t>
            </w:r>
            <w:r w:rsidR="00031C6C">
              <w:t>se recibirán mediante notificación al correo electrónico</w:t>
            </w:r>
          </w:p>
        </w:tc>
      </w:tr>
      <w:tr w:rsidR="00BB4CD1" w:rsidRPr="00031C6C" w14:paraId="58B2EADB" w14:textId="77777777" w:rsidTr="00152670">
        <w:trPr>
          <w:trHeight w:val="583"/>
        </w:trPr>
        <w:tc>
          <w:tcPr>
            <w:cnfStyle w:val="001000000000" w:firstRow="0" w:lastRow="0" w:firstColumn="1" w:lastColumn="0" w:oddVBand="0" w:evenVBand="0" w:oddHBand="0" w:evenHBand="0" w:firstRowFirstColumn="0" w:firstRowLastColumn="0" w:lastRowFirstColumn="0" w:lastRowLastColumn="0"/>
            <w:tcW w:w="5000" w:type="pct"/>
            <w:gridSpan w:val="2"/>
            <w:vAlign w:val="center"/>
          </w:tcPr>
          <w:p w14:paraId="7DDB149E" w14:textId="17F829E1" w:rsidR="00BB4CD1" w:rsidRPr="00031C6C" w:rsidRDefault="00BB4CD1" w:rsidP="00152670">
            <w:pPr>
              <w:jc w:val="center"/>
              <w:rPr>
                <w:color w:val="FFDF6A" w:themeColor="accent1" w:themeTint="99"/>
              </w:rPr>
            </w:pPr>
            <w:r w:rsidRPr="00031C6C">
              <w:rPr>
                <w:color w:val="FFDF6A" w:themeColor="accent1" w:themeTint="99"/>
              </w:rPr>
              <w:t>Diagrama Caso de Uso #</w:t>
            </w:r>
            <w:r>
              <w:rPr>
                <w:color w:val="FFDF6A" w:themeColor="accent1" w:themeTint="99"/>
              </w:rPr>
              <w:t>4</w:t>
            </w:r>
          </w:p>
        </w:tc>
      </w:tr>
      <w:tr w:rsidR="00BB4CD1" w:rsidRPr="004C0AD1" w14:paraId="28A11C6B" w14:textId="77777777" w:rsidTr="00152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F2F2" w:themeFill="background1" w:themeFillShade="F2"/>
          </w:tcPr>
          <w:p w14:paraId="7DCC7B3F" w14:textId="4166CA31" w:rsidR="00BB4CD1" w:rsidRPr="00B5106B" w:rsidRDefault="00BB4CD1" w:rsidP="00B5106B">
            <w:pPr>
              <w:jc w:val="center"/>
            </w:pPr>
            <w:r>
              <w:rPr>
                <w:noProof/>
              </w:rPr>
              <w:drawing>
                <wp:inline distT="0" distB="0" distL="0" distR="0" wp14:anchorId="402C48E8" wp14:editId="5D6C91AA">
                  <wp:extent cx="4870450" cy="3020662"/>
                  <wp:effectExtent l="57150" t="57150" r="63500" b="66040"/>
                  <wp:docPr id="657459727" name="Imagen 65745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9727" name="Imagen 657459727"/>
                          <pic:cNvPicPr/>
                        </pic:nvPicPr>
                        <pic:blipFill>
                          <a:blip r:embed="rId35"/>
                          <a:stretch>
                            <a:fillRect/>
                          </a:stretch>
                        </pic:blipFill>
                        <pic:spPr>
                          <a:xfrm>
                            <a:off x="0" y="0"/>
                            <a:ext cx="4881660" cy="3027614"/>
                          </a:xfrm>
                          <a:prstGeom prst="rect">
                            <a:avLst/>
                          </a:prstGeom>
                          <a:ln w="57150">
                            <a:solidFill>
                              <a:schemeClr val="accent1"/>
                            </a:solidFill>
                          </a:ln>
                        </pic:spPr>
                      </pic:pic>
                    </a:graphicData>
                  </a:graphic>
                </wp:inline>
              </w:drawing>
            </w:r>
          </w:p>
        </w:tc>
      </w:tr>
    </w:tbl>
    <w:p w14:paraId="3622BA40" w14:textId="0E230DB5" w:rsidR="00434D23" w:rsidRPr="004C0AD1" w:rsidRDefault="00434D23" w:rsidP="00434D23">
      <w:pPr>
        <w:pStyle w:val="Ttulo1"/>
      </w:pPr>
      <w:bookmarkStart w:id="21" w:name="_Toc205742467"/>
      <w:r>
        <w:rPr>
          <w:lang w:bidi="es-ES"/>
        </w:rPr>
        <w:lastRenderedPageBreak/>
        <w:t>HISTORIAS DE USUARIO</w:t>
      </w:r>
      <w:r w:rsidR="00AD12E9">
        <w:rPr>
          <w:lang w:bidi="es-ES"/>
        </w:rPr>
        <w:t xml:space="preserve"> 2.0</w:t>
      </w:r>
      <w:bookmarkEnd w:id="21"/>
    </w:p>
    <w:p w14:paraId="30AD6560" w14:textId="769F62B5" w:rsidR="00434D23" w:rsidRPr="00B415A9" w:rsidRDefault="00434D23" w:rsidP="00B415A9">
      <w:pPr>
        <w:rPr>
          <w:rFonts w:asciiTheme="majorHAnsi" w:hAnsiTheme="majorHAnsi"/>
          <w:b/>
          <w:bCs/>
          <w:sz w:val="28"/>
          <w:szCs w:val="28"/>
          <w:lang w:bidi="es-ES"/>
        </w:rPr>
      </w:pPr>
      <w:r w:rsidRPr="00B415A9">
        <w:rPr>
          <w:rFonts w:asciiTheme="majorHAnsi" w:hAnsiTheme="majorHAnsi"/>
          <w:b/>
          <w:bCs/>
          <w:sz w:val="28"/>
          <w:szCs w:val="28"/>
          <w:lang w:bidi="es-ES"/>
        </w:rPr>
        <w:t>EPIC #1: Requerimientos funcionales, Front End Usuario Final</w:t>
      </w:r>
    </w:p>
    <w:p w14:paraId="067E6CE6" w14:textId="1F679FEE" w:rsidR="00BB4CD1" w:rsidRPr="009E6619" w:rsidRDefault="00BB4CD1" w:rsidP="00BB4CD1">
      <w:pPr>
        <w:pStyle w:val="Cita"/>
        <w:rPr>
          <w:i w:val="0"/>
          <w:iCs w:val="0"/>
          <w:sz w:val="24"/>
          <w:szCs w:val="24"/>
        </w:rPr>
      </w:pPr>
      <w:r w:rsidRPr="009E6619">
        <w:rPr>
          <w:i w:val="0"/>
          <w:iCs w:val="0"/>
          <w:sz w:val="24"/>
          <w:szCs w:val="24"/>
        </w:rPr>
        <w:t>Feature</w:t>
      </w:r>
      <w:r>
        <w:rPr>
          <w:i w:val="0"/>
          <w:iCs w:val="0"/>
          <w:sz w:val="24"/>
          <w:szCs w:val="24"/>
        </w:rPr>
        <w:t xml:space="preserve"> 1.1</w:t>
      </w:r>
      <w:r w:rsidRPr="009E6619">
        <w:rPr>
          <w:i w:val="0"/>
          <w:iCs w:val="0"/>
          <w:sz w:val="24"/>
          <w:szCs w:val="24"/>
        </w:rPr>
        <w:t>:</w:t>
      </w:r>
      <w:r>
        <w:rPr>
          <w:i w:val="0"/>
          <w:iCs w:val="0"/>
          <w:sz w:val="24"/>
          <w:szCs w:val="24"/>
        </w:rPr>
        <w:t xml:space="preserve"> Sección informativa</w:t>
      </w:r>
    </w:p>
    <w:tbl>
      <w:tblPr>
        <w:tblStyle w:val="Tabladecuadrcula4"/>
        <w:tblW w:w="4948" w:type="pct"/>
        <w:tblLook w:val="0680" w:firstRow="0" w:lastRow="0" w:firstColumn="1" w:lastColumn="0" w:noHBand="1" w:noVBand="1"/>
        <w:tblDescription w:val="Tabla de contenido"/>
      </w:tblPr>
      <w:tblGrid>
        <w:gridCol w:w="1695"/>
        <w:gridCol w:w="7797"/>
      </w:tblGrid>
      <w:tr w:rsidR="00BB4CD1" w:rsidRPr="00871B2E" w14:paraId="14A6C089" w14:textId="77777777" w:rsidTr="00152670">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7F8E6432" w14:textId="717E0342" w:rsidR="00BB4CD1" w:rsidRPr="00871B2E" w:rsidRDefault="00BB4CD1" w:rsidP="00152670">
            <w:pPr>
              <w:spacing w:before="100"/>
              <w:jc w:val="center"/>
              <w:rPr>
                <w:color w:val="FFDF6A" w:themeColor="accent1" w:themeTint="99"/>
              </w:rPr>
            </w:pPr>
            <w:r w:rsidRPr="000F5D4A">
              <w:rPr>
                <w:color w:val="FFDF6A" w:themeColor="accent1" w:themeTint="99"/>
                <w:lang w:bidi="es-ES"/>
              </w:rPr>
              <w:t>HU_1</w:t>
            </w:r>
            <w:r>
              <w:rPr>
                <w:color w:val="FFDF6A" w:themeColor="accent1" w:themeTint="99"/>
                <w:lang w:bidi="es-ES"/>
              </w:rPr>
              <w:t>.1.1</w:t>
            </w:r>
            <w:r w:rsidRPr="000F5D4A">
              <w:rPr>
                <w:color w:val="FFDF6A" w:themeColor="accent1" w:themeTint="99"/>
                <w:lang w:bidi="es-ES"/>
              </w:rPr>
              <w:t xml:space="preserve">: </w:t>
            </w:r>
            <w:r>
              <w:rPr>
                <w:color w:val="FFDF6A" w:themeColor="accent1" w:themeTint="99"/>
                <w:lang w:bidi="es-ES"/>
              </w:rPr>
              <w:t>Sección informativa</w:t>
            </w:r>
            <w:r w:rsidRPr="000F5D4A">
              <w:rPr>
                <w:color w:val="FFDF6A" w:themeColor="accent1" w:themeTint="99"/>
                <w:lang w:bidi="es-ES"/>
              </w:rPr>
              <w:t xml:space="preserve"> del </w:t>
            </w:r>
            <w:r>
              <w:rPr>
                <w:color w:val="FFDF6A" w:themeColor="accent1" w:themeTint="99"/>
                <w:lang w:bidi="es-ES"/>
              </w:rPr>
              <w:t>restaurante</w:t>
            </w:r>
          </w:p>
        </w:tc>
      </w:tr>
      <w:tr w:rsidR="00BB4CD1" w:rsidRPr="004C0AD1" w14:paraId="3A96A112"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5C3510AC" w14:textId="77777777" w:rsidR="00BB4CD1" w:rsidRPr="0039207B" w:rsidRDefault="00BB4CD1" w:rsidP="00152670">
            <w:pPr>
              <w:rPr>
                <w:color w:val="auto"/>
              </w:rPr>
            </w:pPr>
            <w:r w:rsidRPr="0039207B">
              <w:rPr>
                <w:color w:val="auto"/>
              </w:rPr>
              <w:t>Como</w:t>
            </w:r>
          </w:p>
        </w:tc>
        <w:tc>
          <w:tcPr>
            <w:tcW w:w="4107" w:type="pct"/>
          </w:tcPr>
          <w:p w14:paraId="7ACD8C91" w14:textId="77777777" w:rsidR="00BB4CD1" w:rsidRPr="004C0AD1" w:rsidRDefault="00BB4CD1" w:rsidP="00152670">
            <w:pPr>
              <w:cnfStyle w:val="000000000000" w:firstRow="0" w:lastRow="0" w:firstColumn="0" w:lastColumn="0" w:oddVBand="0" w:evenVBand="0" w:oddHBand="0" w:evenHBand="0" w:firstRowFirstColumn="0" w:firstRowLastColumn="0" w:lastRowFirstColumn="0" w:lastRowLastColumn="0"/>
            </w:pPr>
            <w:r w:rsidRPr="000F5D4A">
              <w:t>visitante del sitio</w:t>
            </w:r>
          </w:p>
        </w:tc>
      </w:tr>
      <w:tr w:rsidR="00BB4CD1" w:rsidRPr="004C0AD1" w14:paraId="3741FB76"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3FADF5E6" w14:textId="77777777" w:rsidR="00BB4CD1" w:rsidRPr="0039207B" w:rsidRDefault="00BB4CD1" w:rsidP="00152670">
            <w:pPr>
              <w:rPr>
                <w:color w:val="auto"/>
              </w:rPr>
            </w:pPr>
            <w:r w:rsidRPr="0039207B">
              <w:rPr>
                <w:color w:val="auto"/>
              </w:rPr>
              <w:t>Quiero</w:t>
            </w:r>
          </w:p>
        </w:tc>
        <w:tc>
          <w:tcPr>
            <w:tcW w:w="4107" w:type="pct"/>
          </w:tcPr>
          <w:p w14:paraId="0FBF418A" w14:textId="084F6CCE" w:rsidR="00BB4CD1" w:rsidRPr="004C0AD1" w:rsidRDefault="00BB4CD1" w:rsidP="00152670">
            <w:pPr>
              <w:cnfStyle w:val="000000000000" w:firstRow="0" w:lastRow="0" w:firstColumn="0" w:lastColumn="0" w:oddVBand="0" w:evenVBand="0" w:oddHBand="0" w:evenHBand="0" w:firstRowFirstColumn="0" w:firstRowLastColumn="0" w:lastRowFirstColumn="0" w:lastRowLastColumn="0"/>
            </w:pPr>
            <w:r>
              <w:t xml:space="preserve">Ingresar al sitio web y </w:t>
            </w:r>
            <w:r w:rsidRPr="000F5D4A">
              <w:t xml:space="preserve">ver </w:t>
            </w:r>
            <w:r>
              <w:t xml:space="preserve">en la página de inicio información general del restaurante </w:t>
            </w:r>
          </w:p>
        </w:tc>
      </w:tr>
      <w:tr w:rsidR="00BB4CD1" w:rsidRPr="004C0AD1" w14:paraId="196FEC35"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7958BDC6" w14:textId="77777777" w:rsidR="00BB4CD1" w:rsidRPr="0039207B" w:rsidRDefault="00BB4CD1" w:rsidP="00152670">
            <w:pPr>
              <w:rPr>
                <w:color w:val="auto"/>
              </w:rPr>
            </w:pPr>
            <w:r w:rsidRPr="0039207B">
              <w:rPr>
                <w:color w:val="auto"/>
              </w:rPr>
              <w:t>Para</w:t>
            </w:r>
          </w:p>
        </w:tc>
        <w:tc>
          <w:tcPr>
            <w:tcW w:w="4107" w:type="pct"/>
          </w:tcPr>
          <w:p w14:paraId="5C7541F3" w14:textId="0B75C4BD" w:rsidR="00BB4CD1" w:rsidRPr="004C0AD1" w:rsidRDefault="00BB4CD1" w:rsidP="00152670">
            <w:pPr>
              <w:cnfStyle w:val="000000000000" w:firstRow="0" w:lastRow="0" w:firstColumn="0" w:lastColumn="0" w:oddVBand="0" w:evenVBand="0" w:oddHBand="0" w:evenHBand="0" w:firstRowFirstColumn="0" w:firstRowLastColumn="0" w:lastRowFirstColumn="0" w:lastRowLastColumn="0"/>
            </w:pPr>
            <w:r w:rsidRPr="000F5D4A">
              <w:t xml:space="preserve">conocer </w:t>
            </w:r>
            <w:r>
              <w:t>sobre el restaurante y su información de contacto</w:t>
            </w:r>
          </w:p>
        </w:tc>
      </w:tr>
      <w:tr w:rsidR="00BB4CD1" w:rsidRPr="004C0AD1" w14:paraId="33F6AB3F" w14:textId="77777777" w:rsidTr="00152670">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75C57A6D" w14:textId="77777777" w:rsidR="00BB4CD1" w:rsidRPr="0039207B" w:rsidRDefault="00BB4CD1" w:rsidP="00152670">
            <w:pPr>
              <w:rPr>
                <w:color w:val="auto"/>
                <w:sz w:val="10"/>
                <w:szCs w:val="10"/>
              </w:rPr>
            </w:pPr>
          </w:p>
        </w:tc>
      </w:tr>
      <w:tr w:rsidR="00BB4CD1" w:rsidRPr="004C0AD1" w14:paraId="3F46B701" w14:textId="77777777" w:rsidTr="00152670">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19146F46" w14:textId="77777777" w:rsidR="00BB4CD1" w:rsidRPr="0039207B" w:rsidRDefault="00BB4CD1" w:rsidP="00152670">
            <w:pPr>
              <w:rPr>
                <w:color w:val="auto"/>
              </w:rPr>
            </w:pPr>
            <w:r w:rsidRPr="0039207B">
              <w:rPr>
                <w:color w:val="auto"/>
              </w:rPr>
              <w:t>Criterios de aceptación</w:t>
            </w:r>
          </w:p>
        </w:tc>
        <w:tc>
          <w:tcPr>
            <w:tcW w:w="4107" w:type="pct"/>
          </w:tcPr>
          <w:p w14:paraId="3FFD8CAC" w14:textId="0187F48F" w:rsidR="00BB4CD1" w:rsidRDefault="00BB4CD1">
            <w:pPr>
              <w:pStyle w:val="Prrafodelista"/>
              <w:numPr>
                <w:ilvl w:val="0"/>
                <w:numId w:val="13"/>
              </w:numPr>
              <w:cnfStyle w:val="000000000000" w:firstRow="0" w:lastRow="0" w:firstColumn="0" w:lastColumn="0" w:oddVBand="0" w:evenVBand="0" w:oddHBand="0" w:evenHBand="0" w:firstRowFirstColumn="0" w:firstRowLastColumn="0" w:lastRowFirstColumn="0" w:lastRowLastColumn="0"/>
            </w:pPr>
            <w:r>
              <w:t>El sitio web debe mostrar información del restaurante y los tipos de productos que ofrece en la página principal.</w:t>
            </w:r>
          </w:p>
          <w:p w14:paraId="1689CB3E" w14:textId="14DD3F5A" w:rsidR="00BB4CD1" w:rsidRPr="004C0AD1" w:rsidRDefault="00BB4CD1">
            <w:pPr>
              <w:pStyle w:val="Prrafodelista"/>
              <w:numPr>
                <w:ilvl w:val="0"/>
                <w:numId w:val="13"/>
              </w:numPr>
              <w:cnfStyle w:val="000000000000" w:firstRow="0" w:lastRow="0" w:firstColumn="0" w:lastColumn="0" w:oddVBand="0" w:evenVBand="0" w:oddHBand="0" w:evenHBand="0" w:firstRowFirstColumn="0" w:firstRowLastColumn="0" w:lastRowFirstColumn="0" w:lastRowLastColumn="0"/>
            </w:pPr>
            <w:r>
              <w:t>El sitio web debe contar con una sección de horarios y ubicación del restaurante.</w:t>
            </w:r>
          </w:p>
        </w:tc>
      </w:tr>
    </w:tbl>
    <w:p w14:paraId="16E78505" w14:textId="77777777" w:rsidR="00BB4CD1" w:rsidRDefault="00BB4CD1" w:rsidP="00BB4CD1"/>
    <w:p w14:paraId="0716DDD5" w14:textId="60244E6C" w:rsidR="00434D23" w:rsidRPr="009E6619" w:rsidRDefault="00434D23" w:rsidP="00434D23">
      <w:pPr>
        <w:pStyle w:val="Cita"/>
        <w:rPr>
          <w:i w:val="0"/>
          <w:iCs w:val="0"/>
          <w:sz w:val="24"/>
          <w:szCs w:val="24"/>
        </w:rPr>
      </w:pPr>
      <w:r w:rsidRPr="009E6619">
        <w:rPr>
          <w:i w:val="0"/>
          <w:iCs w:val="0"/>
          <w:sz w:val="24"/>
          <w:szCs w:val="24"/>
        </w:rPr>
        <w:t>Feature</w:t>
      </w:r>
      <w:r>
        <w:rPr>
          <w:i w:val="0"/>
          <w:iCs w:val="0"/>
          <w:sz w:val="24"/>
          <w:szCs w:val="24"/>
        </w:rPr>
        <w:t xml:space="preserve"> 1.</w:t>
      </w:r>
      <w:r w:rsidR="00006047">
        <w:rPr>
          <w:i w:val="0"/>
          <w:iCs w:val="0"/>
          <w:sz w:val="24"/>
          <w:szCs w:val="24"/>
        </w:rPr>
        <w:t>2</w:t>
      </w:r>
      <w:r w:rsidRPr="009E6619">
        <w:rPr>
          <w:i w:val="0"/>
          <w:iCs w:val="0"/>
          <w:sz w:val="24"/>
          <w:szCs w:val="24"/>
        </w:rPr>
        <w:t>:</w:t>
      </w:r>
      <w:r>
        <w:rPr>
          <w:i w:val="0"/>
          <w:iCs w:val="0"/>
          <w:sz w:val="24"/>
          <w:szCs w:val="24"/>
        </w:rPr>
        <w:t xml:space="preserve"> Consulta menú</w:t>
      </w:r>
    </w:p>
    <w:tbl>
      <w:tblPr>
        <w:tblStyle w:val="Tabladecuadrcula4"/>
        <w:tblW w:w="4948" w:type="pct"/>
        <w:tblLook w:val="0680" w:firstRow="0" w:lastRow="0" w:firstColumn="1" w:lastColumn="0" w:noHBand="1" w:noVBand="1"/>
        <w:tblDescription w:val="Tabla de contenido"/>
      </w:tblPr>
      <w:tblGrid>
        <w:gridCol w:w="1695"/>
        <w:gridCol w:w="7797"/>
      </w:tblGrid>
      <w:tr w:rsidR="00434D23" w:rsidRPr="00871B2E" w14:paraId="29F96D31" w14:textId="77777777" w:rsidTr="00152670">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708E9BBC" w14:textId="40B2C5F2" w:rsidR="00434D23" w:rsidRPr="00871B2E" w:rsidRDefault="00434D23" w:rsidP="00152670">
            <w:pPr>
              <w:spacing w:before="100"/>
              <w:jc w:val="center"/>
              <w:rPr>
                <w:color w:val="FFDF6A" w:themeColor="accent1" w:themeTint="99"/>
              </w:rPr>
            </w:pPr>
            <w:r w:rsidRPr="000F5D4A">
              <w:rPr>
                <w:color w:val="FFDF6A" w:themeColor="accent1" w:themeTint="99"/>
                <w:lang w:bidi="es-ES"/>
              </w:rPr>
              <w:t>HU_1</w:t>
            </w:r>
            <w:r>
              <w:rPr>
                <w:color w:val="FFDF6A" w:themeColor="accent1" w:themeTint="99"/>
                <w:lang w:bidi="es-ES"/>
              </w:rPr>
              <w:t>.</w:t>
            </w:r>
            <w:r w:rsidR="00006047">
              <w:rPr>
                <w:color w:val="FFDF6A" w:themeColor="accent1" w:themeTint="99"/>
                <w:lang w:bidi="es-ES"/>
              </w:rPr>
              <w:t>2</w:t>
            </w:r>
            <w:r>
              <w:rPr>
                <w:color w:val="FFDF6A" w:themeColor="accent1" w:themeTint="99"/>
                <w:lang w:bidi="es-ES"/>
              </w:rPr>
              <w:t>.1</w:t>
            </w:r>
            <w:r w:rsidRPr="000F5D4A">
              <w:rPr>
                <w:color w:val="FFDF6A" w:themeColor="accent1" w:themeTint="99"/>
                <w:lang w:bidi="es-ES"/>
              </w:rPr>
              <w:t>: Visualización del Menú</w:t>
            </w:r>
          </w:p>
        </w:tc>
      </w:tr>
      <w:tr w:rsidR="00434D23" w:rsidRPr="004C0AD1" w14:paraId="6518CE5F"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60DEA7DF" w14:textId="77777777" w:rsidR="00434D23" w:rsidRPr="0039207B" w:rsidRDefault="00434D23" w:rsidP="00152670">
            <w:pPr>
              <w:rPr>
                <w:color w:val="auto"/>
              </w:rPr>
            </w:pPr>
            <w:r w:rsidRPr="0039207B">
              <w:rPr>
                <w:color w:val="auto"/>
              </w:rPr>
              <w:t>Como</w:t>
            </w:r>
          </w:p>
        </w:tc>
        <w:tc>
          <w:tcPr>
            <w:tcW w:w="4107" w:type="pct"/>
          </w:tcPr>
          <w:p w14:paraId="58DB0342"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0F5D4A">
              <w:t>visitante del sitio</w:t>
            </w:r>
          </w:p>
        </w:tc>
      </w:tr>
      <w:tr w:rsidR="00434D23" w:rsidRPr="004C0AD1" w14:paraId="4E8CBA3E"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03B1F2B9" w14:textId="77777777" w:rsidR="00434D23" w:rsidRPr="0039207B" w:rsidRDefault="00434D23" w:rsidP="00152670">
            <w:pPr>
              <w:rPr>
                <w:color w:val="auto"/>
              </w:rPr>
            </w:pPr>
            <w:r w:rsidRPr="0039207B">
              <w:rPr>
                <w:color w:val="auto"/>
              </w:rPr>
              <w:t>Quiero</w:t>
            </w:r>
          </w:p>
        </w:tc>
        <w:tc>
          <w:tcPr>
            <w:tcW w:w="4107" w:type="pct"/>
          </w:tcPr>
          <w:p w14:paraId="5CB95F5F"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0F5D4A">
              <w:t>poder ver el menú del restaurante sin necesidad de iniciar sesión</w:t>
            </w:r>
          </w:p>
        </w:tc>
      </w:tr>
      <w:tr w:rsidR="00434D23" w:rsidRPr="004C0AD1" w14:paraId="7BC6135E"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07D1CA99" w14:textId="77777777" w:rsidR="00434D23" w:rsidRPr="0039207B" w:rsidRDefault="00434D23" w:rsidP="00152670">
            <w:pPr>
              <w:rPr>
                <w:color w:val="auto"/>
              </w:rPr>
            </w:pPr>
            <w:r w:rsidRPr="0039207B">
              <w:rPr>
                <w:color w:val="auto"/>
              </w:rPr>
              <w:t>Para</w:t>
            </w:r>
          </w:p>
        </w:tc>
        <w:tc>
          <w:tcPr>
            <w:tcW w:w="4107" w:type="pct"/>
          </w:tcPr>
          <w:p w14:paraId="1655FC8B"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0F5D4A">
              <w:t>conocer los platillos disponibles antes de hacer una reserva</w:t>
            </w:r>
          </w:p>
        </w:tc>
      </w:tr>
      <w:tr w:rsidR="00434D23" w:rsidRPr="004C0AD1" w14:paraId="12ACC168" w14:textId="77777777" w:rsidTr="00152670">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78E20A29" w14:textId="77777777" w:rsidR="00434D23" w:rsidRPr="0039207B" w:rsidRDefault="00434D23" w:rsidP="00152670">
            <w:pPr>
              <w:rPr>
                <w:color w:val="auto"/>
                <w:sz w:val="10"/>
                <w:szCs w:val="10"/>
              </w:rPr>
            </w:pPr>
          </w:p>
        </w:tc>
      </w:tr>
      <w:tr w:rsidR="00434D23" w:rsidRPr="004C0AD1" w14:paraId="3DC99DA1" w14:textId="77777777" w:rsidTr="00152670">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088465A9" w14:textId="77777777" w:rsidR="00434D23" w:rsidRPr="0039207B" w:rsidRDefault="00434D23" w:rsidP="00152670">
            <w:pPr>
              <w:rPr>
                <w:color w:val="auto"/>
              </w:rPr>
            </w:pPr>
            <w:r w:rsidRPr="0039207B">
              <w:rPr>
                <w:color w:val="auto"/>
              </w:rPr>
              <w:t>Criterios de aceptación</w:t>
            </w:r>
          </w:p>
        </w:tc>
        <w:tc>
          <w:tcPr>
            <w:tcW w:w="4107" w:type="pct"/>
          </w:tcPr>
          <w:p w14:paraId="5A3CC4AF" w14:textId="6E433903" w:rsidR="00434D23" w:rsidRDefault="00434D23">
            <w:pPr>
              <w:pStyle w:val="Prrafodelista"/>
              <w:numPr>
                <w:ilvl w:val="0"/>
                <w:numId w:val="14"/>
              </w:numPr>
              <w:cnfStyle w:val="000000000000" w:firstRow="0" w:lastRow="0" w:firstColumn="0" w:lastColumn="0" w:oddVBand="0" w:evenVBand="0" w:oddHBand="0" w:evenHBand="0" w:firstRowFirstColumn="0" w:firstRowLastColumn="0" w:lastRowFirstColumn="0" w:lastRowLastColumn="0"/>
            </w:pPr>
            <w:r>
              <w:t xml:space="preserve">El menú debe estar disponible públicamente en </w:t>
            </w:r>
            <w:r w:rsidR="00006047">
              <w:t>una sección específica del sitio web</w:t>
            </w:r>
            <w:r>
              <w:t>.</w:t>
            </w:r>
          </w:p>
          <w:p w14:paraId="68524191" w14:textId="6F3487E9" w:rsidR="00434D23" w:rsidRDefault="00434D23">
            <w:pPr>
              <w:pStyle w:val="Prrafodelista"/>
              <w:numPr>
                <w:ilvl w:val="0"/>
                <w:numId w:val="14"/>
              </w:numPr>
              <w:cnfStyle w:val="000000000000" w:firstRow="0" w:lastRow="0" w:firstColumn="0" w:lastColumn="0" w:oddVBand="0" w:evenVBand="0" w:oddHBand="0" w:evenHBand="0" w:firstRowFirstColumn="0" w:firstRowLastColumn="0" w:lastRowFirstColumn="0" w:lastRowLastColumn="0"/>
            </w:pPr>
            <w:r>
              <w:t xml:space="preserve">Los platillos deben estar organizados por categorías (platos </w:t>
            </w:r>
            <w:r w:rsidR="009A4BC4">
              <w:t>principales</w:t>
            </w:r>
            <w:r>
              <w:t>, postres, bebidas).</w:t>
            </w:r>
          </w:p>
          <w:p w14:paraId="36AA4945" w14:textId="7D362249" w:rsidR="00434D23" w:rsidRPr="004C0AD1" w:rsidRDefault="00434D23">
            <w:pPr>
              <w:pStyle w:val="Prrafodelista"/>
              <w:numPr>
                <w:ilvl w:val="0"/>
                <w:numId w:val="14"/>
              </w:numPr>
              <w:cnfStyle w:val="000000000000" w:firstRow="0" w:lastRow="0" w:firstColumn="0" w:lastColumn="0" w:oddVBand="0" w:evenVBand="0" w:oddHBand="0" w:evenHBand="0" w:firstRowFirstColumn="0" w:firstRowLastColumn="0" w:lastRowFirstColumn="0" w:lastRowLastColumn="0"/>
            </w:pPr>
            <w:r>
              <w:t xml:space="preserve">Debe mostrarse </w:t>
            </w:r>
            <w:r w:rsidR="00006047">
              <w:t xml:space="preserve">como mínimo </w:t>
            </w:r>
            <w:r>
              <w:t>el nombre, descripción</w:t>
            </w:r>
            <w:r w:rsidR="00006047">
              <w:t xml:space="preserve"> y</w:t>
            </w:r>
            <w:r>
              <w:t xml:space="preserve"> precio de cada platillo.</w:t>
            </w:r>
          </w:p>
        </w:tc>
      </w:tr>
    </w:tbl>
    <w:p w14:paraId="7AB100DA" w14:textId="77777777" w:rsidR="00434D23" w:rsidRDefault="00434D23" w:rsidP="00434D23"/>
    <w:p w14:paraId="737AA374" w14:textId="5E483568" w:rsidR="00434D23" w:rsidRDefault="00434D23" w:rsidP="00434D23">
      <w:pPr>
        <w:pStyle w:val="Cita"/>
        <w:rPr>
          <w:i w:val="0"/>
          <w:iCs w:val="0"/>
          <w:sz w:val="24"/>
          <w:szCs w:val="24"/>
        </w:rPr>
      </w:pPr>
      <w:r w:rsidRPr="009E6619">
        <w:rPr>
          <w:i w:val="0"/>
          <w:iCs w:val="0"/>
          <w:sz w:val="24"/>
          <w:szCs w:val="24"/>
        </w:rPr>
        <w:t>Feature</w:t>
      </w:r>
      <w:r>
        <w:rPr>
          <w:i w:val="0"/>
          <w:iCs w:val="0"/>
          <w:sz w:val="24"/>
          <w:szCs w:val="24"/>
        </w:rPr>
        <w:t xml:space="preserve"> 1.</w:t>
      </w:r>
      <w:r w:rsidR="00006047">
        <w:rPr>
          <w:i w:val="0"/>
          <w:iCs w:val="0"/>
          <w:sz w:val="24"/>
          <w:szCs w:val="24"/>
        </w:rPr>
        <w:t>3</w:t>
      </w:r>
      <w:r w:rsidRPr="009E6619">
        <w:rPr>
          <w:i w:val="0"/>
          <w:iCs w:val="0"/>
          <w:sz w:val="24"/>
          <w:szCs w:val="24"/>
        </w:rPr>
        <w:t>:</w:t>
      </w:r>
      <w:r>
        <w:rPr>
          <w:i w:val="0"/>
          <w:iCs w:val="0"/>
          <w:sz w:val="24"/>
          <w:szCs w:val="24"/>
        </w:rPr>
        <w:t xml:space="preserve"> Formulario reserva</w:t>
      </w:r>
    </w:p>
    <w:tbl>
      <w:tblPr>
        <w:tblStyle w:val="Tabladecuadrcula4"/>
        <w:tblW w:w="4948" w:type="pct"/>
        <w:tblLook w:val="0680" w:firstRow="0" w:lastRow="0" w:firstColumn="1" w:lastColumn="0" w:noHBand="1" w:noVBand="1"/>
        <w:tblDescription w:val="Tabla de contenido"/>
      </w:tblPr>
      <w:tblGrid>
        <w:gridCol w:w="1695"/>
        <w:gridCol w:w="7797"/>
      </w:tblGrid>
      <w:tr w:rsidR="00434D23" w:rsidRPr="00871B2E" w14:paraId="0B3C58DD" w14:textId="77777777" w:rsidTr="00152670">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47A4757F" w14:textId="36DC60B5" w:rsidR="00434D23" w:rsidRPr="00871B2E" w:rsidRDefault="00434D23" w:rsidP="00152670">
            <w:pPr>
              <w:spacing w:before="100"/>
              <w:jc w:val="center"/>
              <w:rPr>
                <w:color w:val="FFDF6A" w:themeColor="accent1" w:themeTint="99"/>
              </w:rPr>
            </w:pPr>
            <w:r w:rsidRPr="000F5D4A">
              <w:rPr>
                <w:color w:val="FFDF6A" w:themeColor="accent1" w:themeTint="99"/>
                <w:lang w:bidi="es-ES"/>
              </w:rPr>
              <w:t>HU_</w:t>
            </w:r>
            <w:r>
              <w:rPr>
                <w:color w:val="FFDF6A" w:themeColor="accent1" w:themeTint="99"/>
                <w:lang w:bidi="es-ES"/>
              </w:rPr>
              <w:t>1.</w:t>
            </w:r>
            <w:r w:rsidR="00006047">
              <w:rPr>
                <w:color w:val="FFDF6A" w:themeColor="accent1" w:themeTint="99"/>
                <w:lang w:bidi="es-ES"/>
              </w:rPr>
              <w:t>3</w:t>
            </w:r>
            <w:r>
              <w:rPr>
                <w:color w:val="FFDF6A" w:themeColor="accent1" w:themeTint="99"/>
                <w:lang w:bidi="es-ES"/>
              </w:rPr>
              <w:t>.1</w:t>
            </w:r>
            <w:r w:rsidRPr="000F5D4A">
              <w:rPr>
                <w:color w:val="FFDF6A" w:themeColor="accent1" w:themeTint="99"/>
                <w:lang w:bidi="es-ES"/>
              </w:rPr>
              <w:t xml:space="preserve">: </w:t>
            </w:r>
            <w:r>
              <w:rPr>
                <w:color w:val="FFDF6A" w:themeColor="accent1" w:themeTint="99"/>
                <w:lang w:bidi="es-ES"/>
              </w:rPr>
              <w:t>Realizar una reserva</w:t>
            </w:r>
          </w:p>
        </w:tc>
      </w:tr>
      <w:tr w:rsidR="00434D23" w:rsidRPr="004C0AD1" w14:paraId="4A7E2F1C"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2529D3F4" w14:textId="77777777" w:rsidR="00434D23" w:rsidRPr="0039207B" w:rsidRDefault="00434D23" w:rsidP="00152670">
            <w:pPr>
              <w:rPr>
                <w:color w:val="auto"/>
              </w:rPr>
            </w:pPr>
            <w:r w:rsidRPr="0039207B">
              <w:rPr>
                <w:color w:val="auto"/>
              </w:rPr>
              <w:t>Como</w:t>
            </w:r>
          </w:p>
        </w:tc>
        <w:tc>
          <w:tcPr>
            <w:tcW w:w="4107" w:type="pct"/>
          </w:tcPr>
          <w:p w14:paraId="50B4FDEC"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t>Cliente</w:t>
            </w:r>
          </w:p>
        </w:tc>
      </w:tr>
      <w:tr w:rsidR="00434D23" w:rsidRPr="004C0AD1" w14:paraId="11147DD0"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65E21FFC" w14:textId="77777777" w:rsidR="00434D23" w:rsidRPr="0039207B" w:rsidRDefault="00434D23" w:rsidP="00152670">
            <w:pPr>
              <w:rPr>
                <w:color w:val="auto"/>
              </w:rPr>
            </w:pPr>
            <w:r w:rsidRPr="0039207B">
              <w:rPr>
                <w:color w:val="auto"/>
              </w:rPr>
              <w:t>Quiero</w:t>
            </w:r>
          </w:p>
        </w:tc>
        <w:tc>
          <w:tcPr>
            <w:tcW w:w="4107" w:type="pct"/>
          </w:tcPr>
          <w:p w14:paraId="2EF1E615" w14:textId="77777777" w:rsidR="00434D23" w:rsidRPr="00804652" w:rsidRDefault="00434D23" w:rsidP="00152670">
            <w:pPr>
              <w:cnfStyle w:val="000000000000" w:firstRow="0" w:lastRow="0" w:firstColumn="0" w:lastColumn="0" w:oddVBand="0" w:evenVBand="0" w:oddHBand="0" w:evenHBand="0" w:firstRowFirstColumn="0" w:firstRowLastColumn="0" w:lastRowFirstColumn="0" w:lastRowLastColumn="0"/>
              <w:rPr>
                <w:lang w:val="es-CR"/>
              </w:rPr>
            </w:pPr>
            <w:r w:rsidRPr="00804652">
              <w:t>completar un formulario de reserva</w:t>
            </w:r>
          </w:p>
        </w:tc>
      </w:tr>
      <w:tr w:rsidR="00434D23" w:rsidRPr="004C0AD1" w14:paraId="42B44491"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5A2B414B" w14:textId="77777777" w:rsidR="00434D23" w:rsidRPr="0039207B" w:rsidRDefault="00434D23" w:rsidP="00152670">
            <w:pPr>
              <w:rPr>
                <w:color w:val="auto"/>
              </w:rPr>
            </w:pPr>
            <w:r w:rsidRPr="0039207B">
              <w:rPr>
                <w:color w:val="auto"/>
              </w:rPr>
              <w:t>Para</w:t>
            </w:r>
          </w:p>
        </w:tc>
        <w:tc>
          <w:tcPr>
            <w:tcW w:w="4107" w:type="pct"/>
          </w:tcPr>
          <w:p w14:paraId="4874C4F2" w14:textId="77777777" w:rsidR="00434D23" w:rsidRPr="00804652" w:rsidRDefault="00434D23" w:rsidP="00152670">
            <w:pPr>
              <w:cnfStyle w:val="000000000000" w:firstRow="0" w:lastRow="0" w:firstColumn="0" w:lastColumn="0" w:oddVBand="0" w:evenVBand="0" w:oddHBand="0" w:evenHBand="0" w:firstRowFirstColumn="0" w:firstRowLastColumn="0" w:lastRowFirstColumn="0" w:lastRowLastColumn="0"/>
              <w:rPr>
                <w:lang w:val="es-CR"/>
              </w:rPr>
            </w:pPr>
            <w:r w:rsidRPr="00804652">
              <w:t>asegurar una mesa en el restaurante en la fecha y hora que necesito</w:t>
            </w:r>
          </w:p>
        </w:tc>
      </w:tr>
      <w:tr w:rsidR="00434D23" w:rsidRPr="004C0AD1" w14:paraId="495A6DA7" w14:textId="77777777" w:rsidTr="00152670">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18B7418D" w14:textId="77777777" w:rsidR="00434D23" w:rsidRPr="0039207B" w:rsidRDefault="00434D23" w:rsidP="00152670">
            <w:pPr>
              <w:rPr>
                <w:color w:val="auto"/>
                <w:sz w:val="10"/>
                <w:szCs w:val="10"/>
              </w:rPr>
            </w:pPr>
          </w:p>
        </w:tc>
      </w:tr>
      <w:tr w:rsidR="00434D23" w:rsidRPr="004C0AD1" w14:paraId="26AE8EC6" w14:textId="77777777" w:rsidTr="00152670">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2D2D78AF" w14:textId="77777777" w:rsidR="00434D23" w:rsidRPr="0039207B" w:rsidRDefault="00434D23" w:rsidP="00152670">
            <w:pPr>
              <w:rPr>
                <w:color w:val="auto"/>
              </w:rPr>
            </w:pPr>
            <w:r w:rsidRPr="0039207B">
              <w:rPr>
                <w:color w:val="auto"/>
              </w:rPr>
              <w:lastRenderedPageBreak/>
              <w:t>Criterios de aceptación</w:t>
            </w:r>
          </w:p>
        </w:tc>
        <w:tc>
          <w:tcPr>
            <w:tcW w:w="4107" w:type="pct"/>
          </w:tcPr>
          <w:p w14:paraId="447BA352" w14:textId="41C8E08C" w:rsidR="00434D23" w:rsidRDefault="00434D23">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El formulario debe permitir ingresar: nombre, correo, teléfono, fecha</w:t>
            </w:r>
            <w:r w:rsidR="009A4BC4">
              <w:t xml:space="preserve"> y</w:t>
            </w:r>
            <w:r>
              <w:t xml:space="preserve"> hora.</w:t>
            </w:r>
          </w:p>
          <w:p w14:paraId="56356125" w14:textId="77777777" w:rsidR="00434D23" w:rsidRDefault="00434D23">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El sistema debe validar que los campos estén completos antes de enviar.</w:t>
            </w:r>
          </w:p>
          <w:p w14:paraId="58DCB8E8" w14:textId="77777777" w:rsidR="00434D23" w:rsidRPr="004C0AD1" w:rsidRDefault="00434D23">
            <w:pPr>
              <w:pStyle w:val="Prrafodelista"/>
              <w:numPr>
                <w:ilvl w:val="0"/>
                <w:numId w:val="15"/>
              </w:numPr>
              <w:cnfStyle w:val="000000000000" w:firstRow="0" w:lastRow="0" w:firstColumn="0" w:lastColumn="0" w:oddVBand="0" w:evenVBand="0" w:oddHBand="0" w:evenHBand="0" w:firstRowFirstColumn="0" w:firstRowLastColumn="0" w:lastRowFirstColumn="0" w:lastRowLastColumn="0"/>
            </w:pPr>
            <w:r>
              <w:t>El cliente debe recibir una confirmación visual al enviar la reserva correctamente.</w:t>
            </w:r>
          </w:p>
        </w:tc>
      </w:tr>
    </w:tbl>
    <w:p w14:paraId="1E5041C3" w14:textId="77777777" w:rsidR="00B415A9" w:rsidRDefault="00B415A9" w:rsidP="00B415A9">
      <w:pPr>
        <w:rPr>
          <w:rFonts w:asciiTheme="majorHAnsi" w:hAnsiTheme="majorHAnsi"/>
          <w:b/>
          <w:bCs/>
          <w:sz w:val="28"/>
          <w:szCs w:val="28"/>
          <w:lang w:bidi="es-ES"/>
        </w:rPr>
      </w:pPr>
    </w:p>
    <w:p w14:paraId="265DFF7C" w14:textId="3A31A9EA" w:rsidR="00434D23" w:rsidRPr="00B415A9" w:rsidRDefault="00434D23" w:rsidP="00B415A9">
      <w:pPr>
        <w:rPr>
          <w:rFonts w:asciiTheme="majorHAnsi" w:hAnsiTheme="majorHAnsi"/>
          <w:b/>
          <w:bCs/>
          <w:sz w:val="28"/>
          <w:szCs w:val="28"/>
          <w:lang w:bidi="es-ES"/>
        </w:rPr>
      </w:pPr>
      <w:r w:rsidRPr="00B415A9">
        <w:rPr>
          <w:rFonts w:asciiTheme="majorHAnsi" w:hAnsiTheme="majorHAnsi"/>
          <w:b/>
          <w:bCs/>
          <w:sz w:val="28"/>
          <w:szCs w:val="28"/>
          <w:lang w:bidi="es-ES"/>
        </w:rPr>
        <w:t>EPIC #2: Requerimientos de negocio, Front End Administrador</w:t>
      </w:r>
    </w:p>
    <w:p w14:paraId="7539C658" w14:textId="71107849" w:rsidR="00434D23" w:rsidRDefault="00434D23" w:rsidP="00434D23">
      <w:pPr>
        <w:pStyle w:val="Cita"/>
        <w:rPr>
          <w:i w:val="0"/>
          <w:iCs w:val="0"/>
          <w:sz w:val="24"/>
          <w:szCs w:val="24"/>
        </w:rPr>
      </w:pPr>
      <w:r w:rsidRPr="009E6619">
        <w:rPr>
          <w:i w:val="0"/>
          <w:iCs w:val="0"/>
          <w:sz w:val="24"/>
          <w:szCs w:val="24"/>
        </w:rPr>
        <w:t>Feature</w:t>
      </w:r>
      <w:r>
        <w:rPr>
          <w:i w:val="0"/>
          <w:iCs w:val="0"/>
          <w:sz w:val="24"/>
          <w:szCs w:val="24"/>
        </w:rPr>
        <w:t xml:space="preserve"> 2.</w:t>
      </w:r>
      <w:r w:rsidR="00006047">
        <w:rPr>
          <w:i w:val="0"/>
          <w:iCs w:val="0"/>
          <w:sz w:val="24"/>
          <w:szCs w:val="24"/>
        </w:rPr>
        <w:t>1</w:t>
      </w:r>
      <w:r w:rsidRPr="009E6619">
        <w:rPr>
          <w:i w:val="0"/>
          <w:iCs w:val="0"/>
          <w:sz w:val="24"/>
          <w:szCs w:val="24"/>
        </w:rPr>
        <w:t>:</w:t>
      </w:r>
      <w:r>
        <w:rPr>
          <w:i w:val="0"/>
          <w:iCs w:val="0"/>
          <w:sz w:val="24"/>
          <w:szCs w:val="24"/>
        </w:rPr>
        <w:t xml:space="preserve"> </w:t>
      </w:r>
      <w:r w:rsidR="00006047">
        <w:rPr>
          <w:i w:val="0"/>
          <w:iCs w:val="0"/>
          <w:sz w:val="24"/>
          <w:szCs w:val="24"/>
        </w:rPr>
        <w:t>Recepción</w:t>
      </w:r>
      <w:r>
        <w:rPr>
          <w:i w:val="0"/>
          <w:iCs w:val="0"/>
          <w:sz w:val="24"/>
          <w:szCs w:val="24"/>
        </w:rPr>
        <w:t xml:space="preserve"> de reservas</w:t>
      </w:r>
    </w:p>
    <w:tbl>
      <w:tblPr>
        <w:tblStyle w:val="Tabladecuadrcula4"/>
        <w:tblW w:w="4948" w:type="pct"/>
        <w:tblLook w:val="0680" w:firstRow="0" w:lastRow="0" w:firstColumn="1" w:lastColumn="0" w:noHBand="1" w:noVBand="1"/>
        <w:tblDescription w:val="Tabla de contenido"/>
      </w:tblPr>
      <w:tblGrid>
        <w:gridCol w:w="1695"/>
        <w:gridCol w:w="7797"/>
      </w:tblGrid>
      <w:tr w:rsidR="00434D23" w:rsidRPr="00871B2E" w14:paraId="6D07BB92" w14:textId="77777777" w:rsidTr="00152670">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3E841ADF" w14:textId="79F73997" w:rsidR="00434D23" w:rsidRPr="00871B2E" w:rsidRDefault="00434D23" w:rsidP="00152670">
            <w:pPr>
              <w:spacing w:before="100"/>
              <w:jc w:val="center"/>
              <w:rPr>
                <w:color w:val="FFDF6A" w:themeColor="accent1" w:themeTint="99"/>
              </w:rPr>
            </w:pPr>
            <w:r w:rsidRPr="00804652">
              <w:rPr>
                <w:color w:val="FFDF6A" w:themeColor="accent1" w:themeTint="99"/>
                <w:lang w:bidi="es-ES"/>
              </w:rPr>
              <w:t>HU_</w:t>
            </w:r>
            <w:r>
              <w:rPr>
                <w:color w:val="FFDF6A" w:themeColor="accent1" w:themeTint="99"/>
                <w:lang w:bidi="es-ES"/>
              </w:rPr>
              <w:t>2.</w:t>
            </w:r>
            <w:r w:rsidR="00006047">
              <w:rPr>
                <w:color w:val="FFDF6A" w:themeColor="accent1" w:themeTint="99"/>
                <w:lang w:bidi="es-ES"/>
              </w:rPr>
              <w:t>1</w:t>
            </w:r>
            <w:r>
              <w:rPr>
                <w:color w:val="FFDF6A" w:themeColor="accent1" w:themeTint="99"/>
                <w:lang w:bidi="es-ES"/>
              </w:rPr>
              <w:t>.1</w:t>
            </w:r>
            <w:r w:rsidRPr="00804652">
              <w:rPr>
                <w:color w:val="FFDF6A" w:themeColor="accent1" w:themeTint="99"/>
                <w:lang w:bidi="es-ES"/>
              </w:rPr>
              <w:t xml:space="preserve">: </w:t>
            </w:r>
            <w:r w:rsidR="00006047">
              <w:rPr>
                <w:color w:val="FFDF6A" w:themeColor="accent1" w:themeTint="99"/>
                <w:lang w:bidi="es-ES"/>
              </w:rPr>
              <w:t>Recepción de</w:t>
            </w:r>
            <w:r w:rsidRPr="00804652">
              <w:rPr>
                <w:color w:val="FFDF6A" w:themeColor="accent1" w:themeTint="99"/>
                <w:lang w:bidi="es-ES"/>
              </w:rPr>
              <w:t xml:space="preserve"> Reservas</w:t>
            </w:r>
          </w:p>
        </w:tc>
      </w:tr>
      <w:tr w:rsidR="00434D23" w:rsidRPr="004C0AD1" w14:paraId="3BA6BA81"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5CB3B2B8" w14:textId="77777777" w:rsidR="00434D23" w:rsidRPr="0039207B" w:rsidRDefault="00434D23" w:rsidP="00152670">
            <w:pPr>
              <w:rPr>
                <w:color w:val="auto"/>
              </w:rPr>
            </w:pPr>
            <w:r w:rsidRPr="0039207B">
              <w:rPr>
                <w:color w:val="auto"/>
              </w:rPr>
              <w:t>Como</w:t>
            </w:r>
          </w:p>
        </w:tc>
        <w:tc>
          <w:tcPr>
            <w:tcW w:w="4107" w:type="pct"/>
          </w:tcPr>
          <w:p w14:paraId="74DC1F39"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804652">
              <w:t>Administrador</w:t>
            </w:r>
          </w:p>
        </w:tc>
      </w:tr>
      <w:tr w:rsidR="00434D23" w:rsidRPr="004C0AD1" w14:paraId="1E2324A3"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064DB6D1" w14:textId="77777777" w:rsidR="00434D23" w:rsidRPr="0039207B" w:rsidRDefault="00434D23" w:rsidP="00152670">
            <w:pPr>
              <w:rPr>
                <w:color w:val="auto"/>
              </w:rPr>
            </w:pPr>
            <w:r w:rsidRPr="0039207B">
              <w:rPr>
                <w:color w:val="auto"/>
              </w:rPr>
              <w:t>Quiero</w:t>
            </w:r>
          </w:p>
        </w:tc>
        <w:tc>
          <w:tcPr>
            <w:tcW w:w="4107" w:type="pct"/>
          </w:tcPr>
          <w:p w14:paraId="6E6B1C22" w14:textId="77777777" w:rsidR="00434D23" w:rsidRPr="004C0AD1" w:rsidRDefault="00434D23" w:rsidP="00152670">
            <w:pPr>
              <w:cnfStyle w:val="000000000000" w:firstRow="0" w:lastRow="0" w:firstColumn="0" w:lastColumn="0" w:oddVBand="0" w:evenVBand="0" w:oddHBand="0" w:evenHBand="0" w:firstRowFirstColumn="0" w:firstRowLastColumn="0" w:lastRowFirstColumn="0" w:lastRowLastColumn="0"/>
            </w:pPr>
            <w:r w:rsidRPr="00804652">
              <w:t>ver todas las reservas realizadas por los usuarios</w:t>
            </w:r>
          </w:p>
        </w:tc>
      </w:tr>
      <w:tr w:rsidR="00434D23" w:rsidRPr="004C0AD1" w14:paraId="14BF75E4"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4541446D" w14:textId="77777777" w:rsidR="00434D23" w:rsidRPr="0039207B" w:rsidRDefault="00434D23" w:rsidP="00152670">
            <w:pPr>
              <w:rPr>
                <w:color w:val="auto"/>
              </w:rPr>
            </w:pPr>
            <w:r w:rsidRPr="0039207B">
              <w:rPr>
                <w:color w:val="auto"/>
              </w:rPr>
              <w:t>Para</w:t>
            </w:r>
          </w:p>
        </w:tc>
        <w:tc>
          <w:tcPr>
            <w:tcW w:w="4107" w:type="pct"/>
          </w:tcPr>
          <w:p w14:paraId="73EAE0D0" w14:textId="442B5CA9" w:rsidR="00434D23" w:rsidRPr="004C0AD1" w:rsidRDefault="00006047" w:rsidP="00152670">
            <w:pPr>
              <w:cnfStyle w:val="000000000000" w:firstRow="0" w:lastRow="0" w:firstColumn="0" w:lastColumn="0" w:oddVBand="0" w:evenVBand="0" w:oddHBand="0" w:evenHBand="0" w:firstRowFirstColumn="0" w:firstRowLastColumn="0" w:lastRowFirstColumn="0" w:lastRowLastColumn="0"/>
            </w:pPr>
            <w:r>
              <w:t>Asegurar al cliente la</w:t>
            </w:r>
            <w:r w:rsidR="00434D23" w:rsidRPr="00804652">
              <w:t xml:space="preserve"> disponibilidad</w:t>
            </w:r>
            <w:r>
              <w:t xml:space="preserve"> de la mesa</w:t>
            </w:r>
          </w:p>
        </w:tc>
      </w:tr>
      <w:tr w:rsidR="00434D23" w:rsidRPr="004C0AD1" w14:paraId="5D57158F" w14:textId="77777777" w:rsidTr="00152670">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101A55B7" w14:textId="77777777" w:rsidR="00434D23" w:rsidRPr="0039207B" w:rsidRDefault="00434D23" w:rsidP="00152670">
            <w:pPr>
              <w:rPr>
                <w:color w:val="auto"/>
                <w:sz w:val="10"/>
                <w:szCs w:val="10"/>
              </w:rPr>
            </w:pPr>
          </w:p>
        </w:tc>
      </w:tr>
      <w:tr w:rsidR="00434D23" w:rsidRPr="004C0AD1" w14:paraId="4CFBA33E" w14:textId="77777777" w:rsidTr="00006047">
        <w:trPr>
          <w:trHeight w:val="1752"/>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70E3051C" w14:textId="77777777" w:rsidR="00434D23" w:rsidRPr="0039207B" w:rsidRDefault="00434D23" w:rsidP="00152670">
            <w:pPr>
              <w:rPr>
                <w:color w:val="auto"/>
              </w:rPr>
            </w:pPr>
            <w:r w:rsidRPr="0039207B">
              <w:rPr>
                <w:color w:val="auto"/>
              </w:rPr>
              <w:t>Criterios de aceptación</w:t>
            </w:r>
          </w:p>
        </w:tc>
        <w:tc>
          <w:tcPr>
            <w:tcW w:w="4107" w:type="pct"/>
          </w:tcPr>
          <w:p w14:paraId="02069471" w14:textId="77777777" w:rsidR="00006047" w:rsidRDefault="00006047">
            <w:pPr>
              <w:pStyle w:val="Prrafodelista"/>
              <w:numPr>
                <w:ilvl w:val="0"/>
                <w:numId w:val="16"/>
              </w:numPr>
              <w:cnfStyle w:val="000000000000" w:firstRow="0" w:lastRow="0" w:firstColumn="0" w:lastColumn="0" w:oddVBand="0" w:evenVBand="0" w:oddHBand="0" w:evenHBand="0" w:firstRowFirstColumn="0" w:firstRowLastColumn="0" w:lastRowFirstColumn="0" w:lastRowLastColumn="0"/>
            </w:pPr>
            <w:r>
              <w:t>El administrador recibirá un correo electrónico por cada reserva que se gestione desde el sitio web.</w:t>
            </w:r>
          </w:p>
          <w:p w14:paraId="05A60432" w14:textId="7E89C05E" w:rsidR="00434D23" w:rsidRPr="004C0AD1" w:rsidRDefault="00434D23">
            <w:pPr>
              <w:pStyle w:val="Prrafodelista"/>
              <w:numPr>
                <w:ilvl w:val="0"/>
                <w:numId w:val="16"/>
              </w:numPr>
              <w:cnfStyle w:val="000000000000" w:firstRow="0" w:lastRow="0" w:firstColumn="0" w:lastColumn="0" w:oddVBand="0" w:evenVBand="0" w:oddHBand="0" w:evenHBand="0" w:firstRowFirstColumn="0" w:firstRowLastColumn="0" w:lastRowFirstColumn="0" w:lastRowLastColumn="0"/>
            </w:pPr>
            <w:r>
              <w:t>La</w:t>
            </w:r>
            <w:r w:rsidR="00006047">
              <w:t xml:space="preserve"> notificación de las </w:t>
            </w:r>
            <w:r>
              <w:t xml:space="preserve">reservas debe </w:t>
            </w:r>
            <w:r w:rsidR="00006047">
              <w:t xml:space="preserve">incluir la información completa </w:t>
            </w:r>
            <w:r>
              <w:t xml:space="preserve">(nombre, </w:t>
            </w:r>
            <w:r w:rsidR="009A4BC4">
              <w:t xml:space="preserve">correo electrónico, teléfono, </w:t>
            </w:r>
            <w:r>
              <w:t>fecha, hora).</w:t>
            </w:r>
          </w:p>
        </w:tc>
      </w:tr>
    </w:tbl>
    <w:p w14:paraId="00E4682B" w14:textId="77777777" w:rsidR="00B415A9" w:rsidRDefault="00B415A9" w:rsidP="00B415A9">
      <w:pPr>
        <w:rPr>
          <w:rFonts w:asciiTheme="majorHAnsi" w:hAnsiTheme="majorHAnsi"/>
          <w:b/>
          <w:bCs/>
          <w:sz w:val="28"/>
          <w:szCs w:val="28"/>
          <w:lang w:bidi="es-ES"/>
        </w:rPr>
      </w:pPr>
    </w:p>
    <w:p w14:paraId="11427224" w14:textId="19DAFB39" w:rsidR="00434D23" w:rsidRPr="00B415A9" w:rsidRDefault="00434D23" w:rsidP="00B415A9">
      <w:pPr>
        <w:rPr>
          <w:rFonts w:asciiTheme="majorHAnsi" w:hAnsiTheme="majorHAnsi"/>
          <w:b/>
          <w:bCs/>
          <w:sz w:val="28"/>
          <w:szCs w:val="28"/>
          <w:lang w:bidi="es-ES"/>
        </w:rPr>
      </w:pPr>
      <w:r w:rsidRPr="00B415A9">
        <w:rPr>
          <w:rFonts w:asciiTheme="majorHAnsi" w:hAnsiTheme="majorHAnsi"/>
          <w:b/>
          <w:bCs/>
          <w:sz w:val="28"/>
          <w:szCs w:val="28"/>
          <w:lang w:bidi="es-ES"/>
        </w:rPr>
        <w:t>EPIC #3: Requerimientos técnicos, Backend</w:t>
      </w:r>
    </w:p>
    <w:p w14:paraId="3D219164" w14:textId="2C8BF9D6" w:rsidR="00434D23" w:rsidRPr="009E6619" w:rsidRDefault="00434D23" w:rsidP="00434D23">
      <w:pPr>
        <w:pStyle w:val="Cita"/>
        <w:rPr>
          <w:i w:val="0"/>
          <w:iCs w:val="0"/>
          <w:sz w:val="24"/>
          <w:szCs w:val="24"/>
        </w:rPr>
      </w:pPr>
      <w:r w:rsidRPr="009E6619">
        <w:rPr>
          <w:i w:val="0"/>
          <w:iCs w:val="0"/>
          <w:sz w:val="24"/>
          <w:szCs w:val="24"/>
        </w:rPr>
        <w:t>Feature</w:t>
      </w:r>
      <w:r>
        <w:rPr>
          <w:i w:val="0"/>
          <w:iCs w:val="0"/>
          <w:sz w:val="24"/>
          <w:szCs w:val="24"/>
        </w:rPr>
        <w:t xml:space="preserve"> 3.1</w:t>
      </w:r>
      <w:r w:rsidRPr="009E6619">
        <w:rPr>
          <w:i w:val="0"/>
          <w:iCs w:val="0"/>
          <w:sz w:val="24"/>
          <w:szCs w:val="24"/>
        </w:rPr>
        <w:t>:</w:t>
      </w:r>
      <w:r>
        <w:rPr>
          <w:i w:val="0"/>
          <w:iCs w:val="0"/>
          <w:sz w:val="24"/>
          <w:szCs w:val="24"/>
        </w:rPr>
        <w:t xml:space="preserve"> </w:t>
      </w:r>
      <w:r w:rsidR="00006047">
        <w:rPr>
          <w:i w:val="0"/>
          <w:iCs w:val="0"/>
          <w:sz w:val="24"/>
          <w:szCs w:val="24"/>
        </w:rPr>
        <w:t>Publicación en GitHub</w:t>
      </w:r>
    </w:p>
    <w:tbl>
      <w:tblPr>
        <w:tblStyle w:val="Tabladecuadrcula4"/>
        <w:tblW w:w="4948" w:type="pct"/>
        <w:tblLook w:val="0680" w:firstRow="0" w:lastRow="0" w:firstColumn="1" w:lastColumn="0" w:noHBand="1" w:noVBand="1"/>
        <w:tblDescription w:val="Tabla de contenido"/>
      </w:tblPr>
      <w:tblGrid>
        <w:gridCol w:w="1695"/>
        <w:gridCol w:w="7797"/>
      </w:tblGrid>
      <w:tr w:rsidR="00434D23" w:rsidRPr="00871B2E" w14:paraId="05E3C086" w14:textId="77777777" w:rsidTr="00152670">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808080" w:themeFill="background1" w:themeFillShade="80"/>
          </w:tcPr>
          <w:p w14:paraId="0AEECAB9" w14:textId="55489C08" w:rsidR="00434D23" w:rsidRPr="00871B2E" w:rsidRDefault="00434D23" w:rsidP="00152670">
            <w:pPr>
              <w:spacing w:before="100"/>
              <w:jc w:val="center"/>
              <w:rPr>
                <w:color w:val="FFDF6A" w:themeColor="accent1" w:themeTint="99"/>
              </w:rPr>
            </w:pPr>
            <w:r>
              <w:rPr>
                <w:color w:val="FFDF6A" w:themeColor="accent1" w:themeTint="99"/>
                <w:lang w:bidi="es-ES"/>
              </w:rPr>
              <w:t>H</w:t>
            </w:r>
            <w:r w:rsidRPr="00804652">
              <w:rPr>
                <w:color w:val="FFDF6A" w:themeColor="accent1" w:themeTint="99"/>
                <w:lang w:bidi="es-ES"/>
              </w:rPr>
              <w:t>U_</w:t>
            </w:r>
            <w:r>
              <w:rPr>
                <w:color w:val="FFDF6A" w:themeColor="accent1" w:themeTint="99"/>
                <w:lang w:bidi="es-ES"/>
              </w:rPr>
              <w:t>3.1.1</w:t>
            </w:r>
            <w:r w:rsidRPr="00804652">
              <w:rPr>
                <w:color w:val="FFDF6A" w:themeColor="accent1" w:themeTint="99"/>
                <w:lang w:bidi="es-ES"/>
              </w:rPr>
              <w:t xml:space="preserve">: </w:t>
            </w:r>
            <w:r w:rsidR="00006047">
              <w:rPr>
                <w:color w:val="FFDF6A" w:themeColor="accent1" w:themeTint="99"/>
                <w:lang w:bidi="es-ES"/>
              </w:rPr>
              <w:t>Publicación del proyecto en GitHub</w:t>
            </w:r>
          </w:p>
        </w:tc>
      </w:tr>
      <w:tr w:rsidR="00434D23" w:rsidRPr="004C0AD1" w14:paraId="0BFEC6B3"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0D5D99B1" w14:textId="77777777" w:rsidR="00434D23" w:rsidRPr="0039207B" w:rsidRDefault="00434D23" w:rsidP="00152670">
            <w:pPr>
              <w:rPr>
                <w:color w:val="auto"/>
              </w:rPr>
            </w:pPr>
            <w:r w:rsidRPr="0039207B">
              <w:rPr>
                <w:color w:val="auto"/>
              </w:rPr>
              <w:t>Como</w:t>
            </w:r>
          </w:p>
        </w:tc>
        <w:tc>
          <w:tcPr>
            <w:tcW w:w="4107" w:type="pct"/>
          </w:tcPr>
          <w:p w14:paraId="5ADDD9F1" w14:textId="18941C34" w:rsidR="00434D23" w:rsidRPr="004C0AD1" w:rsidRDefault="00006047" w:rsidP="00152670">
            <w:pPr>
              <w:cnfStyle w:val="000000000000" w:firstRow="0" w:lastRow="0" w:firstColumn="0" w:lastColumn="0" w:oddVBand="0" w:evenVBand="0" w:oddHBand="0" w:evenHBand="0" w:firstRowFirstColumn="0" w:firstRowLastColumn="0" w:lastRowFirstColumn="0" w:lastRowLastColumn="0"/>
            </w:pPr>
            <w:r>
              <w:rPr>
                <w:lang w:val="es-CR"/>
              </w:rPr>
              <w:t>Desarrollador</w:t>
            </w:r>
          </w:p>
        </w:tc>
      </w:tr>
      <w:tr w:rsidR="00434D23" w:rsidRPr="004C0AD1" w14:paraId="4D998A24"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481973D4" w14:textId="77777777" w:rsidR="00434D23" w:rsidRPr="0039207B" w:rsidRDefault="00434D23" w:rsidP="00152670">
            <w:pPr>
              <w:rPr>
                <w:color w:val="auto"/>
              </w:rPr>
            </w:pPr>
            <w:r w:rsidRPr="0039207B">
              <w:rPr>
                <w:color w:val="auto"/>
              </w:rPr>
              <w:t>Quiero</w:t>
            </w:r>
          </w:p>
        </w:tc>
        <w:tc>
          <w:tcPr>
            <w:tcW w:w="4107" w:type="pct"/>
          </w:tcPr>
          <w:p w14:paraId="137D6BB4" w14:textId="213217DF" w:rsidR="00434D23" w:rsidRPr="004C0AD1" w:rsidRDefault="00006047" w:rsidP="00152670">
            <w:pPr>
              <w:cnfStyle w:val="000000000000" w:firstRow="0" w:lastRow="0" w:firstColumn="0" w:lastColumn="0" w:oddVBand="0" w:evenVBand="0" w:oddHBand="0" w:evenHBand="0" w:firstRowFirstColumn="0" w:firstRowLastColumn="0" w:lastRowFirstColumn="0" w:lastRowLastColumn="0"/>
            </w:pPr>
            <w:r>
              <w:rPr>
                <w:lang w:val="es-CR"/>
              </w:rPr>
              <w:t>Alojar el proyecto en un repositorio en GitHub</w:t>
            </w:r>
          </w:p>
        </w:tc>
      </w:tr>
      <w:tr w:rsidR="00434D23" w:rsidRPr="004C0AD1" w14:paraId="33913246" w14:textId="77777777" w:rsidTr="00152670">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1655784C" w14:textId="77777777" w:rsidR="00434D23" w:rsidRPr="0039207B" w:rsidRDefault="00434D23" w:rsidP="00152670">
            <w:pPr>
              <w:rPr>
                <w:color w:val="auto"/>
              </w:rPr>
            </w:pPr>
            <w:r w:rsidRPr="0039207B">
              <w:rPr>
                <w:color w:val="auto"/>
              </w:rPr>
              <w:t>Para</w:t>
            </w:r>
          </w:p>
        </w:tc>
        <w:tc>
          <w:tcPr>
            <w:tcW w:w="4107" w:type="pct"/>
          </w:tcPr>
          <w:p w14:paraId="67F4C0B1" w14:textId="0F5D0FEF" w:rsidR="00434D23" w:rsidRPr="004C0AD1" w:rsidRDefault="00006047" w:rsidP="00152670">
            <w:pPr>
              <w:cnfStyle w:val="000000000000" w:firstRow="0" w:lastRow="0" w:firstColumn="0" w:lastColumn="0" w:oddVBand="0" w:evenVBand="0" w:oddHBand="0" w:evenHBand="0" w:firstRowFirstColumn="0" w:firstRowLastColumn="0" w:lastRowFirstColumn="0" w:lastRowLastColumn="0"/>
            </w:pPr>
            <w:r>
              <w:t>Gestionar el proyecto adecuadamente y llevar un control de las versiones</w:t>
            </w:r>
          </w:p>
        </w:tc>
      </w:tr>
      <w:tr w:rsidR="00434D23" w:rsidRPr="004C0AD1" w14:paraId="64ED76AE" w14:textId="77777777" w:rsidTr="00152670">
        <w:trPr>
          <w:trHeight w:val="24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FDF6A" w:themeFill="accent1" w:themeFillTint="99"/>
            <w:vAlign w:val="center"/>
          </w:tcPr>
          <w:p w14:paraId="64427774" w14:textId="77777777" w:rsidR="00434D23" w:rsidRPr="0039207B" w:rsidRDefault="00434D23" w:rsidP="00152670">
            <w:pPr>
              <w:rPr>
                <w:color w:val="auto"/>
                <w:sz w:val="10"/>
                <w:szCs w:val="10"/>
              </w:rPr>
            </w:pPr>
          </w:p>
        </w:tc>
      </w:tr>
      <w:tr w:rsidR="00434D23" w:rsidRPr="004C0AD1" w14:paraId="289463C0" w14:textId="77777777" w:rsidTr="00152670">
        <w:trPr>
          <w:trHeight w:val="2684"/>
        </w:trPr>
        <w:tc>
          <w:tcPr>
            <w:cnfStyle w:val="001000000000" w:firstRow="0" w:lastRow="0" w:firstColumn="1" w:lastColumn="0" w:oddVBand="0" w:evenVBand="0" w:oddHBand="0" w:evenHBand="0" w:firstRowFirstColumn="0" w:firstRowLastColumn="0" w:lastRowFirstColumn="0" w:lastRowLastColumn="0"/>
            <w:tcW w:w="893" w:type="pct"/>
            <w:shd w:val="clear" w:color="auto" w:fill="FFDF6A" w:themeFill="accent1" w:themeFillTint="99"/>
            <w:vAlign w:val="center"/>
          </w:tcPr>
          <w:p w14:paraId="04EECD60" w14:textId="77777777" w:rsidR="00434D23" w:rsidRPr="0039207B" w:rsidRDefault="00434D23" w:rsidP="00152670">
            <w:pPr>
              <w:rPr>
                <w:color w:val="auto"/>
              </w:rPr>
            </w:pPr>
            <w:r w:rsidRPr="0039207B">
              <w:rPr>
                <w:color w:val="auto"/>
              </w:rPr>
              <w:t>Criterios de aceptación</w:t>
            </w:r>
          </w:p>
        </w:tc>
        <w:tc>
          <w:tcPr>
            <w:tcW w:w="4107" w:type="pct"/>
          </w:tcPr>
          <w:p w14:paraId="58499F62" w14:textId="10C14746" w:rsidR="00434D23" w:rsidRDefault="00006047">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t>Se debe crear un repositorio en GitHub exclusivo para el proyecto</w:t>
            </w:r>
          </w:p>
          <w:p w14:paraId="68F34CC3" w14:textId="53EABB03" w:rsidR="00006047" w:rsidRDefault="00006047">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t xml:space="preserve">Se deben administrar los permisos de acceso al repositorio para que el ingreso sea controlado </w:t>
            </w:r>
            <w:r w:rsidR="00AD12E9">
              <w:t xml:space="preserve">para el personal con el rol de desarrollador </w:t>
            </w:r>
          </w:p>
          <w:p w14:paraId="5B6E1123" w14:textId="347A4053" w:rsidR="00434D23" w:rsidRPr="004C0AD1" w:rsidRDefault="00006047">
            <w:pPr>
              <w:pStyle w:val="Prrafodelista"/>
              <w:numPr>
                <w:ilvl w:val="0"/>
                <w:numId w:val="17"/>
              </w:numPr>
              <w:cnfStyle w:val="000000000000" w:firstRow="0" w:lastRow="0" w:firstColumn="0" w:lastColumn="0" w:oddVBand="0" w:evenVBand="0" w:oddHBand="0" w:evenHBand="0" w:firstRowFirstColumn="0" w:firstRowLastColumn="0" w:lastRowFirstColumn="0" w:lastRowLastColumn="0"/>
            </w:pPr>
            <w:r>
              <w:t>Se debe alojar el proyecto y sus diferentes actualizaciones en el repositorio creado</w:t>
            </w:r>
          </w:p>
        </w:tc>
      </w:tr>
    </w:tbl>
    <w:p w14:paraId="5FC39623" w14:textId="77777777" w:rsidR="00434D23" w:rsidRDefault="00434D23" w:rsidP="00434D23"/>
    <w:p w14:paraId="0FC5EF85" w14:textId="77777777" w:rsidR="00434D23" w:rsidRPr="004C0AD1" w:rsidRDefault="00434D23" w:rsidP="00434D23">
      <w:pPr>
        <w:pStyle w:val="Ttulo1"/>
      </w:pPr>
      <w:bookmarkStart w:id="22" w:name="_Toc205742468"/>
      <w:r>
        <w:rPr>
          <w:lang w:bidi="es-ES"/>
        </w:rPr>
        <w:lastRenderedPageBreak/>
        <w:t>REGISTRO Y DEFINICIÓN DEL PROYECTO EN AZURE DEVOPS</w:t>
      </w:r>
      <w:bookmarkEnd w:id="22"/>
    </w:p>
    <w:p w14:paraId="3782729F" w14:textId="77777777" w:rsidR="00434D23" w:rsidRDefault="00434D23" w:rsidP="00434D23"/>
    <w:p w14:paraId="2274052C" w14:textId="77777777" w:rsidR="00434D23" w:rsidRDefault="00434D23" w:rsidP="00434D23">
      <w:pPr>
        <w:pStyle w:val="Listaconvietas"/>
        <w:numPr>
          <w:ilvl w:val="0"/>
          <w:numId w:val="0"/>
        </w:numPr>
        <w:ind w:left="360" w:hanging="360"/>
      </w:pPr>
      <w:r w:rsidRPr="004B00F5">
        <w:t>El proyecto ha sido registrado en Azure DevOps</w:t>
      </w:r>
      <w:r>
        <w:t xml:space="preserve">: </w:t>
      </w:r>
    </w:p>
    <w:p w14:paraId="57F7206E" w14:textId="77777777" w:rsidR="00434D23" w:rsidRDefault="00434D23" w:rsidP="00434D23">
      <w:hyperlink r:id="rId36" w:history="1">
        <w:r w:rsidRPr="006C0567">
          <w:rPr>
            <w:rStyle w:val="Hipervnculo"/>
          </w:rPr>
          <w:t>https://dev.azure.com/fmongej0271/Proyecto%20Sabor%20y%20Punto%20(Grupo%203)</w:t>
        </w:r>
      </w:hyperlink>
    </w:p>
    <w:p w14:paraId="3EA405AF" w14:textId="77777777" w:rsidR="00434D23" w:rsidRDefault="00434D23" w:rsidP="00434D23"/>
    <w:p w14:paraId="357AEFBA" w14:textId="77777777" w:rsidR="00434D23" w:rsidRDefault="00434D23" w:rsidP="00434D23">
      <w:pPr>
        <w:pStyle w:val="Listaconvietas"/>
      </w:pPr>
      <w:r w:rsidRPr="009D4512">
        <w:t>Registro y Definición del Proyecto</w:t>
      </w:r>
      <w:r>
        <w:t>:</w:t>
      </w:r>
    </w:p>
    <w:p w14:paraId="484B94A7" w14:textId="77777777" w:rsidR="00434D23" w:rsidRDefault="00434D23" w:rsidP="00434D23">
      <w:r w:rsidRPr="009D4512">
        <w:rPr>
          <w:noProof/>
        </w:rPr>
        <w:drawing>
          <wp:inline distT="0" distB="0" distL="0" distR="0" wp14:anchorId="240E1F20" wp14:editId="4CCCC95E">
            <wp:extent cx="5612130" cy="3475355"/>
            <wp:effectExtent l="0" t="0" r="7620" b="0"/>
            <wp:docPr id="21155744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13821" name="Imagen 1" descr="Interfaz de usuario gráfica, Texto, Aplicación&#10;&#10;El contenido generado por IA puede ser incorrecto."/>
                    <pic:cNvPicPr/>
                  </pic:nvPicPr>
                  <pic:blipFill>
                    <a:blip r:embed="rId20"/>
                    <a:stretch>
                      <a:fillRect/>
                    </a:stretch>
                  </pic:blipFill>
                  <pic:spPr>
                    <a:xfrm>
                      <a:off x="0" y="0"/>
                      <a:ext cx="5612130" cy="3475355"/>
                    </a:xfrm>
                    <a:prstGeom prst="rect">
                      <a:avLst/>
                    </a:prstGeom>
                  </pic:spPr>
                </pic:pic>
              </a:graphicData>
            </a:graphic>
          </wp:inline>
        </w:drawing>
      </w:r>
    </w:p>
    <w:p w14:paraId="16929B98" w14:textId="6D551363" w:rsidR="00434D23" w:rsidRDefault="00612A27" w:rsidP="00434D23">
      <w:r w:rsidRPr="00612A27">
        <w:rPr>
          <w:noProof/>
        </w:rPr>
        <w:drawing>
          <wp:inline distT="0" distB="0" distL="0" distR="0" wp14:anchorId="73D5AC61" wp14:editId="4D9B691F">
            <wp:extent cx="6097270" cy="1793240"/>
            <wp:effectExtent l="0" t="0" r="0" b="0"/>
            <wp:docPr id="20197708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70896" name="Imagen 1" descr="Interfaz de usuario gráfica, Aplicación&#10;&#10;El contenido generado por IA puede ser incorrecto."/>
                    <pic:cNvPicPr/>
                  </pic:nvPicPr>
                  <pic:blipFill>
                    <a:blip r:embed="rId37"/>
                    <a:stretch>
                      <a:fillRect/>
                    </a:stretch>
                  </pic:blipFill>
                  <pic:spPr>
                    <a:xfrm>
                      <a:off x="0" y="0"/>
                      <a:ext cx="6097270" cy="1793240"/>
                    </a:xfrm>
                    <a:prstGeom prst="rect">
                      <a:avLst/>
                    </a:prstGeom>
                  </pic:spPr>
                </pic:pic>
              </a:graphicData>
            </a:graphic>
          </wp:inline>
        </w:drawing>
      </w:r>
    </w:p>
    <w:p w14:paraId="1167D04B" w14:textId="77777777" w:rsidR="00434D23" w:rsidRDefault="00434D23" w:rsidP="00434D23"/>
    <w:p w14:paraId="56AE77F4" w14:textId="77777777" w:rsidR="00434D23" w:rsidRDefault="00434D23" w:rsidP="00434D23">
      <w:pPr>
        <w:pStyle w:val="Listaconvietas"/>
      </w:pPr>
      <w:r w:rsidRPr="009D4512">
        <w:t>Estructura del Backlog con Epics y Features</w:t>
      </w:r>
    </w:p>
    <w:p w14:paraId="7E3CBA02" w14:textId="3E490666" w:rsidR="00434D23" w:rsidRDefault="00612A27" w:rsidP="00434D23">
      <w:r w:rsidRPr="00612A27">
        <w:rPr>
          <w:noProof/>
        </w:rPr>
        <w:drawing>
          <wp:inline distT="0" distB="0" distL="0" distR="0" wp14:anchorId="128752EB" wp14:editId="6AED42DA">
            <wp:extent cx="6097270" cy="1425575"/>
            <wp:effectExtent l="0" t="0" r="0" b="3175"/>
            <wp:docPr id="11292359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5912" name="Imagen 1" descr="Interfaz de usuario gráfica, Texto, Aplicación&#10;&#10;El contenido generado por IA puede ser incorrecto."/>
                    <pic:cNvPicPr/>
                  </pic:nvPicPr>
                  <pic:blipFill>
                    <a:blip r:embed="rId38"/>
                    <a:stretch>
                      <a:fillRect/>
                    </a:stretch>
                  </pic:blipFill>
                  <pic:spPr>
                    <a:xfrm>
                      <a:off x="0" y="0"/>
                      <a:ext cx="6097270" cy="1425575"/>
                    </a:xfrm>
                    <a:prstGeom prst="rect">
                      <a:avLst/>
                    </a:prstGeom>
                  </pic:spPr>
                </pic:pic>
              </a:graphicData>
            </a:graphic>
          </wp:inline>
        </w:drawing>
      </w:r>
    </w:p>
    <w:p w14:paraId="1C1582E1" w14:textId="72187C9E" w:rsidR="00612A27" w:rsidRDefault="00612A27" w:rsidP="00434D23">
      <w:r w:rsidRPr="00612A27">
        <w:rPr>
          <w:noProof/>
        </w:rPr>
        <w:lastRenderedPageBreak/>
        <w:drawing>
          <wp:inline distT="0" distB="0" distL="0" distR="0" wp14:anchorId="3071B70E" wp14:editId="1725624A">
            <wp:extent cx="6097270" cy="2518410"/>
            <wp:effectExtent l="0" t="0" r="0" b="0"/>
            <wp:docPr id="3769933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3380" name="Imagen 1" descr="Interfaz de usuario gráfica, Texto, Aplicación&#10;&#10;El contenido generado por IA puede ser incorrecto."/>
                    <pic:cNvPicPr/>
                  </pic:nvPicPr>
                  <pic:blipFill>
                    <a:blip r:embed="rId39"/>
                    <a:stretch>
                      <a:fillRect/>
                    </a:stretch>
                  </pic:blipFill>
                  <pic:spPr>
                    <a:xfrm>
                      <a:off x="0" y="0"/>
                      <a:ext cx="6097270" cy="2518410"/>
                    </a:xfrm>
                    <a:prstGeom prst="rect">
                      <a:avLst/>
                    </a:prstGeom>
                  </pic:spPr>
                </pic:pic>
              </a:graphicData>
            </a:graphic>
          </wp:inline>
        </w:drawing>
      </w:r>
    </w:p>
    <w:p w14:paraId="658AC145" w14:textId="185ECA2A" w:rsidR="00612A27" w:rsidRDefault="00612A27" w:rsidP="00434D23">
      <w:r w:rsidRPr="00612A27">
        <w:rPr>
          <w:noProof/>
        </w:rPr>
        <w:drawing>
          <wp:inline distT="0" distB="0" distL="0" distR="0" wp14:anchorId="077E58DF" wp14:editId="2BEC6A77">
            <wp:extent cx="6097270" cy="3347720"/>
            <wp:effectExtent l="0" t="0" r="0" b="5080"/>
            <wp:docPr id="16709880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88069" name="Imagen 1" descr="Interfaz de usuario gráfica, Texto, Aplicación&#10;&#10;El contenido generado por IA puede ser incorrecto."/>
                    <pic:cNvPicPr/>
                  </pic:nvPicPr>
                  <pic:blipFill>
                    <a:blip r:embed="rId40"/>
                    <a:stretch>
                      <a:fillRect/>
                    </a:stretch>
                  </pic:blipFill>
                  <pic:spPr>
                    <a:xfrm>
                      <a:off x="0" y="0"/>
                      <a:ext cx="6097270" cy="3347720"/>
                    </a:xfrm>
                    <a:prstGeom prst="rect">
                      <a:avLst/>
                    </a:prstGeom>
                  </pic:spPr>
                </pic:pic>
              </a:graphicData>
            </a:graphic>
          </wp:inline>
        </w:drawing>
      </w:r>
    </w:p>
    <w:p w14:paraId="7AB8CDEB" w14:textId="0CE15ED6" w:rsidR="00434D23" w:rsidRDefault="00434D23" w:rsidP="00434D23"/>
    <w:p w14:paraId="029C1BC9" w14:textId="77777777" w:rsidR="00434D23" w:rsidRDefault="00434D23" w:rsidP="00434D23">
      <w:pPr>
        <w:pStyle w:val="Listaconvietas"/>
      </w:pPr>
      <w:r w:rsidRPr="0025475B">
        <w:t>Detallado de tareas con historias de usuario</w:t>
      </w:r>
    </w:p>
    <w:p w14:paraId="39E2A1CC" w14:textId="38885F2D" w:rsidR="00434D23" w:rsidRDefault="00434D23" w:rsidP="00434D23">
      <w:pPr>
        <w:rPr>
          <w:noProof/>
        </w:rPr>
      </w:pPr>
      <w:r w:rsidRPr="0025475B">
        <w:rPr>
          <w:noProof/>
        </w:rPr>
        <w:lastRenderedPageBreak/>
        <w:t xml:space="preserve"> </w:t>
      </w:r>
      <w:r w:rsidR="00612A27" w:rsidRPr="00612A27">
        <w:rPr>
          <w:noProof/>
        </w:rPr>
        <w:drawing>
          <wp:inline distT="0" distB="0" distL="0" distR="0" wp14:anchorId="62B80A1A" wp14:editId="27598CB8">
            <wp:extent cx="6097270" cy="4012565"/>
            <wp:effectExtent l="0" t="0" r="0" b="6985"/>
            <wp:docPr id="17427903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90321" name="Imagen 1" descr="Interfaz de usuario gráfica, Aplicación&#10;&#10;El contenido generado por IA puede ser incorrecto."/>
                    <pic:cNvPicPr/>
                  </pic:nvPicPr>
                  <pic:blipFill>
                    <a:blip r:embed="rId41"/>
                    <a:stretch>
                      <a:fillRect/>
                    </a:stretch>
                  </pic:blipFill>
                  <pic:spPr>
                    <a:xfrm>
                      <a:off x="0" y="0"/>
                      <a:ext cx="6097270" cy="4012565"/>
                    </a:xfrm>
                    <a:prstGeom prst="rect">
                      <a:avLst/>
                    </a:prstGeom>
                  </pic:spPr>
                </pic:pic>
              </a:graphicData>
            </a:graphic>
          </wp:inline>
        </w:drawing>
      </w:r>
    </w:p>
    <w:p w14:paraId="7C33F573" w14:textId="77777777" w:rsidR="00434D23" w:rsidRDefault="00434D23" w:rsidP="00612A27">
      <w:pPr>
        <w:pStyle w:val="Listaconvietas"/>
        <w:numPr>
          <w:ilvl w:val="0"/>
          <w:numId w:val="0"/>
        </w:numPr>
      </w:pPr>
    </w:p>
    <w:p w14:paraId="705C448B" w14:textId="77777777" w:rsidR="00434D23" w:rsidRDefault="00434D23" w:rsidP="00434D23">
      <w:pPr>
        <w:pStyle w:val="Listaconvietas"/>
        <w:numPr>
          <w:ilvl w:val="0"/>
          <w:numId w:val="0"/>
        </w:numPr>
        <w:ind w:left="360"/>
      </w:pPr>
    </w:p>
    <w:p w14:paraId="1EBE8DCC" w14:textId="77777777" w:rsidR="00434D23" w:rsidRDefault="00434D23" w:rsidP="00434D23">
      <w:pPr>
        <w:pStyle w:val="Listaconvietas"/>
      </w:pPr>
      <w:r w:rsidRPr="001F05E7">
        <w:t>Criterios de aceptación definidos</w:t>
      </w:r>
    </w:p>
    <w:p w14:paraId="0F5283FC" w14:textId="63860A7F" w:rsidR="00434D23" w:rsidRDefault="00612A27" w:rsidP="00434D23">
      <w:r w:rsidRPr="00612A27">
        <w:rPr>
          <w:noProof/>
        </w:rPr>
        <w:drawing>
          <wp:inline distT="0" distB="0" distL="0" distR="0" wp14:anchorId="284D967C" wp14:editId="0ECDDBB4">
            <wp:extent cx="6097270" cy="3525520"/>
            <wp:effectExtent l="0" t="0" r="0" b="0"/>
            <wp:docPr id="9969992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9223" name="Imagen 1" descr="Interfaz de usuario gráfica, Texto, Aplicación, Correo electrónico&#10;&#10;El contenido generado por IA puede ser incorrecto."/>
                    <pic:cNvPicPr/>
                  </pic:nvPicPr>
                  <pic:blipFill>
                    <a:blip r:embed="rId42"/>
                    <a:stretch>
                      <a:fillRect/>
                    </a:stretch>
                  </pic:blipFill>
                  <pic:spPr>
                    <a:xfrm>
                      <a:off x="0" y="0"/>
                      <a:ext cx="6097270" cy="3525520"/>
                    </a:xfrm>
                    <a:prstGeom prst="rect">
                      <a:avLst/>
                    </a:prstGeom>
                  </pic:spPr>
                </pic:pic>
              </a:graphicData>
            </a:graphic>
          </wp:inline>
        </w:drawing>
      </w:r>
    </w:p>
    <w:p w14:paraId="5E524415" w14:textId="77777777" w:rsidR="00612A27" w:rsidRDefault="00612A27" w:rsidP="00434D23"/>
    <w:p w14:paraId="7A67D51B" w14:textId="77777777" w:rsidR="00434D23" w:rsidRDefault="00434D23" w:rsidP="00434D23"/>
    <w:p w14:paraId="7C67764C" w14:textId="77777777" w:rsidR="00434D23" w:rsidRDefault="00434D23" w:rsidP="00434D23"/>
    <w:p w14:paraId="28324DCD" w14:textId="77777777" w:rsidR="00434D23" w:rsidRDefault="00434D23" w:rsidP="00434D23">
      <w:pPr>
        <w:pStyle w:val="Listaconvietas"/>
      </w:pPr>
      <w:r>
        <w:lastRenderedPageBreak/>
        <w:t>Sprints y A</w:t>
      </w:r>
      <w:r w:rsidRPr="001F05E7">
        <w:t>signación de tareas</w:t>
      </w:r>
    </w:p>
    <w:p w14:paraId="2CDF859E" w14:textId="6FE239E1" w:rsidR="00434D23" w:rsidRDefault="00612A27" w:rsidP="00434D23">
      <w:r w:rsidRPr="00612A27">
        <w:rPr>
          <w:noProof/>
        </w:rPr>
        <w:drawing>
          <wp:inline distT="0" distB="0" distL="0" distR="0" wp14:anchorId="54D35B68" wp14:editId="29A01A8C">
            <wp:extent cx="6097270" cy="5516245"/>
            <wp:effectExtent l="0" t="0" r="0" b="8255"/>
            <wp:docPr id="26471976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9767" name="Imagen 1" descr="Interfaz de usuario gráfica, Aplicación&#10;&#10;El contenido generado por IA puede ser incorrecto."/>
                    <pic:cNvPicPr/>
                  </pic:nvPicPr>
                  <pic:blipFill>
                    <a:blip r:embed="rId43"/>
                    <a:stretch>
                      <a:fillRect/>
                    </a:stretch>
                  </pic:blipFill>
                  <pic:spPr>
                    <a:xfrm>
                      <a:off x="0" y="0"/>
                      <a:ext cx="6097270" cy="5516245"/>
                    </a:xfrm>
                    <a:prstGeom prst="rect">
                      <a:avLst/>
                    </a:prstGeom>
                  </pic:spPr>
                </pic:pic>
              </a:graphicData>
            </a:graphic>
          </wp:inline>
        </w:drawing>
      </w:r>
    </w:p>
    <w:p w14:paraId="3FDC4039" w14:textId="261B21A9" w:rsidR="00612A27" w:rsidRDefault="00612A27" w:rsidP="00434D23">
      <w:r w:rsidRPr="00612A27">
        <w:rPr>
          <w:noProof/>
        </w:rPr>
        <w:drawing>
          <wp:inline distT="0" distB="0" distL="0" distR="0" wp14:anchorId="79E70C09" wp14:editId="6BD9413A">
            <wp:extent cx="6097270" cy="2810510"/>
            <wp:effectExtent l="0" t="0" r="0" b="8890"/>
            <wp:docPr id="21229941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4142" name="Imagen 1" descr="Interfaz de usuario gráfica, Aplicación&#10;&#10;El contenido generado por IA puede ser incorrecto."/>
                    <pic:cNvPicPr/>
                  </pic:nvPicPr>
                  <pic:blipFill>
                    <a:blip r:embed="rId44"/>
                    <a:stretch>
                      <a:fillRect/>
                    </a:stretch>
                  </pic:blipFill>
                  <pic:spPr>
                    <a:xfrm>
                      <a:off x="0" y="0"/>
                      <a:ext cx="6097270" cy="2810510"/>
                    </a:xfrm>
                    <a:prstGeom prst="rect">
                      <a:avLst/>
                    </a:prstGeom>
                  </pic:spPr>
                </pic:pic>
              </a:graphicData>
            </a:graphic>
          </wp:inline>
        </w:drawing>
      </w:r>
    </w:p>
    <w:p w14:paraId="37C4D3BC" w14:textId="298D7782" w:rsidR="00612A27" w:rsidRDefault="00612A27" w:rsidP="00434D23">
      <w:r w:rsidRPr="00612A27">
        <w:rPr>
          <w:noProof/>
        </w:rPr>
        <w:lastRenderedPageBreak/>
        <w:drawing>
          <wp:inline distT="0" distB="0" distL="0" distR="0" wp14:anchorId="332E79D0" wp14:editId="1A34BBC7">
            <wp:extent cx="6097270" cy="3354070"/>
            <wp:effectExtent l="0" t="0" r="0" b="0"/>
            <wp:docPr id="16573619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1957" name="Imagen 1" descr="Interfaz de usuario gráfica, Aplicación&#10;&#10;El contenido generado por IA puede ser incorrecto."/>
                    <pic:cNvPicPr/>
                  </pic:nvPicPr>
                  <pic:blipFill>
                    <a:blip r:embed="rId45"/>
                    <a:stretch>
                      <a:fillRect/>
                    </a:stretch>
                  </pic:blipFill>
                  <pic:spPr>
                    <a:xfrm>
                      <a:off x="0" y="0"/>
                      <a:ext cx="6097270" cy="3354070"/>
                    </a:xfrm>
                    <a:prstGeom prst="rect">
                      <a:avLst/>
                    </a:prstGeom>
                  </pic:spPr>
                </pic:pic>
              </a:graphicData>
            </a:graphic>
          </wp:inline>
        </w:drawing>
      </w:r>
    </w:p>
    <w:p w14:paraId="1615D791" w14:textId="77777777" w:rsidR="00434D23" w:rsidRDefault="00434D23" w:rsidP="00434D23"/>
    <w:p w14:paraId="5EFB8EFF" w14:textId="77777777" w:rsidR="00434D23" w:rsidRDefault="00434D23" w:rsidP="00434D23">
      <w:pPr>
        <w:pStyle w:val="Listaconvietas"/>
      </w:pPr>
      <w:r>
        <w:t>Asignación de colaboradores</w:t>
      </w:r>
    </w:p>
    <w:p w14:paraId="73A9A4C0" w14:textId="4BE308DE" w:rsidR="00434D23" w:rsidRDefault="00D75386" w:rsidP="00434D23">
      <w:r w:rsidRPr="00D75386">
        <w:rPr>
          <w:noProof/>
        </w:rPr>
        <w:drawing>
          <wp:inline distT="0" distB="0" distL="0" distR="0" wp14:anchorId="5FD7FC98" wp14:editId="0304C008">
            <wp:extent cx="6097270" cy="2840990"/>
            <wp:effectExtent l="0" t="0" r="0" b="0"/>
            <wp:docPr id="7758037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03719" name="Imagen 1" descr="Interfaz de usuario gráfica, Aplicación&#10;&#10;El contenido generado por IA puede ser incorrecto."/>
                    <pic:cNvPicPr/>
                  </pic:nvPicPr>
                  <pic:blipFill>
                    <a:blip r:embed="rId46"/>
                    <a:stretch>
                      <a:fillRect/>
                    </a:stretch>
                  </pic:blipFill>
                  <pic:spPr>
                    <a:xfrm>
                      <a:off x="0" y="0"/>
                      <a:ext cx="6097270" cy="2840990"/>
                    </a:xfrm>
                    <a:prstGeom prst="rect">
                      <a:avLst/>
                    </a:prstGeom>
                  </pic:spPr>
                </pic:pic>
              </a:graphicData>
            </a:graphic>
          </wp:inline>
        </w:drawing>
      </w:r>
    </w:p>
    <w:p w14:paraId="45427731" w14:textId="459E6EAE" w:rsidR="00434D23" w:rsidRDefault="00D75386" w:rsidP="00434D23">
      <w:r w:rsidRPr="00D75386">
        <w:rPr>
          <w:noProof/>
        </w:rPr>
        <w:drawing>
          <wp:inline distT="0" distB="0" distL="0" distR="0" wp14:anchorId="6A08E0F3" wp14:editId="3446E17B">
            <wp:extent cx="6097270" cy="1277620"/>
            <wp:effectExtent l="0" t="0" r="0" b="0"/>
            <wp:docPr id="2564540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4091" name="Imagen 1" descr="Interfaz de usuario gráfica, Texto, Aplicación&#10;&#10;El contenido generado por IA puede ser incorrecto."/>
                    <pic:cNvPicPr/>
                  </pic:nvPicPr>
                  <pic:blipFill>
                    <a:blip r:embed="rId47"/>
                    <a:stretch>
                      <a:fillRect/>
                    </a:stretch>
                  </pic:blipFill>
                  <pic:spPr>
                    <a:xfrm>
                      <a:off x="0" y="0"/>
                      <a:ext cx="6097270" cy="1277620"/>
                    </a:xfrm>
                    <a:prstGeom prst="rect">
                      <a:avLst/>
                    </a:prstGeom>
                  </pic:spPr>
                </pic:pic>
              </a:graphicData>
            </a:graphic>
          </wp:inline>
        </w:drawing>
      </w:r>
    </w:p>
    <w:p w14:paraId="65355DDE" w14:textId="77777777" w:rsidR="00336D6D" w:rsidRDefault="00336D6D" w:rsidP="00434D23"/>
    <w:p w14:paraId="53A93AFC" w14:textId="7F9268F0" w:rsidR="00336D6D" w:rsidRDefault="00336D6D" w:rsidP="00336D6D">
      <w:pPr>
        <w:pStyle w:val="Listaconvietas"/>
      </w:pPr>
      <w:r>
        <w:t>Pruebas funcionales (Test plans)</w:t>
      </w:r>
    </w:p>
    <w:p w14:paraId="1B2B3B8E" w14:textId="1917577F" w:rsidR="00336D6D" w:rsidRDefault="00336D6D" w:rsidP="00336D6D">
      <w:pPr>
        <w:pStyle w:val="Listaconvietas"/>
        <w:numPr>
          <w:ilvl w:val="0"/>
          <w:numId w:val="0"/>
        </w:numPr>
        <w:ind w:left="360" w:hanging="360"/>
      </w:pPr>
      <w:r w:rsidRPr="00336D6D">
        <w:rPr>
          <w:noProof/>
        </w:rPr>
        <w:lastRenderedPageBreak/>
        <w:drawing>
          <wp:inline distT="0" distB="0" distL="0" distR="0" wp14:anchorId="2F845FD4" wp14:editId="5CA7275E">
            <wp:extent cx="6097270" cy="1384300"/>
            <wp:effectExtent l="0" t="0" r="0" b="0"/>
            <wp:docPr id="2031588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844" name="Imagen 1" descr="Interfaz de usuario gráfica, Texto, Aplicación, Correo electrónico&#10;&#10;El contenido generado por IA puede ser incorrecto."/>
                    <pic:cNvPicPr/>
                  </pic:nvPicPr>
                  <pic:blipFill rotWithShape="1">
                    <a:blip r:embed="rId48"/>
                    <a:srcRect b="34475"/>
                    <a:stretch>
                      <a:fillRect/>
                    </a:stretch>
                  </pic:blipFill>
                  <pic:spPr bwMode="auto">
                    <a:xfrm>
                      <a:off x="0" y="0"/>
                      <a:ext cx="6097270" cy="1384300"/>
                    </a:xfrm>
                    <a:prstGeom prst="rect">
                      <a:avLst/>
                    </a:prstGeom>
                    <a:ln>
                      <a:noFill/>
                    </a:ln>
                    <a:extLst>
                      <a:ext uri="{53640926-AAD7-44D8-BBD7-CCE9431645EC}">
                        <a14:shadowObscured xmlns:a14="http://schemas.microsoft.com/office/drawing/2010/main"/>
                      </a:ext>
                    </a:extLst>
                  </pic:spPr>
                </pic:pic>
              </a:graphicData>
            </a:graphic>
          </wp:inline>
        </w:drawing>
      </w:r>
    </w:p>
    <w:p w14:paraId="06D221CE" w14:textId="72AA1E13" w:rsidR="00336D6D" w:rsidRDefault="00336D6D" w:rsidP="00336D6D">
      <w:pPr>
        <w:pStyle w:val="Listaconvietas"/>
        <w:numPr>
          <w:ilvl w:val="0"/>
          <w:numId w:val="0"/>
        </w:numPr>
        <w:ind w:left="360" w:hanging="360"/>
      </w:pPr>
      <w:r w:rsidRPr="00336D6D">
        <w:rPr>
          <w:noProof/>
        </w:rPr>
        <w:drawing>
          <wp:inline distT="0" distB="0" distL="0" distR="0" wp14:anchorId="0350C421" wp14:editId="26D2C730">
            <wp:extent cx="6097270" cy="1158875"/>
            <wp:effectExtent l="0" t="0" r="0" b="3175"/>
            <wp:docPr id="4171238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382" name="Imagen 1" descr="Interfaz de usuario gráfica, Aplicación, Teams&#10;&#10;El contenido generado por IA puede ser incorrecto."/>
                    <pic:cNvPicPr/>
                  </pic:nvPicPr>
                  <pic:blipFill>
                    <a:blip r:embed="rId49"/>
                    <a:stretch>
                      <a:fillRect/>
                    </a:stretch>
                  </pic:blipFill>
                  <pic:spPr>
                    <a:xfrm>
                      <a:off x="0" y="0"/>
                      <a:ext cx="6097270" cy="1158875"/>
                    </a:xfrm>
                    <a:prstGeom prst="rect">
                      <a:avLst/>
                    </a:prstGeom>
                  </pic:spPr>
                </pic:pic>
              </a:graphicData>
            </a:graphic>
          </wp:inline>
        </w:drawing>
      </w:r>
    </w:p>
    <w:p w14:paraId="6775A1F3" w14:textId="2D95E60D" w:rsidR="00336D6D" w:rsidRDefault="00336D6D" w:rsidP="00336D6D">
      <w:pPr>
        <w:pStyle w:val="Listaconvietas"/>
        <w:numPr>
          <w:ilvl w:val="0"/>
          <w:numId w:val="0"/>
        </w:numPr>
        <w:ind w:left="360" w:hanging="360"/>
      </w:pPr>
      <w:r w:rsidRPr="00336D6D">
        <w:rPr>
          <w:noProof/>
        </w:rPr>
        <w:drawing>
          <wp:inline distT="0" distB="0" distL="0" distR="0" wp14:anchorId="6AA73DA3" wp14:editId="474624B0">
            <wp:extent cx="6097270" cy="1229360"/>
            <wp:effectExtent l="0" t="0" r="0" b="8890"/>
            <wp:docPr id="17203562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6241" name="Imagen 1" descr="Interfaz de usuario gráfica, Texto, Aplicación&#10;&#10;El contenido generado por IA puede ser incorrecto."/>
                    <pic:cNvPicPr/>
                  </pic:nvPicPr>
                  <pic:blipFill>
                    <a:blip r:embed="rId50"/>
                    <a:stretch>
                      <a:fillRect/>
                    </a:stretch>
                  </pic:blipFill>
                  <pic:spPr>
                    <a:xfrm>
                      <a:off x="0" y="0"/>
                      <a:ext cx="6097270" cy="1229360"/>
                    </a:xfrm>
                    <a:prstGeom prst="rect">
                      <a:avLst/>
                    </a:prstGeom>
                  </pic:spPr>
                </pic:pic>
              </a:graphicData>
            </a:graphic>
          </wp:inline>
        </w:drawing>
      </w:r>
    </w:p>
    <w:p w14:paraId="38665511" w14:textId="77777777" w:rsidR="00336D6D" w:rsidRDefault="00336D6D" w:rsidP="00336D6D">
      <w:pPr>
        <w:pStyle w:val="Listaconvietas"/>
        <w:numPr>
          <w:ilvl w:val="0"/>
          <w:numId w:val="0"/>
        </w:numPr>
        <w:ind w:left="360" w:hanging="360"/>
      </w:pPr>
    </w:p>
    <w:p w14:paraId="79255326" w14:textId="7B90369D" w:rsidR="00336D6D" w:rsidRDefault="00336D6D" w:rsidP="00336D6D">
      <w:pPr>
        <w:pStyle w:val="Listaconvietas"/>
        <w:numPr>
          <w:ilvl w:val="0"/>
          <w:numId w:val="0"/>
        </w:numPr>
        <w:ind w:left="360" w:hanging="360"/>
      </w:pPr>
      <w:r w:rsidRPr="00336D6D">
        <w:rPr>
          <w:noProof/>
        </w:rPr>
        <w:drawing>
          <wp:inline distT="0" distB="0" distL="0" distR="0" wp14:anchorId="668C3139" wp14:editId="05EDF45E">
            <wp:extent cx="6097270" cy="2357120"/>
            <wp:effectExtent l="0" t="0" r="0" b="5080"/>
            <wp:docPr id="17356415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1509" name="Imagen 1" descr="Interfaz de usuario gráfica, Texto, Aplicación, Correo electrónico&#10;&#10;El contenido generado por IA puede ser incorrecto."/>
                    <pic:cNvPicPr/>
                  </pic:nvPicPr>
                  <pic:blipFill>
                    <a:blip r:embed="rId51"/>
                    <a:stretch>
                      <a:fillRect/>
                    </a:stretch>
                  </pic:blipFill>
                  <pic:spPr>
                    <a:xfrm>
                      <a:off x="0" y="0"/>
                      <a:ext cx="6097270" cy="2357120"/>
                    </a:xfrm>
                    <a:prstGeom prst="rect">
                      <a:avLst/>
                    </a:prstGeom>
                  </pic:spPr>
                </pic:pic>
              </a:graphicData>
            </a:graphic>
          </wp:inline>
        </w:drawing>
      </w:r>
    </w:p>
    <w:p w14:paraId="4B4DE243" w14:textId="715BE604" w:rsidR="00336D6D" w:rsidRDefault="00336D6D" w:rsidP="00336D6D">
      <w:pPr>
        <w:pStyle w:val="Listaconvietas"/>
        <w:numPr>
          <w:ilvl w:val="0"/>
          <w:numId w:val="0"/>
        </w:numPr>
        <w:ind w:left="360" w:hanging="360"/>
      </w:pPr>
      <w:r w:rsidRPr="00336D6D">
        <w:rPr>
          <w:noProof/>
        </w:rPr>
        <w:drawing>
          <wp:inline distT="0" distB="0" distL="0" distR="0" wp14:anchorId="6D941C6A" wp14:editId="73672B94">
            <wp:extent cx="6097270" cy="2637155"/>
            <wp:effectExtent l="0" t="0" r="0" b="0"/>
            <wp:docPr id="1621973176"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73176" name="Imagen 1" descr="Interfaz de usuario gráfica, Aplicación, Word&#10;&#10;El contenido generado por IA puede ser incorrecto."/>
                    <pic:cNvPicPr/>
                  </pic:nvPicPr>
                  <pic:blipFill>
                    <a:blip r:embed="rId52"/>
                    <a:stretch>
                      <a:fillRect/>
                    </a:stretch>
                  </pic:blipFill>
                  <pic:spPr>
                    <a:xfrm>
                      <a:off x="0" y="0"/>
                      <a:ext cx="6097270" cy="2637155"/>
                    </a:xfrm>
                    <a:prstGeom prst="rect">
                      <a:avLst/>
                    </a:prstGeom>
                  </pic:spPr>
                </pic:pic>
              </a:graphicData>
            </a:graphic>
          </wp:inline>
        </w:drawing>
      </w:r>
    </w:p>
    <w:p w14:paraId="7BB5400D" w14:textId="64C22595" w:rsidR="00336D6D" w:rsidRDefault="00336D6D" w:rsidP="00336D6D">
      <w:pPr>
        <w:pStyle w:val="Listaconvietas"/>
        <w:numPr>
          <w:ilvl w:val="0"/>
          <w:numId w:val="0"/>
        </w:numPr>
        <w:ind w:left="360" w:hanging="360"/>
      </w:pPr>
    </w:p>
    <w:p w14:paraId="771AA49B" w14:textId="77777777" w:rsidR="00336D6D" w:rsidRDefault="00336D6D" w:rsidP="00336D6D">
      <w:pPr>
        <w:pStyle w:val="Listaconvietas"/>
        <w:numPr>
          <w:ilvl w:val="0"/>
          <w:numId w:val="0"/>
        </w:numPr>
        <w:ind w:left="360" w:hanging="360"/>
      </w:pPr>
    </w:p>
    <w:p w14:paraId="21E35EB5" w14:textId="517DFED6" w:rsidR="00434D23" w:rsidRDefault="00D75386" w:rsidP="00D75386">
      <w:pPr>
        <w:pStyle w:val="Ttulo1"/>
        <w:rPr>
          <w:caps w:val="0"/>
          <w:lang w:bidi="es-ES"/>
        </w:rPr>
      </w:pPr>
      <w:bookmarkStart w:id="23" w:name="_Toc205742469"/>
      <w:r w:rsidRPr="00D75386">
        <w:rPr>
          <w:caps w:val="0"/>
          <w:lang w:bidi="es-ES"/>
        </w:rPr>
        <w:lastRenderedPageBreak/>
        <w:t>DIAGRAMA DE GANTT</w:t>
      </w:r>
      <w:bookmarkEnd w:id="23"/>
    </w:p>
    <w:p w14:paraId="42221B35" w14:textId="77777777" w:rsidR="00D75386" w:rsidRPr="00D75386" w:rsidRDefault="00D75386" w:rsidP="00D75386">
      <w:pPr>
        <w:rPr>
          <w:lang w:bidi="es-ES"/>
        </w:rPr>
      </w:pPr>
    </w:p>
    <w:p w14:paraId="49EDA042" w14:textId="131FA9A7" w:rsidR="00F764D4" w:rsidRPr="00E753A1" w:rsidRDefault="00E753A1" w:rsidP="00F764D4">
      <w:pPr>
        <w:pStyle w:val="Listaconvietas"/>
        <w:numPr>
          <w:ilvl w:val="0"/>
          <w:numId w:val="0"/>
        </w:numPr>
        <w:ind w:left="360" w:hanging="360"/>
        <w:rPr>
          <w:caps/>
          <w:lang w:bidi="es-ES"/>
        </w:rPr>
      </w:pPr>
      <w:r w:rsidRPr="00E753A1">
        <w:rPr>
          <w:caps/>
          <w:lang w:bidi="es-ES"/>
        </w:rPr>
        <w:drawing>
          <wp:inline distT="0" distB="0" distL="0" distR="0" wp14:anchorId="40BC1AA6" wp14:editId="1FD6DC61">
            <wp:extent cx="6225540" cy="1371600"/>
            <wp:effectExtent l="0" t="0" r="3810" b="0"/>
            <wp:docPr id="1871595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5128" name=""/>
                    <pic:cNvPicPr/>
                  </pic:nvPicPr>
                  <pic:blipFill>
                    <a:blip r:embed="rId53"/>
                    <a:stretch>
                      <a:fillRect/>
                    </a:stretch>
                  </pic:blipFill>
                  <pic:spPr>
                    <a:xfrm>
                      <a:off x="0" y="0"/>
                      <a:ext cx="6229040" cy="1372371"/>
                    </a:xfrm>
                    <a:prstGeom prst="rect">
                      <a:avLst/>
                    </a:prstGeom>
                  </pic:spPr>
                </pic:pic>
              </a:graphicData>
            </a:graphic>
          </wp:inline>
        </w:drawing>
      </w:r>
    </w:p>
    <w:p w14:paraId="4CE267A4" w14:textId="3C29ED54" w:rsidR="00336D6D" w:rsidRDefault="00336D6D" w:rsidP="00F764D4">
      <w:pPr>
        <w:pStyle w:val="Ttulo1"/>
        <w:rPr>
          <w:lang w:bidi="es-ES"/>
        </w:rPr>
      </w:pPr>
      <w:bookmarkStart w:id="24" w:name="_Toc205742470"/>
      <w:r>
        <w:rPr>
          <w:lang w:bidi="es-ES"/>
        </w:rPr>
        <w:lastRenderedPageBreak/>
        <w:t>COSTO DEL PROYECTO</w:t>
      </w:r>
      <w:bookmarkEnd w:id="24"/>
    </w:p>
    <w:p w14:paraId="7DA56360" w14:textId="77777777" w:rsidR="00336D6D" w:rsidRDefault="00336D6D" w:rsidP="00434D23">
      <w:pPr>
        <w:pStyle w:val="Listaconvietas"/>
        <w:numPr>
          <w:ilvl w:val="0"/>
          <w:numId w:val="0"/>
        </w:numPr>
        <w:ind w:left="360" w:hanging="360"/>
        <w:rPr>
          <w:lang w:val="es-CR"/>
        </w:rPr>
      </w:pPr>
    </w:p>
    <w:p w14:paraId="36512F49" w14:textId="5C239F7D" w:rsidR="00336D6D" w:rsidRDefault="00336D6D" w:rsidP="00336D6D">
      <w:r>
        <w:t>Considerando el alcance del proyecto de creación del s</w:t>
      </w:r>
      <w:r w:rsidRPr="00741426">
        <w:t xml:space="preserve">itio web para </w:t>
      </w:r>
      <w:r>
        <w:t>el</w:t>
      </w:r>
      <w:r w:rsidRPr="00741426">
        <w:t xml:space="preserve"> restaurante</w:t>
      </w:r>
      <w:r>
        <w:t xml:space="preserve"> </w:t>
      </w:r>
      <w:r w:rsidRPr="00776515">
        <w:t>"</w:t>
      </w:r>
      <w:r w:rsidRPr="00741426">
        <w:rPr>
          <w:b/>
          <w:bCs/>
          <w:i/>
          <w:iCs/>
        </w:rPr>
        <w:t>Sabor y Punto</w:t>
      </w:r>
      <w:r w:rsidRPr="00776515">
        <w:t>"</w:t>
      </w:r>
      <w:r w:rsidRPr="00741426">
        <w:t>,</w:t>
      </w:r>
      <w:r>
        <w:t xml:space="preserve"> siendo que el costo por hora del desarrollo es de $30, se estima un costo total de $2,280.00.</w:t>
      </w:r>
    </w:p>
    <w:p w14:paraId="756A4E65" w14:textId="77777777" w:rsidR="00F764D4" w:rsidRDefault="00F764D4" w:rsidP="00336D6D"/>
    <w:p w14:paraId="33792CB0" w14:textId="18E9FB5D" w:rsidR="00F764D4" w:rsidRDefault="00F764D4" w:rsidP="00F764D4">
      <w:pPr>
        <w:pStyle w:val="Listaconvietas"/>
      </w:pPr>
      <w:r>
        <w:t>Total de horas:76 horas</w:t>
      </w:r>
    </w:p>
    <w:p w14:paraId="4AB437B9" w14:textId="2187EF51" w:rsidR="00F764D4" w:rsidRDefault="00F764D4" w:rsidP="00F764D4">
      <w:pPr>
        <w:pStyle w:val="Listaconvietas"/>
      </w:pPr>
      <w:r>
        <w:t>Costo por hora: $30</w:t>
      </w:r>
    </w:p>
    <w:p w14:paraId="7ECAA199" w14:textId="09AE82CF" w:rsidR="00F764D4" w:rsidRDefault="00F764D4" w:rsidP="00F764D4">
      <w:pPr>
        <w:pStyle w:val="Listaconvietas"/>
      </w:pPr>
      <w:r>
        <w:t>Costo neto: $2,280.00</w:t>
      </w:r>
    </w:p>
    <w:p w14:paraId="21ECA90B" w14:textId="2FEE51BA" w:rsidR="00F764D4" w:rsidRDefault="00F764D4" w:rsidP="00F764D4">
      <w:pPr>
        <w:pStyle w:val="Listaconvietas"/>
      </w:pPr>
      <w:r>
        <w:t>Recursos utilizados: Equipo de desarrollo, Analista de QA. Equipo informático, Herramienta de edición WordPress, Hosting</w:t>
      </w:r>
    </w:p>
    <w:p w14:paraId="78858BCD" w14:textId="77777777" w:rsidR="00336D6D" w:rsidRPr="00336D6D" w:rsidRDefault="00336D6D" w:rsidP="00434D23">
      <w:pPr>
        <w:pStyle w:val="Listaconvietas"/>
        <w:numPr>
          <w:ilvl w:val="0"/>
          <w:numId w:val="0"/>
        </w:numPr>
        <w:ind w:left="360" w:hanging="360"/>
      </w:pPr>
    </w:p>
    <w:p w14:paraId="69490A99" w14:textId="6459C2D9" w:rsidR="00D75386" w:rsidRDefault="00336D6D" w:rsidP="00434D23">
      <w:pPr>
        <w:pStyle w:val="Listaconvietas"/>
        <w:numPr>
          <w:ilvl w:val="0"/>
          <w:numId w:val="0"/>
        </w:numPr>
        <w:ind w:left="360" w:hanging="360"/>
        <w:rPr>
          <w:lang w:val="es-CR"/>
        </w:rPr>
      </w:pPr>
      <w:r w:rsidRPr="00336D6D">
        <w:rPr>
          <w:noProof/>
          <w:lang w:val="es-CR"/>
        </w:rPr>
        <w:drawing>
          <wp:inline distT="0" distB="0" distL="0" distR="0" wp14:anchorId="6294E7BB" wp14:editId="010ED018">
            <wp:extent cx="6097270" cy="3676650"/>
            <wp:effectExtent l="0" t="0" r="0" b="0"/>
            <wp:docPr id="77122428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4280" name="Imagen 1" descr="Interfaz de usuario gráfica&#10;&#10;El contenido generado por IA puede ser incorrecto."/>
                    <pic:cNvPicPr/>
                  </pic:nvPicPr>
                  <pic:blipFill>
                    <a:blip r:embed="rId54"/>
                    <a:stretch>
                      <a:fillRect/>
                    </a:stretch>
                  </pic:blipFill>
                  <pic:spPr>
                    <a:xfrm>
                      <a:off x="0" y="0"/>
                      <a:ext cx="6097270" cy="3676650"/>
                    </a:xfrm>
                    <a:prstGeom prst="rect">
                      <a:avLst/>
                    </a:prstGeom>
                  </pic:spPr>
                </pic:pic>
              </a:graphicData>
            </a:graphic>
          </wp:inline>
        </w:drawing>
      </w:r>
    </w:p>
    <w:p w14:paraId="6EE2548F" w14:textId="58FE9873" w:rsidR="00336D6D" w:rsidRDefault="00F764D4" w:rsidP="00434D23">
      <w:pPr>
        <w:pStyle w:val="Listaconvietas"/>
        <w:numPr>
          <w:ilvl w:val="0"/>
          <w:numId w:val="0"/>
        </w:numPr>
        <w:ind w:left="360" w:hanging="360"/>
        <w:rPr>
          <w:lang w:val="es-CR"/>
        </w:rPr>
      </w:pPr>
      <w:r w:rsidRPr="00F764D4">
        <w:rPr>
          <w:noProof/>
          <w:lang w:val="es-CR"/>
        </w:rPr>
        <w:lastRenderedPageBreak/>
        <w:drawing>
          <wp:inline distT="0" distB="0" distL="0" distR="0" wp14:anchorId="3A2B6059" wp14:editId="7677A349">
            <wp:extent cx="6097270" cy="2989580"/>
            <wp:effectExtent l="0" t="0" r="0" b="1270"/>
            <wp:docPr id="19456858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85837" name="Imagen 1" descr="Interfaz de usuario gráfica, Aplicación&#10;&#10;El contenido generado por IA puede ser incorrecto."/>
                    <pic:cNvPicPr/>
                  </pic:nvPicPr>
                  <pic:blipFill>
                    <a:blip r:embed="rId55"/>
                    <a:stretch>
                      <a:fillRect/>
                    </a:stretch>
                  </pic:blipFill>
                  <pic:spPr>
                    <a:xfrm>
                      <a:off x="0" y="0"/>
                      <a:ext cx="6097270" cy="2989580"/>
                    </a:xfrm>
                    <a:prstGeom prst="rect">
                      <a:avLst/>
                    </a:prstGeom>
                  </pic:spPr>
                </pic:pic>
              </a:graphicData>
            </a:graphic>
          </wp:inline>
        </w:drawing>
      </w:r>
    </w:p>
    <w:p w14:paraId="1C28F3DB" w14:textId="71B12AB9" w:rsidR="00D75386" w:rsidRDefault="00D75386" w:rsidP="00D75386">
      <w:pPr>
        <w:pStyle w:val="Ttulo1"/>
        <w:pageBreakBefore w:val="0"/>
        <w:rPr>
          <w:caps w:val="0"/>
          <w:lang w:bidi="es-ES"/>
        </w:rPr>
      </w:pPr>
      <w:bookmarkStart w:id="25" w:name="_Toc205742471"/>
      <w:r w:rsidRPr="00D75386">
        <w:rPr>
          <w:caps w:val="0"/>
          <w:lang w:bidi="es-ES"/>
        </w:rPr>
        <w:t>MATRIZ DE RIESGOS</w:t>
      </w:r>
      <w:bookmarkEnd w:id="25"/>
    </w:p>
    <w:p w14:paraId="47AA1A10" w14:textId="77777777" w:rsidR="00D75386" w:rsidRPr="00D75386" w:rsidRDefault="00D75386" w:rsidP="00D75386">
      <w:pPr>
        <w:rPr>
          <w:lang w:bidi="es-ES"/>
        </w:rPr>
      </w:pPr>
    </w:p>
    <w:p w14:paraId="5A350D7C" w14:textId="0AB9C364" w:rsidR="00D75386" w:rsidRDefault="00D75386" w:rsidP="00D75386">
      <w:pPr>
        <w:rPr>
          <w:lang w:bidi="es-ES"/>
        </w:rPr>
      </w:pPr>
      <w:r w:rsidRPr="00D75386">
        <w:rPr>
          <w:noProof/>
          <w:lang w:bidi="es-ES"/>
        </w:rPr>
        <w:drawing>
          <wp:inline distT="0" distB="0" distL="0" distR="0" wp14:anchorId="13899711" wp14:editId="576573E1">
            <wp:extent cx="6097270" cy="2394585"/>
            <wp:effectExtent l="0" t="0" r="0" b="5715"/>
            <wp:docPr id="1850580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064" name="Imagen 1" descr="Interfaz de usuario gráfica, Aplicación&#10;&#10;El contenido generado por IA puede ser incorrecto."/>
                    <pic:cNvPicPr/>
                  </pic:nvPicPr>
                  <pic:blipFill>
                    <a:blip r:embed="rId56"/>
                    <a:stretch>
                      <a:fillRect/>
                    </a:stretch>
                  </pic:blipFill>
                  <pic:spPr>
                    <a:xfrm>
                      <a:off x="0" y="0"/>
                      <a:ext cx="6097270" cy="2394585"/>
                    </a:xfrm>
                    <a:prstGeom prst="rect">
                      <a:avLst/>
                    </a:prstGeom>
                  </pic:spPr>
                </pic:pic>
              </a:graphicData>
            </a:graphic>
          </wp:inline>
        </w:drawing>
      </w:r>
    </w:p>
    <w:p w14:paraId="71D791A9" w14:textId="77777777" w:rsidR="00D75386" w:rsidRDefault="00D75386" w:rsidP="00D75386">
      <w:pPr>
        <w:rPr>
          <w:lang w:bidi="es-ES"/>
        </w:rPr>
      </w:pPr>
    </w:p>
    <w:p w14:paraId="731AA1B7" w14:textId="77777777" w:rsidR="00D75386" w:rsidRDefault="00D75386" w:rsidP="00D75386">
      <w:pPr>
        <w:rPr>
          <w:lang w:bidi="es-ES"/>
        </w:rPr>
      </w:pPr>
    </w:p>
    <w:p w14:paraId="2086F19E" w14:textId="77777777" w:rsidR="00D75386" w:rsidRDefault="00D75386" w:rsidP="00D75386">
      <w:pPr>
        <w:rPr>
          <w:lang w:bidi="es-ES"/>
        </w:rPr>
      </w:pPr>
    </w:p>
    <w:p w14:paraId="57ECCBE1" w14:textId="77777777" w:rsidR="00D75386" w:rsidRDefault="00D75386" w:rsidP="00D75386">
      <w:pPr>
        <w:rPr>
          <w:lang w:bidi="es-ES"/>
        </w:rPr>
      </w:pPr>
    </w:p>
    <w:p w14:paraId="3799EA31" w14:textId="77777777" w:rsidR="00D75386" w:rsidRDefault="00D75386" w:rsidP="00D75386">
      <w:pPr>
        <w:rPr>
          <w:lang w:bidi="es-ES"/>
        </w:rPr>
      </w:pPr>
    </w:p>
    <w:p w14:paraId="50A6A8E3" w14:textId="77777777" w:rsidR="00D75386" w:rsidRDefault="00D75386" w:rsidP="00D75386">
      <w:pPr>
        <w:rPr>
          <w:lang w:bidi="es-ES"/>
        </w:rPr>
      </w:pPr>
    </w:p>
    <w:p w14:paraId="0260E1F3" w14:textId="77777777" w:rsidR="001B5484" w:rsidRDefault="001B5484" w:rsidP="00D75386">
      <w:pPr>
        <w:rPr>
          <w:lang w:bidi="es-ES"/>
        </w:rPr>
      </w:pPr>
    </w:p>
    <w:p w14:paraId="0BD894A2" w14:textId="77777777" w:rsidR="001B5484" w:rsidRDefault="001B5484" w:rsidP="00D75386">
      <w:pPr>
        <w:rPr>
          <w:lang w:bidi="es-ES"/>
        </w:rPr>
      </w:pPr>
    </w:p>
    <w:p w14:paraId="26148314" w14:textId="77777777" w:rsidR="00D75386" w:rsidRDefault="00D75386" w:rsidP="00D75386">
      <w:pPr>
        <w:rPr>
          <w:lang w:bidi="es-ES"/>
        </w:rPr>
      </w:pPr>
    </w:p>
    <w:p w14:paraId="0D84FF67" w14:textId="77777777" w:rsidR="00D75386" w:rsidRDefault="00D75386" w:rsidP="00D75386">
      <w:pPr>
        <w:rPr>
          <w:lang w:bidi="es-ES"/>
        </w:rPr>
      </w:pPr>
    </w:p>
    <w:p w14:paraId="5BD8AB8F" w14:textId="2D07BBAE" w:rsidR="00D75386" w:rsidRDefault="00D75386" w:rsidP="00D75386">
      <w:pPr>
        <w:pStyle w:val="Ttulo1"/>
        <w:pageBreakBefore w:val="0"/>
        <w:rPr>
          <w:caps w:val="0"/>
          <w:lang w:bidi="es-ES"/>
        </w:rPr>
      </w:pPr>
      <w:bookmarkStart w:id="26" w:name="_Toc205742472"/>
      <w:r>
        <w:rPr>
          <w:caps w:val="0"/>
          <w:lang w:bidi="es-ES"/>
        </w:rPr>
        <w:lastRenderedPageBreak/>
        <w:t>INTERFAZ GRÁFICA DE LA APLICACIÓN</w:t>
      </w:r>
      <w:bookmarkEnd w:id="26"/>
    </w:p>
    <w:p w14:paraId="5118FD15" w14:textId="073A7656" w:rsidR="00D75386" w:rsidRDefault="00D75386" w:rsidP="00D75386">
      <w:pPr>
        <w:tabs>
          <w:tab w:val="left" w:pos="1200"/>
        </w:tabs>
        <w:rPr>
          <w:rFonts w:asciiTheme="majorHAnsi" w:eastAsiaTheme="majorEastAsia" w:hAnsiTheme="majorHAnsi" w:cstheme="majorBidi"/>
          <w:b/>
          <w:bCs/>
          <w:sz w:val="48"/>
          <w:lang w:bidi="es-ES"/>
        </w:rPr>
      </w:pPr>
      <w:r w:rsidRPr="00D75386">
        <w:rPr>
          <w:rFonts w:asciiTheme="majorHAnsi" w:eastAsiaTheme="majorEastAsia" w:hAnsiTheme="majorHAnsi" w:cstheme="majorBidi"/>
          <w:b/>
          <w:bCs/>
          <w:noProof/>
          <w:sz w:val="48"/>
          <w:lang w:bidi="es-ES"/>
        </w:rPr>
        <w:drawing>
          <wp:inline distT="0" distB="0" distL="0" distR="0" wp14:anchorId="68DA6DAC" wp14:editId="79F75FB1">
            <wp:extent cx="6097270" cy="6238240"/>
            <wp:effectExtent l="0" t="0" r="0" b="0"/>
            <wp:docPr id="20107963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9635" name="Imagen 1" descr="Interfaz de usuario gráfica, Sitio web&#10;&#10;El contenido generado por IA puede ser incorrecto."/>
                    <pic:cNvPicPr/>
                  </pic:nvPicPr>
                  <pic:blipFill>
                    <a:blip r:embed="rId57"/>
                    <a:stretch>
                      <a:fillRect/>
                    </a:stretch>
                  </pic:blipFill>
                  <pic:spPr>
                    <a:xfrm>
                      <a:off x="0" y="0"/>
                      <a:ext cx="6097270" cy="6238240"/>
                    </a:xfrm>
                    <a:prstGeom prst="rect">
                      <a:avLst/>
                    </a:prstGeom>
                  </pic:spPr>
                </pic:pic>
              </a:graphicData>
            </a:graphic>
          </wp:inline>
        </w:drawing>
      </w:r>
    </w:p>
    <w:p w14:paraId="7A5800A4" w14:textId="77777777" w:rsidR="00E753A1" w:rsidRDefault="00E753A1" w:rsidP="00E753A1">
      <w:pPr>
        <w:pStyle w:val="Ttulo3"/>
        <w:jc w:val="left"/>
        <w:rPr>
          <w:color w:val="auto"/>
          <w:sz w:val="24"/>
        </w:rPr>
      </w:pPr>
      <w:bookmarkStart w:id="27" w:name="_Toc205739693"/>
    </w:p>
    <w:p w14:paraId="70996C87" w14:textId="48623354" w:rsidR="00E753A1" w:rsidRPr="00382A06" w:rsidRDefault="00E753A1" w:rsidP="00E753A1">
      <w:pPr>
        <w:pStyle w:val="Ttulo3"/>
        <w:jc w:val="left"/>
        <w:rPr>
          <w:color w:val="auto"/>
          <w:sz w:val="24"/>
        </w:rPr>
      </w:pPr>
      <w:r w:rsidRPr="00382A06">
        <w:rPr>
          <w:color w:val="auto"/>
          <w:sz w:val="24"/>
        </w:rPr>
        <w:t>URL de ingreso al sitio web</w:t>
      </w:r>
      <w:bookmarkEnd w:id="27"/>
    </w:p>
    <w:p w14:paraId="48E56B08" w14:textId="77777777" w:rsidR="00E753A1" w:rsidRDefault="00E753A1" w:rsidP="00E753A1">
      <w:r>
        <w:t xml:space="preserve">Para ingresar al sitio web del Restaurante Sabor y Punto se debe utilizar la siguiente URL: </w:t>
      </w:r>
      <w:hyperlink r:id="rId58" w:history="1">
        <w:r w:rsidRPr="00382A06">
          <w:t>https://saborypunto14.wordpress.com/</w:t>
        </w:r>
      </w:hyperlink>
      <w:r>
        <w:t xml:space="preserve"> </w:t>
      </w:r>
    </w:p>
    <w:p w14:paraId="35E4AA97" w14:textId="77777777" w:rsidR="00D75386" w:rsidRPr="00D75386" w:rsidRDefault="00D75386" w:rsidP="00D75386">
      <w:pPr>
        <w:rPr>
          <w:lang w:bidi="es-ES"/>
        </w:rPr>
      </w:pPr>
    </w:p>
    <w:sectPr w:rsidR="00D75386" w:rsidRPr="00D75386" w:rsidSect="00776515">
      <w:type w:val="continuous"/>
      <w:pgSz w:w="11906" w:h="16838" w:code="9"/>
      <w:pgMar w:top="720" w:right="1152" w:bottom="720" w:left="1152" w:header="0" w:footer="0"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7F35D" w14:textId="77777777" w:rsidR="00DA37AF" w:rsidRDefault="00DA37AF" w:rsidP="00A91D75">
      <w:r>
        <w:separator/>
      </w:r>
    </w:p>
  </w:endnote>
  <w:endnote w:type="continuationSeparator" w:id="0">
    <w:p w14:paraId="6BADBDE1" w14:textId="77777777" w:rsidR="00DA37AF" w:rsidRDefault="00DA37AF"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6531D7" w14:textId="77777777" w:rsidR="00DA37AF" w:rsidRDefault="00DA37AF" w:rsidP="00A91D75">
      <w:r>
        <w:separator/>
      </w:r>
    </w:p>
  </w:footnote>
  <w:footnote w:type="continuationSeparator" w:id="0">
    <w:p w14:paraId="4317F4A9" w14:textId="77777777" w:rsidR="00DA37AF" w:rsidRDefault="00DA37AF"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83BA149" w14:textId="77777777" w:rsidTr="00A7217A">
      <w:trPr>
        <w:trHeight w:val="1060"/>
      </w:trPr>
      <w:tc>
        <w:tcPr>
          <w:tcW w:w="5861" w:type="dxa"/>
        </w:tcPr>
        <w:p w14:paraId="6341C9B1" w14:textId="77777777" w:rsidR="008759A8" w:rsidRDefault="008759A8" w:rsidP="00A7217A">
          <w:pPr>
            <w:pStyle w:val="Encabezado"/>
            <w:spacing w:after="0"/>
          </w:pPr>
          <w:r w:rsidRPr="008759A8">
            <w:rPr>
              <w:noProof/>
              <w:lang w:bidi="es-ES"/>
            </w:rPr>
            <mc:AlternateContent>
              <mc:Choice Requires="wps">
                <w:drawing>
                  <wp:inline distT="0" distB="0" distL="0" distR="0" wp14:anchorId="36956D8A" wp14:editId="1D9818A8">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CCDFE0E"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black [3213]" strokeweight="4.5pt">
                    <w10:anchorlock/>
                  </v:line>
                </w:pict>
              </mc:Fallback>
            </mc:AlternateContent>
          </w:r>
        </w:p>
      </w:tc>
      <w:tc>
        <w:tcPr>
          <w:tcW w:w="6420" w:type="dxa"/>
        </w:tcPr>
        <w:p w14:paraId="6DE368E2"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6EF6B07B" wp14:editId="08DD5B85">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0CA56" w14:textId="5C91FF5F" w:rsidR="00D476F7" w:rsidRPr="00D476F7" w:rsidRDefault="00776515" w:rsidP="00D476F7">
                                <w:pPr>
                                  <w:pStyle w:val="Subttulo"/>
                                  <w:jc w:val="center"/>
                                  <w:rPr>
                                    <w:color w:val="FFFFFF" w:themeColor="background1"/>
                                  </w:rPr>
                                </w:pPr>
                                <w:r w:rsidRPr="00776515">
                                  <w:rPr>
                                    <w:color w:val="FFFFFF" w:themeColor="background1"/>
                                  </w:rPr>
                                  <w:fldChar w:fldCharType="begin"/>
                                </w:r>
                                <w:r w:rsidRPr="00776515">
                                  <w:rPr>
                                    <w:color w:val="FFFFFF" w:themeColor="background1"/>
                                  </w:rPr>
                                  <w:instrText>PAGE   \* MERGEFORMAT</w:instrText>
                                </w:r>
                                <w:r w:rsidRPr="00776515">
                                  <w:rPr>
                                    <w:color w:val="FFFFFF" w:themeColor="background1"/>
                                  </w:rPr>
                                  <w:fldChar w:fldCharType="separate"/>
                                </w:r>
                                <w:r w:rsidRPr="00776515">
                                  <w:rPr>
                                    <w:color w:val="FFFFFF" w:themeColor="background1"/>
                                  </w:rPr>
                                  <w:t>1</w:t>
                                </w:r>
                                <w:r w:rsidRPr="00776515">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6B07B" id="_x0000_t202" coordsize="21600,21600" o:spt="202" path="m,l,21600r21600,l21600,xe">
                    <v:stroke joinstyle="miter"/>
                    <v:path gradientshapeok="t" o:connecttype="rect"/>
                  </v:shapetype>
                  <v:shape id="Cuadro de texto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3930CA56" w14:textId="5C91FF5F" w:rsidR="00D476F7" w:rsidRPr="00D476F7" w:rsidRDefault="00776515" w:rsidP="00D476F7">
                          <w:pPr>
                            <w:pStyle w:val="Subttulo"/>
                            <w:jc w:val="center"/>
                            <w:rPr>
                              <w:color w:val="FFFFFF" w:themeColor="background1"/>
                            </w:rPr>
                          </w:pPr>
                          <w:r w:rsidRPr="00776515">
                            <w:rPr>
                              <w:color w:val="FFFFFF" w:themeColor="background1"/>
                            </w:rPr>
                            <w:fldChar w:fldCharType="begin"/>
                          </w:r>
                          <w:r w:rsidRPr="00776515">
                            <w:rPr>
                              <w:color w:val="FFFFFF" w:themeColor="background1"/>
                            </w:rPr>
                            <w:instrText>PAGE   \* MERGEFORMAT</w:instrText>
                          </w:r>
                          <w:r w:rsidRPr="00776515">
                            <w:rPr>
                              <w:color w:val="FFFFFF" w:themeColor="background1"/>
                            </w:rPr>
                            <w:fldChar w:fldCharType="separate"/>
                          </w:r>
                          <w:r w:rsidRPr="00776515">
                            <w:rPr>
                              <w:color w:val="FFFFFF" w:themeColor="background1"/>
                            </w:rPr>
                            <w:t>1</w:t>
                          </w:r>
                          <w:r w:rsidRPr="00776515">
                            <w:rPr>
                              <w:color w:val="FFFFFF" w:themeColor="background1"/>
                            </w:rPr>
                            <w:fldChar w:fldCharType="end"/>
                          </w:r>
                        </w:p>
                      </w:txbxContent>
                    </v:textbox>
                  </v:shape>
                </w:pict>
              </mc:Fallback>
            </mc:AlternateContent>
          </w:r>
          <w:r w:rsidR="00C6323A" w:rsidRPr="00C6323A">
            <w:rPr>
              <w:noProof/>
              <w:lang w:bidi="es-ES"/>
            </w:rPr>
            <mc:AlternateContent>
              <mc:Choice Requires="wps">
                <w:drawing>
                  <wp:inline distT="0" distB="0" distL="0" distR="0" wp14:anchorId="2F0CA21C" wp14:editId="12B3C6C5">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697D8810"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F0CA21C" id="Rectángulo: Una sola esquina cortada 15" o:spid="_x0000_s1030"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9302a [3215]" stroked="f">
                    <v:stroke joinstyle="miter"/>
                    <v:formulas/>
                    <v:path arrowok="t" o:connecttype="custom" o:connectlocs="0,0;991870,0;1191260,199390;1191260,398780;0,398780;0,0" o:connectangles="0,0,0,0,0,0" textboxrect="0,0,1191260,398780"/>
                    <v:textbox>
                      <w:txbxContent>
                        <w:p w14:paraId="697D8810"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094B82" w14:paraId="66361597" w14:textId="77777777" w:rsidTr="00A7217A">
      <w:trPr>
        <w:trHeight w:val="1060"/>
      </w:trPr>
      <w:tc>
        <w:tcPr>
          <w:tcW w:w="5861" w:type="dxa"/>
        </w:tcPr>
        <w:p w14:paraId="6D54D83F" w14:textId="77777777" w:rsidR="00094B82" w:rsidRDefault="00094B82" w:rsidP="00A7217A">
          <w:pPr>
            <w:pStyle w:val="Encabezado"/>
            <w:spacing w:after="0"/>
          </w:pPr>
          <w:r w:rsidRPr="008759A8">
            <w:rPr>
              <w:noProof/>
              <w:lang w:bidi="es-ES"/>
            </w:rPr>
            <mc:AlternateContent>
              <mc:Choice Requires="wps">
                <w:drawing>
                  <wp:inline distT="0" distB="0" distL="0" distR="0" wp14:anchorId="14D64510" wp14:editId="7B242EA1">
                    <wp:extent cx="1442085" cy="0"/>
                    <wp:effectExtent l="19050" t="19050" r="24765" b="38100"/>
                    <wp:docPr id="1200939252" name="Conector recto 1200939252"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66F58AF" id="Conector recto 1200939252"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black [3213]" strokeweight="4.5pt">
                    <w10:anchorlock/>
                  </v:line>
                </w:pict>
              </mc:Fallback>
            </mc:AlternateContent>
          </w:r>
        </w:p>
      </w:tc>
      <w:tc>
        <w:tcPr>
          <w:tcW w:w="6420" w:type="dxa"/>
        </w:tcPr>
        <w:p w14:paraId="6AF8CF50" w14:textId="77777777" w:rsidR="00094B82" w:rsidRDefault="00094B82" w:rsidP="00A7217A">
          <w:pPr>
            <w:pStyle w:val="Encabezado"/>
            <w:spacing w:after="0"/>
            <w:jc w:val="right"/>
          </w:pPr>
          <w:r>
            <w:rPr>
              <w:noProof/>
              <w:lang w:bidi="es-ES"/>
            </w:rPr>
            <mc:AlternateContent>
              <mc:Choice Requires="wps">
                <w:drawing>
                  <wp:anchor distT="0" distB="0" distL="114300" distR="114300" simplePos="0" relativeHeight="251661312" behindDoc="0" locked="0" layoutInCell="1" allowOverlap="1" wp14:anchorId="361DE30E" wp14:editId="339C60A3">
                    <wp:simplePos x="0" y="0"/>
                    <wp:positionH relativeFrom="column">
                      <wp:posOffset>3015615</wp:posOffset>
                    </wp:positionH>
                    <wp:positionV relativeFrom="paragraph">
                      <wp:posOffset>38735</wp:posOffset>
                    </wp:positionV>
                    <wp:extent cx="824230" cy="297815"/>
                    <wp:effectExtent l="0" t="0" r="13970" b="6985"/>
                    <wp:wrapNone/>
                    <wp:docPr id="1479231006" name="Cuadro de texto 1479231006"/>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8EAE0" w14:textId="77777777" w:rsidR="00094B82" w:rsidRPr="00D476F7" w:rsidRDefault="00094B82"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1DE30E" id="_x0000_t202" coordsize="21600,21600" o:spt="202" path="m,l,21600r21600,l21600,xe">
                    <v:stroke joinstyle="miter"/>
                    <v:path gradientshapeok="t" o:connecttype="rect"/>
                  </v:shapetype>
                  <v:shape id="Cuadro de texto 1479231006" o:spid="_x0000_s1031" type="#_x0000_t202" style="position:absolute;left:0;text-align:left;margin-left:237.45pt;margin-top:3.05pt;width:64.9pt;height:2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" filled="f" stroked="f" strokeweight=".5pt">
                    <v:textbox inset="0,0,0,0">
                      <w:txbxContent>
                        <w:p w14:paraId="72E8EAE0" w14:textId="77777777" w:rsidR="00094B82" w:rsidRPr="00D476F7" w:rsidRDefault="00094B82"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Pr>
                              <w:noProof/>
                              <w:color w:val="FFFFFF" w:themeColor="background1"/>
                              <w:lang w:bidi="es-ES"/>
                            </w:rPr>
                            <w:t>7</w:t>
                          </w:r>
                          <w:r>
                            <w:rPr>
                              <w:color w:val="FFFFFF" w:themeColor="background1"/>
                              <w:lang w:bidi="es-ES"/>
                            </w:rPr>
                            <w:fldChar w:fldCharType="end"/>
                          </w:r>
                        </w:p>
                      </w:txbxContent>
                    </v:textbox>
                  </v:shape>
                </w:pict>
              </mc:Fallback>
            </mc:AlternateContent>
          </w:r>
          <w:r w:rsidRPr="00C6323A">
            <w:rPr>
              <w:noProof/>
              <w:lang w:bidi="es-ES"/>
            </w:rPr>
            <mc:AlternateContent>
              <mc:Choice Requires="wps">
                <w:drawing>
                  <wp:inline distT="0" distB="0" distL="0" distR="0" wp14:anchorId="11340ACF" wp14:editId="148F6684">
                    <wp:extent cx="1191260" cy="398780"/>
                    <wp:effectExtent l="0" t="0" r="8890" b="1270"/>
                    <wp:docPr id="797428688"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2760B016" w14:textId="77777777" w:rsidR="00094B82" w:rsidRPr="008759A8" w:rsidRDefault="00094B82"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1340ACF" id="_x0000_s1032"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tj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Sww8kznSyg3j4gAtDN&#10;V3D8RmF/b1mID8xj8xASXBLxHn9SQ1NR6CVKVuB//u08+SPP0UpJgwOKZPmxZl5Qor9YnICL8vg4&#10;TXRWjk/Oxqj4Q8vi0GLXZg7IAWQz3i6LyT/qQZQezAvuklmqiiZmOdauKI9+UOaxazFuIy5ms+yG&#10;U+xYvLVPjg8Dkuj43L4w73qSRxyPOxiGuWdux7S9b+qQhdk6glQxGfe49gpuAJRerZhDPXvtd+r0&#10;FwA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59bY6ZQCAACbBQAADgAAAAAAAAAAAAAAAAAuAgAAZHJzL2Uyb0RvYy54bWxQSwEC&#10;LQAUAAYACAAAACEA/N4HCNkAAAAEAQAADwAAAAAAAAAAAAAAAADuBAAAZHJzL2Rvd25yZXYueG1s&#10;UEsFBgAAAAAEAAQA8wAAAPQFAAAAAA==&#10;" adj="-11796480,,5400" path="m,l991870,r199390,199390l1191260,398780,,398780,,xe" fillcolor="#39302a [3215]" stroked="f">
                    <v:stroke joinstyle="miter"/>
                    <v:formulas/>
                    <v:path arrowok="t" o:connecttype="custom" o:connectlocs="0,0;991870,0;1191260,199390;1191260,398780;0,398780;0,0" o:connectangles="0,0,0,0,0,0" textboxrect="0,0,1191260,398780"/>
                    <v:textbox>
                      <w:txbxContent>
                        <w:p w14:paraId="2760B016" w14:textId="77777777" w:rsidR="00094B82" w:rsidRPr="008759A8" w:rsidRDefault="00094B82" w:rsidP="008759A8">
                          <w:pPr>
                            <w:pStyle w:val="Subttulo"/>
                            <w:rPr>
                              <w:color w:val="FFFFFF" w:themeColor="background1"/>
                            </w:rPr>
                          </w:pPr>
                        </w:p>
                      </w:txbxContent>
                    </v:textbox>
                    <w10:anchorlock/>
                  </v:shape>
                </w:pict>
              </mc:Fallback>
            </mc:AlternateConten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094B82" w14:paraId="1AAE797B" w14:textId="77777777" w:rsidTr="00A7217A">
      <w:trPr>
        <w:trHeight w:val="1060"/>
      </w:trPr>
      <w:tc>
        <w:tcPr>
          <w:tcW w:w="5861" w:type="dxa"/>
        </w:tcPr>
        <w:p w14:paraId="1E97571B" w14:textId="77777777" w:rsidR="00094B82" w:rsidRDefault="00094B82" w:rsidP="00A7217A">
          <w:pPr>
            <w:pStyle w:val="Encabezado"/>
            <w:spacing w:after="0"/>
          </w:pPr>
          <w:r w:rsidRPr="008759A8">
            <w:rPr>
              <w:noProof/>
              <w:lang w:bidi="es-ES"/>
            </w:rPr>
            <mc:AlternateContent>
              <mc:Choice Requires="wps">
                <w:drawing>
                  <wp:inline distT="0" distB="0" distL="0" distR="0" wp14:anchorId="1F024316" wp14:editId="34D454D2">
                    <wp:extent cx="1442085" cy="0"/>
                    <wp:effectExtent l="19050" t="19050" r="24765" b="38100"/>
                    <wp:docPr id="986292227" name="Conector recto 98629222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B1B3407" id="Conector recto 98629222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black [3213]" strokeweight="4.5pt">
                    <w10:anchorlock/>
                  </v:line>
                </w:pict>
              </mc:Fallback>
            </mc:AlternateContent>
          </w:r>
        </w:p>
      </w:tc>
      <w:tc>
        <w:tcPr>
          <w:tcW w:w="6420" w:type="dxa"/>
        </w:tcPr>
        <w:p w14:paraId="2EF57C4E" w14:textId="77777777" w:rsidR="00094B82" w:rsidRDefault="00094B82" w:rsidP="00A7217A">
          <w:pPr>
            <w:pStyle w:val="Encabezado"/>
            <w:spacing w:after="0"/>
            <w:jc w:val="right"/>
          </w:pPr>
          <w:r>
            <w:rPr>
              <w:noProof/>
              <w:lang w:bidi="es-ES"/>
            </w:rPr>
            <mc:AlternateContent>
              <mc:Choice Requires="wps">
                <w:drawing>
                  <wp:anchor distT="0" distB="0" distL="114300" distR="114300" simplePos="0" relativeHeight="251663360" behindDoc="0" locked="0" layoutInCell="1" allowOverlap="1" wp14:anchorId="50C6CE1C" wp14:editId="75DDEF7F">
                    <wp:simplePos x="0" y="0"/>
                    <wp:positionH relativeFrom="column">
                      <wp:posOffset>3015615</wp:posOffset>
                    </wp:positionH>
                    <wp:positionV relativeFrom="paragraph">
                      <wp:posOffset>38735</wp:posOffset>
                    </wp:positionV>
                    <wp:extent cx="824230" cy="297815"/>
                    <wp:effectExtent l="0" t="0" r="13970" b="6985"/>
                    <wp:wrapNone/>
                    <wp:docPr id="130437767" name="Cuadro de texto 130437767"/>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5D68C" w14:textId="22C622FF" w:rsidR="00094B82" w:rsidRPr="00D476F7" w:rsidRDefault="00776515" w:rsidP="00D476F7">
                                <w:pPr>
                                  <w:pStyle w:val="Subttulo"/>
                                  <w:jc w:val="center"/>
                                  <w:rPr>
                                    <w:color w:val="FFFFFF" w:themeColor="background1"/>
                                  </w:rPr>
                                </w:pPr>
                                <w:r w:rsidRPr="00776515">
                                  <w:rPr>
                                    <w:color w:val="FFFFFF" w:themeColor="background1"/>
                                  </w:rPr>
                                  <w:fldChar w:fldCharType="begin"/>
                                </w:r>
                                <w:r w:rsidRPr="00776515">
                                  <w:rPr>
                                    <w:color w:val="FFFFFF" w:themeColor="background1"/>
                                  </w:rPr>
                                  <w:instrText>PAGE   \* MERGEFORMAT</w:instrText>
                                </w:r>
                                <w:r w:rsidRPr="00776515">
                                  <w:rPr>
                                    <w:color w:val="FFFFFF" w:themeColor="background1"/>
                                  </w:rPr>
                                  <w:fldChar w:fldCharType="separate"/>
                                </w:r>
                                <w:r w:rsidRPr="00776515">
                                  <w:rPr>
                                    <w:color w:val="FFFFFF" w:themeColor="background1"/>
                                  </w:rPr>
                                  <w:t>1</w:t>
                                </w:r>
                                <w:r w:rsidRPr="00776515">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C6CE1C" id="_x0000_t202" coordsize="21600,21600" o:spt="202" path="m,l,21600r21600,l21600,xe">
                    <v:stroke joinstyle="miter"/>
                    <v:path gradientshapeok="t" o:connecttype="rect"/>
                  </v:shapetype>
                  <v:shape id="Cuadro de texto 130437767" o:spid="_x0000_s1033" type="#_x0000_t202" style="position:absolute;left:0;text-align:left;margin-left:237.45pt;margin-top:3.05pt;width:64.9pt;height:2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" filled="f" stroked="f" strokeweight=".5pt">
                    <v:textbox inset="0,0,0,0">
                      <w:txbxContent>
                        <w:p w14:paraId="3575D68C" w14:textId="22C622FF" w:rsidR="00094B82" w:rsidRPr="00D476F7" w:rsidRDefault="00776515" w:rsidP="00D476F7">
                          <w:pPr>
                            <w:pStyle w:val="Subttulo"/>
                            <w:jc w:val="center"/>
                            <w:rPr>
                              <w:color w:val="FFFFFF" w:themeColor="background1"/>
                            </w:rPr>
                          </w:pPr>
                          <w:r w:rsidRPr="00776515">
                            <w:rPr>
                              <w:color w:val="FFFFFF" w:themeColor="background1"/>
                            </w:rPr>
                            <w:fldChar w:fldCharType="begin"/>
                          </w:r>
                          <w:r w:rsidRPr="00776515">
                            <w:rPr>
                              <w:color w:val="FFFFFF" w:themeColor="background1"/>
                            </w:rPr>
                            <w:instrText>PAGE   \* MERGEFORMAT</w:instrText>
                          </w:r>
                          <w:r w:rsidRPr="00776515">
                            <w:rPr>
                              <w:color w:val="FFFFFF" w:themeColor="background1"/>
                            </w:rPr>
                            <w:fldChar w:fldCharType="separate"/>
                          </w:r>
                          <w:r w:rsidRPr="00776515">
                            <w:rPr>
                              <w:color w:val="FFFFFF" w:themeColor="background1"/>
                            </w:rPr>
                            <w:t>1</w:t>
                          </w:r>
                          <w:r w:rsidRPr="00776515">
                            <w:rPr>
                              <w:color w:val="FFFFFF" w:themeColor="background1"/>
                            </w:rPr>
                            <w:fldChar w:fldCharType="end"/>
                          </w:r>
                        </w:p>
                      </w:txbxContent>
                    </v:textbox>
                  </v:shape>
                </w:pict>
              </mc:Fallback>
            </mc:AlternateContent>
          </w:r>
          <w:r w:rsidRPr="00C6323A">
            <w:rPr>
              <w:noProof/>
              <w:lang w:bidi="es-ES"/>
            </w:rPr>
            <mc:AlternateContent>
              <mc:Choice Requires="wps">
                <w:drawing>
                  <wp:inline distT="0" distB="0" distL="0" distR="0" wp14:anchorId="5E39C77B" wp14:editId="69A6ACB2">
                    <wp:extent cx="1191260" cy="398780"/>
                    <wp:effectExtent l="0" t="0" r="8890" b="1270"/>
                    <wp:docPr id="256263986"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B3693B0" w14:textId="77777777" w:rsidR="00094B82" w:rsidRPr="008759A8" w:rsidRDefault="00094B82"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E39C77B" id="_x0000_s1034"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Itz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qepI808kC6u0DIgDd&#10;fAXHbxT295aF+MA8Ng8hwSUR7/EnNTQVhV6iZAX+59/Okz/yHK2UNDigSJYfa+YFJfqLxQm4KI+P&#10;00Rn5fjkbIyKP7QsDi12beaAHEA24+2ymPyjHkTpwbzgLpmlqmhilmPtivLoB2UeuxbjNuJiNstu&#10;OMWOxVv75PgwIImOz+0L864necTxuINhmHvmdkzb+6YOWZitI0gVk3GPa6/gBkDp1Yo51LPXfqdO&#10;fwE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kZSLc5QCAACbBQAADgAAAAAAAAAAAAAAAAAuAgAAZHJzL2Uyb0RvYy54bWxQSwEC&#10;LQAUAAYACAAAACEA/N4HCNkAAAAEAQAADwAAAAAAAAAAAAAAAADuBAAAZHJzL2Rvd25yZXYueG1s&#10;UEsFBgAAAAAEAAQA8wAAAPQFAAAAAA==&#10;" adj="-11796480,,5400" path="m,l991870,r199390,199390l1191260,398780,,398780,,xe" fillcolor="#39302a [3215]" stroked="f">
                    <v:stroke joinstyle="miter"/>
                    <v:formulas/>
                    <v:path arrowok="t" o:connecttype="custom" o:connectlocs="0,0;991870,0;1191260,199390;1191260,398780;0,398780;0,0" o:connectangles="0,0,0,0,0,0" textboxrect="0,0,1191260,398780"/>
                    <v:textbox>
                      <w:txbxContent>
                        <w:p w14:paraId="1B3693B0" w14:textId="77777777" w:rsidR="00094B82" w:rsidRPr="008759A8" w:rsidRDefault="00094B82"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9B8029B0"/>
    <w:lvl w:ilvl="0">
      <w:start w:val="1"/>
      <w:numFmt w:val="decimal"/>
      <w:lvlText w:val="%1."/>
      <w:lvlJc w:val="left"/>
      <w:pPr>
        <w:tabs>
          <w:tab w:val="num" w:pos="360"/>
        </w:tabs>
        <w:ind w:left="360" w:hanging="360"/>
      </w:pPr>
    </w:lvl>
  </w:abstractNum>
  <w:abstractNum w:abstractNumId="1" w15:restartNumberingAfterBreak="0">
    <w:nsid w:val="0E6E4CA1"/>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79354C"/>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A85588"/>
    <w:multiLevelType w:val="hybridMultilevel"/>
    <w:tmpl w:val="0E8AFED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 w15:restartNumberingAfterBreak="0">
    <w:nsid w:val="197E2F6A"/>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3C0F17"/>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4251C9"/>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129336D"/>
    <w:multiLevelType w:val="hybridMultilevel"/>
    <w:tmpl w:val="43F8EB38"/>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15:restartNumberingAfterBreak="0">
    <w:nsid w:val="35B35625"/>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6B45647"/>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5972F0"/>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DE825B7"/>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FCA08" w:themeColor="accent1"/>
      </w:rPr>
    </w:lvl>
    <w:lvl w:ilvl="1">
      <w:start w:val="1"/>
      <w:numFmt w:val="bullet"/>
      <w:lvlText w:val="•"/>
      <w:lvlJc w:val="left"/>
      <w:pPr>
        <w:tabs>
          <w:tab w:val="num" w:pos="648"/>
        </w:tabs>
        <w:ind w:left="720" w:hanging="360"/>
      </w:pPr>
      <w:rPr>
        <w:rFonts w:ascii="Cambria" w:hAnsi="Cambria" w:hint="default"/>
        <w:color w:val="FFCA08" w:themeColor="accent1"/>
      </w:rPr>
    </w:lvl>
    <w:lvl w:ilvl="2">
      <w:start w:val="1"/>
      <w:numFmt w:val="bullet"/>
      <w:lvlText w:val="•"/>
      <w:lvlJc w:val="left"/>
      <w:pPr>
        <w:tabs>
          <w:tab w:val="num" w:pos="1008"/>
        </w:tabs>
        <w:ind w:left="1080" w:hanging="360"/>
      </w:pPr>
      <w:rPr>
        <w:rFonts w:ascii="Cambria" w:hAnsi="Cambria" w:hint="default"/>
        <w:color w:val="FFCA08" w:themeColor="accent1"/>
      </w:rPr>
    </w:lvl>
    <w:lvl w:ilvl="3">
      <w:start w:val="1"/>
      <w:numFmt w:val="bullet"/>
      <w:lvlText w:val="•"/>
      <w:lvlJc w:val="left"/>
      <w:pPr>
        <w:tabs>
          <w:tab w:val="num" w:pos="1368"/>
        </w:tabs>
        <w:ind w:left="1440" w:hanging="360"/>
      </w:pPr>
      <w:rPr>
        <w:rFonts w:ascii="Cambria" w:hAnsi="Cambria" w:hint="default"/>
        <w:color w:val="FFCA08" w:themeColor="accent1"/>
      </w:rPr>
    </w:lvl>
    <w:lvl w:ilvl="4">
      <w:start w:val="1"/>
      <w:numFmt w:val="bullet"/>
      <w:lvlText w:val="•"/>
      <w:lvlJc w:val="left"/>
      <w:pPr>
        <w:tabs>
          <w:tab w:val="num" w:pos="1728"/>
        </w:tabs>
        <w:ind w:left="1800" w:hanging="360"/>
      </w:pPr>
      <w:rPr>
        <w:rFonts w:ascii="Cambria" w:hAnsi="Cambria" w:hint="default"/>
        <w:color w:val="FFCA08" w:themeColor="accent1"/>
      </w:rPr>
    </w:lvl>
    <w:lvl w:ilvl="5">
      <w:start w:val="1"/>
      <w:numFmt w:val="bullet"/>
      <w:lvlText w:val=""/>
      <w:lvlJc w:val="left"/>
      <w:pPr>
        <w:tabs>
          <w:tab w:val="num" w:pos="2088"/>
        </w:tabs>
        <w:ind w:left="2160" w:hanging="360"/>
      </w:pPr>
      <w:rPr>
        <w:rFonts w:ascii="Wingdings" w:hAnsi="Wingdings" w:hint="default"/>
        <w:color w:val="FFCA08" w:themeColor="accent1"/>
      </w:rPr>
    </w:lvl>
    <w:lvl w:ilvl="6">
      <w:start w:val="1"/>
      <w:numFmt w:val="bullet"/>
      <w:lvlText w:val=""/>
      <w:lvlJc w:val="left"/>
      <w:pPr>
        <w:tabs>
          <w:tab w:val="num" w:pos="2448"/>
        </w:tabs>
        <w:ind w:left="2520" w:hanging="360"/>
      </w:pPr>
      <w:rPr>
        <w:rFonts w:ascii="Symbol" w:hAnsi="Symbol" w:hint="default"/>
        <w:color w:val="FFCA08" w:themeColor="accent1"/>
      </w:rPr>
    </w:lvl>
    <w:lvl w:ilvl="7">
      <w:start w:val="1"/>
      <w:numFmt w:val="bullet"/>
      <w:lvlText w:val="o"/>
      <w:lvlJc w:val="left"/>
      <w:pPr>
        <w:tabs>
          <w:tab w:val="num" w:pos="2808"/>
        </w:tabs>
        <w:ind w:left="2880" w:hanging="360"/>
      </w:pPr>
      <w:rPr>
        <w:rFonts w:ascii="Courier New" w:hAnsi="Courier New" w:hint="default"/>
        <w:color w:val="FFCA08" w:themeColor="accent1"/>
      </w:rPr>
    </w:lvl>
    <w:lvl w:ilvl="8">
      <w:start w:val="1"/>
      <w:numFmt w:val="bullet"/>
      <w:lvlText w:val=""/>
      <w:lvlJc w:val="left"/>
      <w:pPr>
        <w:tabs>
          <w:tab w:val="num" w:pos="3168"/>
        </w:tabs>
        <w:ind w:left="3240" w:hanging="360"/>
      </w:pPr>
      <w:rPr>
        <w:rFonts w:ascii="Wingdings" w:hAnsi="Wingdings" w:hint="default"/>
        <w:color w:val="FFCA08" w:themeColor="accent1"/>
      </w:rPr>
    </w:lvl>
  </w:abstractNum>
  <w:abstractNum w:abstractNumId="14" w15:restartNumberingAfterBreak="0">
    <w:nsid w:val="6DF22AC5"/>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4006797"/>
    <w:multiLevelType w:val="hybridMultilevel"/>
    <w:tmpl w:val="43F8EB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5447455"/>
    <w:multiLevelType w:val="hybridMultilevel"/>
    <w:tmpl w:val="4CACD59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7BAF3C2C"/>
    <w:multiLevelType w:val="hybridMultilevel"/>
    <w:tmpl w:val="2C0AC0C6"/>
    <w:lvl w:ilvl="0" w:tplc="140A0001">
      <w:start w:val="1"/>
      <w:numFmt w:val="bullet"/>
      <w:lvlText w:val=""/>
      <w:lvlJc w:val="left"/>
      <w:pPr>
        <w:ind w:left="1080" w:hanging="360"/>
      </w:pPr>
      <w:rPr>
        <w:rFonts w:ascii="Symbol" w:hAnsi="Symbo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num w:numId="1" w16cid:durableId="2005427864">
    <w:abstractNumId w:val="13"/>
  </w:num>
  <w:num w:numId="2" w16cid:durableId="429936994">
    <w:abstractNumId w:val="7"/>
  </w:num>
  <w:num w:numId="3" w16cid:durableId="2002000002">
    <w:abstractNumId w:val="17"/>
  </w:num>
  <w:num w:numId="4" w16cid:durableId="220602936">
    <w:abstractNumId w:val="16"/>
  </w:num>
  <w:num w:numId="5" w16cid:durableId="1788085619">
    <w:abstractNumId w:val="8"/>
  </w:num>
  <w:num w:numId="6" w16cid:durableId="1957636846">
    <w:abstractNumId w:val="2"/>
  </w:num>
  <w:num w:numId="7" w16cid:durableId="1930698194">
    <w:abstractNumId w:val="14"/>
  </w:num>
  <w:num w:numId="8" w16cid:durableId="1467701818">
    <w:abstractNumId w:val="6"/>
  </w:num>
  <w:num w:numId="9" w16cid:durableId="1008367385">
    <w:abstractNumId w:val="10"/>
  </w:num>
  <w:num w:numId="10" w16cid:durableId="1715034755">
    <w:abstractNumId w:val="15"/>
  </w:num>
  <w:num w:numId="11" w16cid:durableId="898901774">
    <w:abstractNumId w:val="11"/>
  </w:num>
  <w:num w:numId="12" w16cid:durableId="791826503">
    <w:abstractNumId w:val="3"/>
  </w:num>
  <w:num w:numId="13" w16cid:durableId="2015373197">
    <w:abstractNumId w:val="1"/>
  </w:num>
  <w:num w:numId="14" w16cid:durableId="223561890">
    <w:abstractNumId w:val="12"/>
  </w:num>
  <w:num w:numId="15" w16cid:durableId="481045375">
    <w:abstractNumId w:val="9"/>
  </w:num>
  <w:num w:numId="16" w16cid:durableId="678435394">
    <w:abstractNumId w:val="5"/>
  </w:num>
  <w:num w:numId="17" w16cid:durableId="799225129">
    <w:abstractNumId w:val="4"/>
  </w:num>
  <w:num w:numId="18" w16cid:durableId="1324578202">
    <w:abstractNumId w:val="0"/>
  </w:num>
  <w:num w:numId="19" w16cid:durableId="996887101">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D69"/>
    <w:rsid w:val="00006047"/>
    <w:rsid w:val="0002111D"/>
    <w:rsid w:val="00031C6C"/>
    <w:rsid w:val="000856B3"/>
    <w:rsid w:val="00094B82"/>
    <w:rsid w:val="000F2605"/>
    <w:rsid w:val="000F351A"/>
    <w:rsid w:val="000F5D4A"/>
    <w:rsid w:val="00140D03"/>
    <w:rsid w:val="00184B35"/>
    <w:rsid w:val="001865F2"/>
    <w:rsid w:val="001B5484"/>
    <w:rsid w:val="001C08DD"/>
    <w:rsid w:val="001E59F3"/>
    <w:rsid w:val="001F7703"/>
    <w:rsid w:val="0020523D"/>
    <w:rsid w:val="002063EE"/>
    <w:rsid w:val="00226FF2"/>
    <w:rsid w:val="002B67D3"/>
    <w:rsid w:val="002D6FF2"/>
    <w:rsid w:val="00313409"/>
    <w:rsid w:val="003143C3"/>
    <w:rsid w:val="00336D6D"/>
    <w:rsid w:val="00342438"/>
    <w:rsid w:val="0039207B"/>
    <w:rsid w:val="003962DD"/>
    <w:rsid w:val="003B08F1"/>
    <w:rsid w:val="003B2765"/>
    <w:rsid w:val="003D5A4B"/>
    <w:rsid w:val="003F429C"/>
    <w:rsid w:val="00402C6B"/>
    <w:rsid w:val="00434D23"/>
    <w:rsid w:val="004A3529"/>
    <w:rsid w:val="004B00F5"/>
    <w:rsid w:val="004C0AD1"/>
    <w:rsid w:val="005376BB"/>
    <w:rsid w:val="00577305"/>
    <w:rsid w:val="005C2E0B"/>
    <w:rsid w:val="006003D5"/>
    <w:rsid w:val="00607497"/>
    <w:rsid w:val="00612A27"/>
    <w:rsid w:val="00651823"/>
    <w:rsid w:val="00666EAD"/>
    <w:rsid w:val="006847D7"/>
    <w:rsid w:val="00741426"/>
    <w:rsid w:val="00751E57"/>
    <w:rsid w:val="00760843"/>
    <w:rsid w:val="00776515"/>
    <w:rsid w:val="00786C7F"/>
    <w:rsid w:val="007B0DFA"/>
    <w:rsid w:val="007D027A"/>
    <w:rsid w:val="007E5E59"/>
    <w:rsid w:val="007F3DC4"/>
    <w:rsid w:val="008034BE"/>
    <w:rsid w:val="00804652"/>
    <w:rsid w:val="00823D33"/>
    <w:rsid w:val="00871B2E"/>
    <w:rsid w:val="008759A8"/>
    <w:rsid w:val="00895034"/>
    <w:rsid w:val="008A638A"/>
    <w:rsid w:val="008B46AB"/>
    <w:rsid w:val="008D0F00"/>
    <w:rsid w:val="008D2912"/>
    <w:rsid w:val="008E707B"/>
    <w:rsid w:val="008E77A3"/>
    <w:rsid w:val="009057F9"/>
    <w:rsid w:val="00911CD5"/>
    <w:rsid w:val="009210A6"/>
    <w:rsid w:val="00924378"/>
    <w:rsid w:val="00940392"/>
    <w:rsid w:val="00944D7A"/>
    <w:rsid w:val="009671B9"/>
    <w:rsid w:val="00987F8A"/>
    <w:rsid w:val="00995BB5"/>
    <w:rsid w:val="009A0F76"/>
    <w:rsid w:val="009A4BC4"/>
    <w:rsid w:val="009E6619"/>
    <w:rsid w:val="00A03BCD"/>
    <w:rsid w:val="00A1597E"/>
    <w:rsid w:val="00A62399"/>
    <w:rsid w:val="00A7217A"/>
    <w:rsid w:val="00A86068"/>
    <w:rsid w:val="00A91D75"/>
    <w:rsid w:val="00AC343A"/>
    <w:rsid w:val="00AC6998"/>
    <w:rsid w:val="00AD12E9"/>
    <w:rsid w:val="00AD7D14"/>
    <w:rsid w:val="00B15C38"/>
    <w:rsid w:val="00B415A9"/>
    <w:rsid w:val="00B5106B"/>
    <w:rsid w:val="00BA0B76"/>
    <w:rsid w:val="00BB225F"/>
    <w:rsid w:val="00BB4CD1"/>
    <w:rsid w:val="00BF15A8"/>
    <w:rsid w:val="00C10711"/>
    <w:rsid w:val="00C50FEA"/>
    <w:rsid w:val="00C55F87"/>
    <w:rsid w:val="00C6323A"/>
    <w:rsid w:val="00C87193"/>
    <w:rsid w:val="00CA2928"/>
    <w:rsid w:val="00CB27A1"/>
    <w:rsid w:val="00CD3D69"/>
    <w:rsid w:val="00D476F7"/>
    <w:rsid w:val="00D51D02"/>
    <w:rsid w:val="00D55CBC"/>
    <w:rsid w:val="00D75386"/>
    <w:rsid w:val="00D8631A"/>
    <w:rsid w:val="00D87CD8"/>
    <w:rsid w:val="00DA37AF"/>
    <w:rsid w:val="00DD00F8"/>
    <w:rsid w:val="00DF1CFA"/>
    <w:rsid w:val="00E523C3"/>
    <w:rsid w:val="00E5388E"/>
    <w:rsid w:val="00E6016B"/>
    <w:rsid w:val="00E753A1"/>
    <w:rsid w:val="00E863E2"/>
    <w:rsid w:val="00E94B95"/>
    <w:rsid w:val="00ED6905"/>
    <w:rsid w:val="00EF64C7"/>
    <w:rsid w:val="00F15904"/>
    <w:rsid w:val="00F764D4"/>
    <w:rsid w:val="00F8568C"/>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880141"/>
  <w15:docId w15:val="{A999D070-3379-45CC-A5D7-FE243ABDF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04040"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00000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C49A00"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C49A00" w:themeColor="accent1" w:themeShade="BF"/>
    </w:rPr>
  </w:style>
  <w:style w:type="character" w:customStyle="1" w:styleId="PiedepginaCar">
    <w:name w:val="Pie de página Car"/>
    <w:basedOn w:val="Fuentedeprrafopredeter"/>
    <w:link w:val="Piedepgina"/>
    <w:uiPriority w:val="99"/>
    <w:rPr>
      <w:color w:val="C49A00"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9302A"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04040"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C49A00"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9302A"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C49A00"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00000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000000" w:themeColor="text1"/>
      <w:sz w:val="28"/>
    </w:rPr>
  </w:style>
  <w:style w:type="paragraph" w:styleId="Cita">
    <w:name w:val="Quote"/>
    <w:basedOn w:val="Normal"/>
    <w:next w:val="Normal"/>
    <w:link w:val="CitaCar"/>
    <w:uiPriority w:val="3"/>
    <w:unhideWhenUsed/>
    <w:qFormat/>
    <w:rsid w:val="00D55CBC"/>
    <w:pPr>
      <w:spacing w:line="240" w:lineRule="auto"/>
    </w:pPr>
    <w:rPr>
      <w:b/>
      <w:i/>
      <w:iCs/>
      <w:color w:val="C49A00" w:themeColor="accent1" w:themeShade="BF"/>
      <w:kern w:val="20"/>
      <w:sz w:val="36"/>
    </w:rPr>
  </w:style>
  <w:style w:type="character" w:customStyle="1" w:styleId="CitaCar">
    <w:name w:val="Cita Car"/>
    <w:basedOn w:val="Fuentedeprrafopredeter"/>
    <w:link w:val="Cita"/>
    <w:uiPriority w:val="3"/>
    <w:rsid w:val="00D55CBC"/>
    <w:rPr>
      <w:b/>
      <w:i/>
      <w:iCs/>
      <w:color w:val="C49A00"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00000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unhideWhenUsed/>
    <w:pPr>
      <w:spacing w:line="240" w:lineRule="auto"/>
    </w:pPr>
  </w:style>
  <w:style w:type="character" w:customStyle="1" w:styleId="TextocomentarioCar">
    <w:name w:val="Texto comentario Car"/>
    <w:basedOn w:val="Fuentedeprrafopredeter"/>
    <w:link w:val="Textocomentario"/>
    <w:uiPriority w:val="99"/>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C49A00"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C49A00" w:themeColor="accent1" w:themeShade="BF"/>
        <w:bottom w:val="single" w:sz="4" w:space="10" w:color="C49A00" w:themeColor="accent1" w:themeShade="BF"/>
      </w:pBdr>
      <w:spacing w:before="360" w:after="360"/>
      <w:ind w:left="864" w:right="864"/>
      <w:jc w:val="center"/>
    </w:pPr>
    <w:rPr>
      <w:i/>
      <w:iCs/>
      <w:color w:val="C49A00" w:themeColor="accent1" w:themeShade="BF"/>
    </w:rPr>
  </w:style>
  <w:style w:type="character" w:customStyle="1" w:styleId="CitadestacadaCar">
    <w:name w:val="Cita destacada Car"/>
    <w:basedOn w:val="Fuentedeprrafopredeter"/>
    <w:link w:val="Citadestacada"/>
    <w:uiPriority w:val="30"/>
    <w:semiHidden/>
    <w:rsid w:val="00FE3D2C"/>
    <w:rPr>
      <w:i/>
      <w:iCs/>
      <w:color w:val="C49A00"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00000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2998E3"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C3A5A5" w:themeColor="accent6" w:themeTint="99"/>
        </w:tcBorders>
      </w:tcPr>
    </w:tblStylePr>
    <w:tblStylePr w:type="lastRow">
      <w:rPr>
        <w:b/>
        <w:bCs/>
      </w:rPr>
      <w:tblPr/>
      <w:tcPr>
        <w:tcBorders>
          <w:top w:val="single" w:sz="4" w:space="0" w:color="C3A5A5" w:themeColor="accent6" w:themeTint="99"/>
        </w:tcBorders>
      </w:tcPr>
    </w:tblStylePr>
    <w:tblStylePr w:type="firstCol">
      <w:rPr>
        <w:b/>
        <w:bCs/>
      </w:rPr>
    </w:tblStylePr>
    <w:tblStylePr w:type="lastCol">
      <w:rPr>
        <w:b/>
        <w:bCs/>
      </w:rPr>
    </w:tblStylePr>
    <w:tblStylePr w:type="band1Vert">
      <w:tblPr/>
      <w:tcPr>
        <w:shd w:val="clear" w:color="auto" w:fill="EBE1E1" w:themeFill="accent6" w:themeFillTint="33"/>
      </w:tcPr>
    </w:tblStylePr>
    <w:tblStylePr w:type="band1Horz">
      <w:tblPr/>
      <w:tcPr>
        <w:shd w:val="clear" w:color="auto" w:fill="EBE1E1" w:themeFill="accent6" w:themeFillTint="33"/>
      </w:tcPr>
    </w:tblStylePr>
  </w:style>
  <w:style w:type="character" w:styleId="Mencinsinresolver">
    <w:name w:val="Unresolved Mention"/>
    <w:basedOn w:val="Fuentedeprrafopredeter"/>
    <w:uiPriority w:val="99"/>
    <w:semiHidden/>
    <w:unhideWhenUsed/>
    <w:rsid w:val="00B15C38"/>
    <w:rPr>
      <w:color w:val="605E5C"/>
      <w:shd w:val="clear" w:color="auto" w:fill="E1DFDD"/>
    </w:rPr>
  </w:style>
  <w:style w:type="table" w:styleId="Tabladecuadrcula4">
    <w:name w:val="Grid Table 4"/>
    <w:basedOn w:val="Tablanormal"/>
    <w:uiPriority w:val="49"/>
    <w:rsid w:val="00871B2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871B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Prrafodelista">
    <w:name w:val="List Paragraph"/>
    <w:basedOn w:val="Normal"/>
    <w:uiPriority w:val="34"/>
    <w:semiHidden/>
    <w:qFormat/>
    <w:rsid w:val="0039207B"/>
    <w:pPr>
      <w:ind w:left="720"/>
    </w:pPr>
  </w:style>
  <w:style w:type="character" w:styleId="Hipervnculovisitado">
    <w:name w:val="FollowedHyperlink"/>
    <w:basedOn w:val="Fuentedeprrafopredeter"/>
    <w:uiPriority w:val="99"/>
    <w:semiHidden/>
    <w:unhideWhenUsed/>
    <w:rsid w:val="004B00F5"/>
    <w:rPr>
      <w:color w:val="7F723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2115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saborypunto14.wordpress.com/" TargetMode="External"/><Relationship Id="rId5" Type="http://schemas.openxmlformats.org/officeDocument/2006/relationships/settings" Target="settings.xml"/><Relationship Id="rId19" Type="http://schemas.openxmlformats.org/officeDocument/2006/relationships/hyperlink" Target="https://dev.azure.com/fmongej0271/Proyecto%20Sabor%20y%20Punto%20(Grupo%203)"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ev.azure.com/fmongej0271/Proyecto%20Sabor%20y%20Punto%20(Grupo%203)"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Templates\Informe%20anual%20(dise&#241;o%20Rojo%20y%20negro).dotx" TargetMode="External"/></Relationships>
</file>

<file path=word/theme/theme1.xml><?xml version="1.0" encoding="utf-8"?>
<a:theme xmlns:a="http://schemas.openxmlformats.org/drawingml/2006/main" name="Office Theme">
  <a:themeElements>
    <a:clrScheme name="Amari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965803-1B4C-4E8A-9509-013CB6213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(diseño Rojo y negro).dotx</Template>
  <TotalTime>3180</TotalTime>
  <Pages>41</Pages>
  <Words>3694</Words>
  <Characters>21062</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kenneth Abarca Monge</cp:lastModifiedBy>
  <cp:revision>15</cp:revision>
  <cp:lastPrinted>2025-07-31T03:33:00Z</cp:lastPrinted>
  <dcterms:created xsi:type="dcterms:W3CDTF">2025-06-17T01:33:00Z</dcterms:created>
  <dcterms:modified xsi:type="dcterms:W3CDTF">2025-08-21T01:02:00Z</dcterms:modified>
  <cp:contentStatus/>
  <cp:version/>
</cp:coreProperties>
</file>